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30FC" w14:textId="552B90D5" w:rsidR="002E763B" w:rsidRPr="002C1884" w:rsidRDefault="003B102E">
      <w:pPr>
        <w:pStyle w:val="Nombre"/>
      </w:pPr>
      <w:r>
        <w:t>Gisela vanesa silva</w:t>
      </w:r>
      <w:r w:rsidR="000A1798">
        <w:t xml:space="preserve">  </w:t>
      </w:r>
    </w:p>
    <w:p w14:paraId="3ED4213E" w14:textId="6720DA6B" w:rsidR="002E763B" w:rsidRPr="002C1884" w:rsidRDefault="003B102E">
      <w:pPr>
        <w:pStyle w:val="Informacindecontacto"/>
      </w:pPr>
      <w:r>
        <w:t>Contacto:</w:t>
      </w:r>
      <w:r w:rsidR="000A1798">
        <w:t xml:space="preserve"> 3794546667</w:t>
      </w:r>
      <w:r>
        <w:t xml:space="preserve">                  correo:</w:t>
      </w:r>
      <w:r w:rsidR="000A1798">
        <w:t xml:space="preserve"> </w:t>
      </w:r>
      <w:proofErr w:type="spellStart"/>
      <w:r w:rsidR="000A1798">
        <w:t>silvagiselavanesa520</w:t>
      </w:r>
      <w:proofErr w:type="spellEnd"/>
      <w:r w:rsidR="000A1798">
        <w:t>@gmail.com</w:t>
      </w:r>
    </w:p>
    <w:p w14:paraId="4AF5C3A1" w14:textId="6555C838" w:rsidR="002E763B" w:rsidRPr="002C1884" w:rsidRDefault="002E763B" w:rsidP="00EE6AD7">
      <w:pPr>
        <w:pStyle w:val="Ttulo1"/>
      </w:pPr>
    </w:p>
    <w:p w14:paraId="515EDC44" w14:textId="4721649C" w:rsidR="002E763B" w:rsidRPr="000234B0" w:rsidRDefault="000234B0" w:rsidP="00A510B3">
      <w:pPr>
        <w:rPr>
          <w:b/>
          <w:bCs/>
        </w:rPr>
      </w:pPr>
      <w:r>
        <w:rPr>
          <w:b/>
          <w:bCs/>
        </w:rPr>
        <w:t>Educación</w:t>
      </w:r>
      <w:r w:rsidR="007567A7">
        <w:rPr>
          <w:b/>
          <w:bCs/>
        </w:rPr>
        <w:t>;</w:t>
      </w:r>
      <w:r>
        <w:rPr>
          <w:b/>
          <w:bCs/>
        </w:rPr>
        <w:t>:</w:t>
      </w:r>
    </w:p>
    <w:p w14:paraId="62925E96" w14:textId="7E859E9A" w:rsidR="00A510B3" w:rsidRDefault="00A510B3" w:rsidP="00A510B3">
      <w:r>
        <w:t xml:space="preserve">Titulo: </w:t>
      </w:r>
      <w:r w:rsidR="00323460">
        <w:t xml:space="preserve">Profesorado en Ciencia </w:t>
      </w:r>
      <w:r w:rsidR="000A1798">
        <w:t xml:space="preserve">Política </w:t>
      </w:r>
      <w:r w:rsidR="00323460">
        <w:t xml:space="preserve"> Instituto “</w:t>
      </w:r>
      <w:r w:rsidR="000A1798">
        <w:t>Superior de formación y capacitación docente N</w:t>
      </w:r>
      <w:r w:rsidR="0008452F">
        <w:t xml:space="preserve">1 </w:t>
      </w:r>
      <w:r w:rsidR="00323460">
        <w:t>año 202</w:t>
      </w:r>
      <w:r w:rsidR="00696839">
        <w:t>1</w:t>
      </w:r>
      <w:r w:rsidR="0008452F">
        <w:t>.</w:t>
      </w:r>
    </w:p>
    <w:p w14:paraId="240E7A1F" w14:textId="51BCC854" w:rsidR="00696839" w:rsidRDefault="006563B7" w:rsidP="00A510B3">
      <w:r>
        <w:t xml:space="preserve">Curso: herramientas de Google </w:t>
      </w:r>
      <w:r w:rsidR="0008452F">
        <w:t>Excel</w:t>
      </w:r>
      <w:r>
        <w:t>,</w:t>
      </w:r>
      <w:r w:rsidR="00502916">
        <w:t xml:space="preserve"> Word, Power</w:t>
      </w:r>
      <w:r w:rsidR="00C36602">
        <w:t xml:space="preserve"> Point,</w:t>
      </w:r>
      <w:r w:rsidR="00502916">
        <w:t xml:space="preserve"> </w:t>
      </w:r>
      <w:r w:rsidR="00C36602">
        <w:t>etc.</w:t>
      </w:r>
    </w:p>
    <w:p w14:paraId="6FA64FDC" w14:textId="6E7E0138" w:rsidR="002E763B" w:rsidRPr="002C1884" w:rsidRDefault="002E763B"/>
    <w:p w14:paraId="4D4CBE8C" w14:textId="1D5FDEBE" w:rsidR="003B5025" w:rsidRDefault="000234B0" w:rsidP="005A711F">
      <w:pPr>
        <w:pStyle w:val="Ttulo1"/>
      </w:pPr>
      <w:r>
        <w:t>Experiencias</w:t>
      </w:r>
      <w:r w:rsidR="005A711F">
        <w:t>:</w:t>
      </w:r>
    </w:p>
    <w:p w14:paraId="6059157E" w14:textId="45501308" w:rsidR="00DC67BB" w:rsidRDefault="005A711F" w:rsidP="003B5025">
      <w:r>
        <w:t>Atención</w:t>
      </w:r>
      <w:r w:rsidR="00DC67BB">
        <w:t xml:space="preserve"> al cliente y agente de ventas en </w:t>
      </w:r>
      <w:r w:rsidR="00E158E2">
        <w:t xml:space="preserve">empresa </w:t>
      </w:r>
      <w:r w:rsidR="00B125A8">
        <w:t>Farmar, co</w:t>
      </w:r>
      <w:r w:rsidR="00334230">
        <w:t>ntrol de stock</w:t>
      </w:r>
      <w:r w:rsidR="00C3306B">
        <w:t xml:space="preserve"> y pedidos de medicamentos,atención</w:t>
      </w:r>
      <w:r w:rsidR="009C59BE">
        <w:t xml:space="preserve"> de obras </w:t>
      </w:r>
      <w:r w:rsidR="00334230">
        <w:t>sociales,</w:t>
      </w:r>
      <w:r w:rsidR="00DE1C51">
        <w:t xml:space="preserve"> tareas administrativa </w:t>
      </w:r>
      <w:r w:rsidR="006341B2">
        <w:t>control de correcta entrega de medicamentos.</w:t>
      </w:r>
    </w:p>
    <w:p w14:paraId="33F3F9AE" w14:textId="16105858" w:rsidR="001A25F7" w:rsidRDefault="001A25F7" w:rsidP="003B5025"/>
    <w:p w14:paraId="5A8DED59" w14:textId="09A08C08" w:rsidR="001A25F7" w:rsidRDefault="001A25F7" w:rsidP="003B5025">
      <w:r>
        <w:t>Encargada red d</w:t>
      </w:r>
      <w:r w:rsidR="00646ADB">
        <w:t>e maxikioscos</w:t>
      </w:r>
      <w:r>
        <w:t xml:space="preserve">: </w:t>
      </w:r>
      <w:r w:rsidR="00646ADB">
        <w:t>control de tareas del personal</w:t>
      </w:r>
      <w:r w:rsidR="007A1628">
        <w:t>, apertura y cierre de cajas,</w:t>
      </w:r>
      <w:r w:rsidR="00446418">
        <w:t xml:space="preserve"> entre otras tareas que conlleva el manejo del mismo.</w:t>
      </w:r>
    </w:p>
    <w:p w14:paraId="0BD822B4" w14:textId="77777777" w:rsidR="00446418" w:rsidRPr="003B5025" w:rsidRDefault="00446418" w:rsidP="003B5025"/>
    <w:p w14:paraId="5AAB081A" w14:textId="47D701BC" w:rsidR="002E763B" w:rsidRDefault="002E763B"/>
    <w:p w14:paraId="76B9C93E" w14:textId="77777777" w:rsidR="007D410B" w:rsidRDefault="007D410B"/>
    <w:p w14:paraId="16624846" w14:textId="7EDC445A" w:rsidR="007D410B" w:rsidRPr="00671FEC" w:rsidRDefault="00671FEC">
      <w:pPr>
        <w:rPr>
          <w:b/>
          <w:bCs/>
        </w:rPr>
      </w:pPr>
      <w:r>
        <w:rPr>
          <w:b/>
          <w:bCs/>
        </w:rPr>
        <w:t>Aptitud:</w:t>
      </w:r>
    </w:p>
    <w:p w14:paraId="6B0B48F6" w14:textId="3CDF48CD" w:rsidR="007D410B" w:rsidRDefault="007D410B">
      <w:r>
        <w:t>RESPONSABILIDAD Y COMPROMISO</w:t>
      </w:r>
      <w:r w:rsidR="00100884">
        <w:t>.</w:t>
      </w:r>
      <w:r>
        <w:t xml:space="preserve"> </w:t>
      </w:r>
    </w:p>
    <w:p w14:paraId="668C1C7A" w14:textId="224B4693" w:rsidR="007D410B" w:rsidRDefault="00BB462A">
      <w:r>
        <w:t xml:space="preserve">MANEJO EN EQUIPO E </w:t>
      </w:r>
      <w:r w:rsidR="00100884">
        <w:t>INDIVIDUAL.</w:t>
      </w:r>
    </w:p>
    <w:p w14:paraId="6EBAA299" w14:textId="77777777" w:rsidR="00BB462A" w:rsidRDefault="00BB462A"/>
    <w:sectPr w:rsidR="00BB462A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61DF9" w14:textId="77777777" w:rsidR="00543473" w:rsidRDefault="00543473">
      <w:pPr>
        <w:spacing w:after="0" w:line="240" w:lineRule="auto"/>
      </w:pPr>
      <w:r>
        <w:separator/>
      </w:r>
    </w:p>
  </w:endnote>
  <w:endnote w:type="continuationSeparator" w:id="0">
    <w:p w14:paraId="7CE5B493" w14:textId="77777777" w:rsidR="00543473" w:rsidRDefault="00543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B8A1B8" w14:textId="77777777" w:rsidR="002E763B" w:rsidRDefault="00EE6AD7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026A" w14:textId="77777777" w:rsidR="00543473" w:rsidRDefault="00543473">
      <w:pPr>
        <w:spacing w:after="0" w:line="240" w:lineRule="auto"/>
      </w:pPr>
      <w:r>
        <w:separator/>
      </w:r>
    </w:p>
  </w:footnote>
  <w:footnote w:type="continuationSeparator" w:id="0">
    <w:p w14:paraId="5313EC32" w14:textId="77777777" w:rsidR="00543473" w:rsidRDefault="00543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5D27" w14:textId="77777777" w:rsidR="002E763B" w:rsidRDefault="00EE6AD7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06446BD" wp14:editId="71FA78B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8B1A3E6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">
              <v:rect id="Rectangle 2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9EE6F" w14:textId="77777777" w:rsidR="002E763B" w:rsidRDefault="00EE6AD7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F58C80" wp14:editId="571BCEC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C55036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">
              <v:rect id="Rectángulo 6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040373">
    <w:abstractNumId w:val="9"/>
  </w:num>
  <w:num w:numId="2" w16cid:durableId="1192231463">
    <w:abstractNumId w:val="7"/>
  </w:num>
  <w:num w:numId="3" w16cid:durableId="339625505">
    <w:abstractNumId w:val="6"/>
  </w:num>
  <w:num w:numId="4" w16cid:durableId="1666862719">
    <w:abstractNumId w:val="5"/>
  </w:num>
  <w:num w:numId="5" w16cid:durableId="925113196">
    <w:abstractNumId w:val="4"/>
  </w:num>
  <w:num w:numId="6" w16cid:durableId="1539271406">
    <w:abstractNumId w:val="8"/>
  </w:num>
  <w:num w:numId="7" w16cid:durableId="79958121">
    <w:abstractNumId w:val="3"/>
  </w:num>
  <w:num w:numId="8" w16cid:durableId="880560524">
    <w:abstractNumId w:val="2"/>
  </w:num>
  <w:num w:numId="9" w16cid:durableId="212545986">
    <w:abstractNumId w:val="1"/>
  </w:num>
  <w:num w:numId="10" w16cid:durableId="107770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FA"/>
    <w:rsid w:val="000234B0"/>
    <w:rsid w:val="00067343"/>
    <w:rsid w:val="0008452F"/>
    <w:rsid w:val="000A1798"/>
    <w:rsid w:val="00100884"/>
    <w:rsid w:val="001A25F7"/>
    <w:rsid w:val="00313752"/>
    <w:rsid w:val="00323460"/>
    <w:rsid w:val="00334230"/>
    <w:rsid w:val="003B102E"/>
    <w:rsid w:val="003B5025"/>
    <w:rsid w:val="00446418"/>
    <w:rsid w:val="00502916"/>
    <w:rsid w:val="00543473"/>
    <w:rsid w:val="00557AD8"/>
    <w:rsid w:val="005A711F"/>
    <w:rsid w:val="006341B2"/>
    <w:rsid w:val="00646ADB"/>
    <w:rsid w:val="006563B7"/>
    <w:rsid w:val="00671FEC"/>
    <w:rsid w:val="00696839"/>
    <w:rsid w:val="007567A7"/>
    <w:rsid w:val="007A1628"/>
    <w:rsid w:val="007D410B"/>
    <w:rsid w:val="009C59BE"/>
    <w:rsid w:val="009C7ED1"/>
    <w:rsid w:val="00A510B3"/>
    <w:rsid w:val="00B125A8"/>
    <w:rsid w:val="00BA53FA"/>
    <w:rsid w:val="00BB462A"/>
    <w:rsid w:val="00C3306B"/>
    <w:rsid w:val="00C36602"/>
    <w:rsid w:val="00DC67BB"/>
    <w:rsid w:val="00DE1C51"/>
    <w:rsid w:val="00E158E2"/>
    <w:rsid w:val="00EE6AD7"/>
    <w:rsid w:val="00F1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00EFAC"/>
  <w15:docId w15:val="{E02904E1-3BBA-A54A-B104-68BFF7A6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8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3D09D07-CF1F-564F-A172-ADB4D6046828%7dtf5000203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%7b43D09D07-CF1F-564F-A172-ADB4D6046828%7dtf50002038.dotx</Template>
  <TotalTime>1</TotalTime>
  <Pages>1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Belén Rodríguez Cardozo</dc:creator>
  <cp:keywords/>
  <dc:description/>
  <cp:lastModifiedBy>silvagiselavanesa520@gmail.com</cp:lastModifiedBy>
  <cp:revision>2</cp:revision>
  <dcterms:created xsi:type="dcterms:W3CDTF">2023-07-17T05:19:00Z</dcterms:created>
  <dcterms:modified xsi:type="dcterms:W3CDTF">2023-07-17T05:19:00Z</dcterms:modified>
</cp:coreProperties>
</file>