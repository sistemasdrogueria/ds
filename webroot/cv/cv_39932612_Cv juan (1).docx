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altName w:val="Noto Serif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Tahoma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EE7137"/>
    <w:multiLevelType w:val="hybridMultilevel"/>
    <w:tmpl w:val="FA1A570A"/>
    <w:lvl w:ilvl="0" w:tplc="2C0A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1">
    <w:nsid w:val="1CE662C4"/>
    <w:multiLevelType w:val="hybridMultilevel"/>
    <w:tmpl w:val="ADFAC968"/>
    <w:lvl w:ilvl="0" w:tplc="2C0A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2">
    <w:nsid w:val="411E5E26"/>
    <w:multiLevelType w:val="hybridMultilevel"/>
    <w:tmpl w:val="5AE0D5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380BFD"/>
    <w:multiLevelType w:val="hybridMultilevel"/>
    <w:tmpl w:val="1AF8D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352AB9"/>
    <w:multiLevelType w:val="hybridMultilevel"/>
    <w:tmpl w:val="52E209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71904"/>
    <w:multiLevelType w:val="hybridMultilevel"/>
    <w:tmpl w:val="E0EA2EF4"/>
    <w:lvl w:ilvl="0" w:tplc="E7C2B8B0">
      <w:numFmt w:val="bullet"/>
      <w:lvlText w:val="•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9342B2"/>
    <w:multiLevelType w:val="hybridMultilevel"/>
    <w:tmpl w:val="CB24A9D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5"/>
  </w:num>
  <w:num w:numId="14">
    <w:abstractNumId w:val="14"/>
  </w:num>
  <w:num w:numId="15">
    <w:abstractNumId w:val="11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1B"/>
    <w:rsid w:val="0000297E"/>
    <w:rsid w:val="00007914"/>
    <w:rsid w:val="00010446"/>
    <w:rsid w:val="00080236"/>
    <w:rsid w:val="000C401C"/>
    <w:rsid w:val="000D04DC"/>
    <w:rsid w:val="000E7D90"/>
    <w:rsid w:val="0010799B"/>
    <w:rsid w:val="001116A7"/>
    <w:rsid w:val="00113FDF"/>
    <w:rsid w:val="00136868"/>
    <w:rsid w:val="00172A0E"/>
    <w:rsid w:val="0018395E"/>
    <w:rsid w:val="001C4A4B"/>
    <w:rsid w:val="001C5B1F"/>
    <w:rsid w:val="001D2842"/>
    <w:rsid w:val="001D316F"/>
    <w:rsid w:val="00241C4B"/>
    <w:rsid w:val="0027763A"/>
    <w:rsid w:val="00312BB6"/>
    <w:rsid w:val="00335D47"/>
    <w:rsid w:val="00337DC8"/>
    <w:rsid w:val="00345E69"/>
    <w:rsid w:val="003C3879"/>
    <w:rsid w:val="00403E20"/>
    <w:rsid w:val="00431D6B"/>
    <w:rsid w:val="0046326D"/>
    <w:rsid w:val="0046660B"/>
    <w:rsid w:val="00484B2D"/>
    <w:rsid w:val="004851D3"/>
    <w:rsid w:val="00485782"/>
    <w:rsid w:val="00490992"/>
    <w:rsid w:val="00492FDF"/>
    <w:rsid w:val="004A358D"/>
    <w:rsid w:val="004C62DB"/>
    <w:rsid w:val="004D5F4C"/>
    <w:rsid w:val="0050178F"/>
    <w:rsid w:val="00507913"/>
    <w:rsid w:val="00530822"/>
    <w:rsid w:val="00551636"/>
    <w:rsid w:val="00565E07"/>
    <w:rsid w:val="00574F49"/>
    <w:rsid w:val="0058153D"/>
    <w:rsid w:val="005842CA"/>
    <w:rsid w:val="005975AB"/>
    <w:rsid w:val="005A736C"/>
    <w:rsid w:val="005C204E"/>
    <w:rsid w:val="005D742A"/>
    <w:rsid w:val="005F23CA"/>
    <w:rsid w:val="006126EF"/>
    <w:rsid w:val="00624206"/>
    <w:rsid w:val="00633C8B"/>
    <w:rsid w:val="006451B4"/>
    <w:rsid w:val="006A10EF"/>
    <w:rsid w:val="006A2405"/>
    <w:rsid w:val="006C0460"/>
    <w:rsid w:val="006D7627"/>
    <w:rsid w:val="006E6C19"/>
    <w:rsid w:val="006F62E9"/>
    <w:rsid w:val="007402A9"/>
    <w:rsid w:val="00740702"/>
    <w:rsid w:val="007532EA"/>
    <w:rsid w:val="00785818"/>
    <w:rsid w:val="00785860"/>
    <w:rsid w:val="007877EF"/>
    <w:rsid w:val="00794087"/>
    <w:rsid w:val="007A07A0"/>
    <w:rsid w:val="007B4B3D"/>
    <w:rsid w:val="007B5992"/>
    <w:rsid w:val="007D6D4D"/>
    <w:rsid w:val="00803288"/>
    <w:rsid w:val="00805C81"/>
    <w:rsid w:val="008062E1"/>
    <w:rsid w:val="00847DB8"/>
    <w:rsid w:val="008512A9"/>
    <w:rsid w:val="00855D47"/>
    <w:rsid w:val="00873AE1"/>
    <w:rsid w:val="008D281D"/>
    <w:rsid w:val="00936C77"/>
    <w:rsid w:val="00952870"/>
    <w:rsid w:val="00952D50"/>
    <w:rsid w:val="00965586"/>
    <w:rsid w:val="0097134A"/>
    <w:rsid w:val="00996E13"/>
    <w:rsid w:val="009B1FBA"/>
    <w:rsid w:val="00A02842"/>
    <w:rsid w:val="00A12442"/>
    <w:rsid w:val="00A21B5E"/>
    <w:rsid w:val="00A30327"/>
    <w:rsid w:val="00A50501"/>
    <w:rsid w:val="00A81CA5"/>
    <w:rsid w:val="00AB04CC"/>
    <w:rsid w:val="00AB4024"/>
    <w:rsid w:val="00AD6F86"/>
    <w:rsid w:val="00AE3769"/>
    <w:rsid w:val="00AF2B1F"/>
    <w:rsid w:val="00B02A57"/>
    <w:rsid w:val="00B47AB9"/>
    <w:rsid w:val="00B542E9"/>
    <w:rsid w:val="00B6214D"/>
    <w:rsid w:val="00B65697"/>
    <w:rsid w:val="00B7250B"/>
    <w:rsid w:val="00B76470"/>
    <w:rsid w:val="00B93B3C"/>
    <w:rsid w:val="00BA2471"/>
    <w:rsid w:val="00BB1D05"/>
    <w:rsid w:val="00BC1B2E"/>
    <w:rsid w:val="00BF2D8F"/>
    <w:rsid w:val="00BF76EE"/>
    <w:rsid w:val="00C21990"/>
    <w:rsid w:val="00C375C5"/>
    <w:rsid w:val="00C76F98"/>
    <w:rsid w:val="00C77842"/>
    <w:rsid w:val="00CA085F"/>
    <w:rsid w:val="00CA5CC9"/>
    <w:rsid w:val="00D31E1B"/>
    <w:rsid w:val="00D71611"/>
    <w:rsid w:val="00D73E78"/>
    <w:rsid w:val="00D770C4"/>
    <w:rsid w:val="00D8015F"/>
    <w:rsid w:val="00DC225D"/>
    <w:rsid w:val="00DC5EF2"/>
    <w:rsid w:val="00E147C4"/>
    <w:rsid w:val="00E1683D"/>
    <w:rsid w:val="00E22F7A"/>
    <w:rsid w:val="00E305E7"/>
    <w:rsid w:val="00E6176E"/>
    <w:rsid w:val="00E70C9A"/>
    <w:rsid w:val="00ED5AFE"/>
    <w:rsid w:val="00EF09C2"/>
    <w:rsid w:val="00F10D1D"/>
    <w:rsid w:val="00F54208"/>
    <w:rsid w:val="00F70146"/>
    <w:rsid w:val="00FA156E"/>
    <w:rsid w:val="00FD10C3"/>
    <w:rsid w:val="00FD6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7914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914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914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rsid w:val="00007914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07914"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07914"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007914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rsid w:val="00007914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914"/>
  </w:style>
  <w:style w:type="paragraph" w:styleId="Piedepgina">
    <w:name w:val="footer"/>
    <w:basedOn w:val="Normal"/>
    <w:link w:val="PiedepginaCar"/>
    <w:uiPriority w:val="99"/>
    <w:unhideWhenUsed/>
    <w:qFormat/>
    <w:rsid w:val="00007914"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7914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sid w:val="00007914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007914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914"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914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914"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914"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914"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sid w:val="00007914"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07914"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sid w:val="00007914"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07914"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sid w:val="00007914"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07914"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07914"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007914"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07914"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07914"/>
    <w:rPr>
      <w:b w:val="0"/>
      <w:bCs/>
      <w:i w:val="0"/>
      <w:iCs/>
      <w:spacing w:val="0"/>
      <w:u w:val="single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07914"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rsid w:val="00007914"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sid w:val="00007914"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sid w:val="00007914"/>
    <w:rPr>
      <w:b/>
      <w:i/>
      <w:iCs/>
      <w:color w:val="4B3A2E" w:themeColor="text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7914"/>
    <w:pPr>
      <w:outlineLvl w:val="9"/>
    </w:pPr>
  </w:style>
  <w:style w:type="paragraph" w:styleId="Prrafodelista">
    <w:name w:val="List Paragraph"/>
    <w:basedOn w:val="Normal"/>
    <w:uiPriority w:val="34"/>
    <w:unhideWhenUsed/>
    <w:qFormat/>
    <w:rsid w:val="00007914"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rsid w:val="00007914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sid w:val="00007914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007914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914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A12442"/>
    <w:rPr>
      <w:color w:val="3D859C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A12442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B2E"/>
    <w:rPr>
      <w:rFonts w:ascii="Tahoma" w:hAnsi="Tahoma" w:cs="Tahoma"/>
      <w:sz w:val="16"/>
      <w:szCs w:val="16"/>
      <w:lang w:val="es-ES"/>
    </w:rPr>
  </w:style>
  <w:style w:type="character" w:customStyle="1" w:styleId="lrzxr">
    <w:name w:val="lrzxr"/>
    <w:basedOn w:val="Fuentedeprrafopredeter"/>
    <w:rsid w:val="00335D47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E6C1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7914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914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914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914"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rsid w:val="00007914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07914"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07914"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007914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rsid w:val="00007914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914"/>
  </w:style>
  <w:style w:type="paragraph" w:styleId="Piedepgina">
    <w:name w:val="footer"/>
    <w:basedOn w:val="Normal"/>
    <w:link w:val="PiedepginaCar"/>
    <w:uiPriority w:val="99"/>
    <w:unhideWhenUsed/>
    <w:qFormat/>
    <w:rsid w:val="00007914"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7914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sid w:val="00007914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007914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914"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914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914"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914"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914"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sid w:val="00007914"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07914"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sid w:val="00007914"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07914"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sid w:val="00007914"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07914"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07914"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007914"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07914"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07914"/>
    <w:rPr>
      <w:b w:val="0"/>
      <w:bCs/>
      <w:i w:val="0"/>
      <w:iCs/>
      <w:spacing w:val="0"/>
      <w:u w:val="single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07914"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rsid w:val="00007914"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sid w:val="00007914"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sid w:val="00007914"/>
    <w:rPr>
      <w:b/>
      <w:i/>
      <w:iCs/>
      <w:color w:val="4B3A2E" w:themeColor="text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7914"/>
    <w:pPr>
      <w:outlineLvl w:val="9"/>
    </w:pPr>
  </w:style>
  <w:style w:type="paragraph" w:styleId="Prrafodelista">
    <w:name w:val="List Paragraph"/>
    <w:basedOn w:val="Normal"/>
    <w:uiPriority w:val="34"/>
    <w:unhideWhenUsed/>
    <w:qFormat/>
    <w:rsid w:val="00007914"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rsid w:val="00007914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sid w:val="00007914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007914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914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A12442"/>
    <w:rPr>
      <w:color w:val="3D859C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A12442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B2E"/>
    <w:rPr>
      <w:rFonts w:ascii="Tahoma" w:hAnsi="Tahoma" w:cs="Tahoma"/>
      <w:sz w:val="16"/>
      <w:szCs w:val="16"/>
      <w:lang w:val="es-ES"/>
    </w:rPr>
  </w:style>
  <w:style w:type="character" w:customStyle="1" w:styleId="lrzxr">
    <w:name w:val="lrzxr"/>
    <w:basedOn w:val="Fuentedeprrafopredeter"/>
    <w:rsid w:val="00335D47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E6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Temp\WPDNSE\%7b0000D3FE-0001-0001-0000-000000000000%7d\%7b9C09F6AF-BB26-EB4B-9E14-DFF2A403926E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A25E9-FF86-4B0B-97F8-AA30CA54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{9C09F6AF-BB26-EB4B-9E14-DFF2A403926E}tf50002038</Template>
  <TotalTime>1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jenni</cp:lastModifiedBy>
  <cp:revision>2</cp:revision>
  <cp:lastPrinted>2019-11-19T21:55:00Z</cp:lastPrinted>
  <dcterms:created xsi:type="dcterms:W3CDTF">2022-09-02T23:26:00Z</dcterms:created>
  <dcterms:modified xsi:type="dcterms:W3CDTF">2022-09-02T23:26:00Z</dcterms:modified>
</cp:coreProperties>
</file>