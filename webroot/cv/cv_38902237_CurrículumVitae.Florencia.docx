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4E4F9E"/>
    <w:multiLevelType w:val="hybridMultilevel"/>
    <w:tmpl w:val="71066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703641">
    <w:abstractNumId w:val="9"/>
  </w:num>
  <w:num w:numId="2" w16cid:durableId="550389559">
    <w:abstractNumId w:val="7"/>
  </w:num>
  <w:num w:numId="3" w16cid:durableId="1057433847">
    <w:abstractNumId w:val="6"/>
  </w:num>
  <w:num w:numId="4" w16cid:durableId="570654155">
    <w:abstractNumId w:val="5"/>
  </w:num>
  <w:num w:numId="5" w16cid:durableId="2070765551">
    <w:abstractNumId w:val="4"/>
  </w:num>
  <w:num w:numId="6" w16cid:durableId="1375887416">
    <w:abstractNumId w:val="8"/>
  </w:num>
  <w:num w:numId="7" w16cid:durableId="731544734">
    <w:abstractNumId w:val="3"/>
  </w:num>
  <w:num w:numId="8" w16cid:durableId="1269898466">
    <w:abstractNumId w:val="2"/>
  </w:num>
  <w:num w:numId="9" w16cid:durableId="669218034">
    <w:abstractNumId w:val="1"/>
  </w:num>
  <w:num w:numId="10" w16cid:durableId="1184632814">
    <w:abstractNumId w:val="0"/>
  </w:num>
  <w:num w:numId="11" w16cid:durableId="20605478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A0"/>
    <w:rsid w:val="00083EE5"/>
    <w:rsid w:val="001072F3"/>
    <w:rsid w:val="00221EC4"/>
    <w:rsid w:val="0024369B"/>
    <w:rsid w:val="00255008"/>
    <w:rsid w:val="002550A5"/>
    <w:rsid w:val="00265DF8"/>
    <w:rsid w:val="002E33FD"/>
    <w:rsid w:val="0032358B"/>
    <w:rsid w:val="00340592"/>
    <w:rsid w:val="0037390E"/>
    <w:rsid w:val="003D0962"/>
    <w:rsid w:val="003D1EC1"/>
    <w:rsid w:val="0041316E"/>
    <w:rsid w:val="004D4C57"/>
    <w:rsid w:val="004F5471"/>
    <w:rsid w:val="00502C15"/>
    <w:rsid w:val="00530C18"/>
    <w:rsid w:val="005902F7"/>
    <w:rsid w:val="005C3494"/>
    <w:rsid w:val="005D00E0"/>
    <w:rsid w:val="005D0870"/>
    <w:rsid w:val="006C7135"/>
    <w:rsid w:val="00746AB8"/>
    <w:rsid w:val="00756DD2"/>
    <w:rsid w:val="00763F43"/>
    <w:rsid w:val="007E5D50"/>
    <w:rsid w:val="008663DD"/>
    <w:rsid w:val="008C143B"/>
    <w:rsid w:val="008E6B5F"/>
    <w:rsid w:val="009611F2"/>
    <w:rsid w:val="00A564A9"/>
    <w:rsid w:val="00A872C8"/>
    <w:rsid w:val="00A92814"/>
    <w:rsid w:val="00AC2DA0"/>
    <w:rsid w:val="00AE1887"/>
    <w:rsid w:val="00B637FC"/>
    <w:rsid w:val="00B97F64"/>
    <w:rsid w:val="00BB6C1E"/>
    <w:rsid w:val="00BC1DB3"/>
    <w:rsid w:val="00BE5939"/>
    <w:rsid w:val="00C03F56"/>
    <w:rsid w:val="00C22E7D"/>
    <w:rsid w:val="00D6068E"/>
    <w:rsid w:val="00D86528"/>
    <w:rsid w:val="00E32CCB"/>
    <w:rsid w:val="00E61B5F"/>
    <w:rsid w:val="00ED5B55"/>
    <w:rsid w:val="00EE4341"/>
    <w:rsid w:val="00F27CF0"/>
    <w:rsid w:val="00F62999"/>
    <w:rsid w:val="00F83E16"/>
    <w:rsid w:val="00F8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5678"/>
  <w15:docId w15:val="{4B398D7E-2C17-E74E-8512-0CB5CE0F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nhideWhenUsed/>
    <w:rsid w:val="00265DF8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FC08505-D311-8D45-91AB-B358379B7748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3A6B6FDB18CD4183223A594E587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88DA2-CAB8-8A48-A81B-E57CF30D5170}"/>
      </w:docPartPr>
      <w:docPartBody>
        <w:p w:rsidR="00234B01" w:rsidRDefault="00234B01">
          <w:pPr>
            <w:pStyle w:val="FF3A6B6FDB18CD4183223A594E58704D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01"/>
    <w:rsid w:val="00234B01"/>
    <w:rsid w:val="00D0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F3A6B6FDB18CD4183223A594E58704D">
    <w:name w:val="FF3A6B6FDB18CD4183223A594E5870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%7b0FC08505-D311-8D45-91AB-B358379B7748%7dtf50002038.dotx</Template>
  <TotalTime>0</TotalTime>
  <Pages>1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Moran</dc:creator>
  <cp:keywords/>
  <dc:description/>
  <cp:lastModifiedBy>flormoran66@gmail.com</cp:lastModifiedBy>
  <cp:revision>2</cp:revision>
  <dcterms:created xsi:type="dcterms:W3CDTF">2023-02-07T03:42:00Z</dcterms:created>
  <dcterms:modified xsi:type="dcterms:W3CDTF">2023-02-07T03:42:00Z</dcterms:modified>
</cp:coreProperties>
</file>