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0E" w:rsidRDefault="0075701D" w:rsidP="007E0AAE">
      <w:pPr>
        <w:pStyle w:val="Nombre"/>
        <w:ind w:left="2880"/>
      </w:pPr>
      <w:r>
        <w:t>Curr</w:t>
      </w:r>
      <w:r w:rsidR="00AF3C1E">
        <w:t>i</w:t>
      </w:r>
      <w:r>
        <w:t xml:space="preserve">culum </w:t>
      </w:r>
      <w:r w:rsidR="001964A9">
        <w:t>VITAe</w:t>
      </w:r>
    </w:p>
    <w:p w:rsidR="0075701D" w:rsidRDefault="0075701D">
      <w:pPr>
        <w:pStyle w:val="Nombre"/>
      </w:pPr>
    </w:p>
    <w:p w:rsidR="005A07AA" w:rsidRPr="003E78BB" w:rsidRDefault="005A07AA">
      <w:pPr>
        <w:pStyle w:val="Nombre"/>
        <w:rPr>
          <w:i/>
          <w:iCs/>
        </w:rPr>
      </w:pPr>
      <w:r w:rsidRPr="003E78BB">
        <w:rPr>
          <w:i/>
          <w:iCs/>
        </w:rPr>
        <w:t>Datos personales:</w:t>
      </w:r>
    </w:p>
    <w:p w:rsidR="0059120E" w:rsidRDefault="0075701D">
      <w:pPr>
        <w:pStyle w:val="Informacindecontacto"/>
      </w:pPr>
      <w:r w:rsidRPr="00DA4ACE">
        <w:rPr>
          <w:b/>
          <w:bCs/>
          <w:color w:val="000000" w:themeColor="text1"/>
        </w:rPr>
        <w:t>Nombre y apellido:</w:t>
      </w:r>
      <w:r w:rsidR="00B24805">
        <w:t xml:space="preserve"> </w:t>
      </w:r>
      <w:r>
        <w:t xml:space="preserve"> </w:t>
      </w:r>
      <w:proofErr w:type="spellStart"/>
      <w:r>
        <w:t>leonardo</w:t>
      </w:r>
      <w:proofErr w:type="spellEnd"/>
      <w:r w:rsidR="00AF5045">
        <w:t xml:space="preserve"> </w:t>
      </w:r>
      <w:proofErr w:type="spellStart"/>
      <w:r w:rsidR="00AF5045">
        <w:t>victor</w:t>
      </w:r>
      <w:proofErr w:type="spellEnd"/>
      <w:r>
        <w:t xml:space="preserve"> </w:t>
      </w:r>
      <w:proofErr w:type="spellStart"/>
      <w:r>
        <w:t>ugolini</w:t>
      </w:r>
      <w:proofErr w:type="spellEnd"/>
    </w:p>
    <w:p w:rsidR="00090528" w:rsidRDefault="00090528">
      <w:pPr>
        <w:pStyle w:val="Informacindecontacto"/>
        <w:rPr>
          <w:b/>
          <w:bCs/>
        </w:rPr>
      </w:pPr>
    </w:p>
    <w:p w:rsidR="001964A9" w:rsidRDefault="000061E9">
      <w:pPr>
        <w:pStyle w:val="Informacindecontacto"/>
      </w:pPr>
      <w:r>
        <w:rPr>
          <w:b/>
          <w:bCs/>
        </w:rPr>
        <w:t xml:space="preserve">Estado civil </w:t>
      </w:r>
      <w:r w:rsidR="00090528">
        <w:rPr>
          <w:b/>
          <w:bCs/>
        </w:rPr>
        <w:t xml:space="preserve">: </w:t>
      </w:r>
      <w:r w:rsidR="00090528">
        <w:t>casado</w:t>
      </w:r>
      <w:r w:rsidR="00765044">
        <w:t xml:space="preserve"> con 3 hijos</w:t>
      </w:r>
    </w:p>
    <w:p w:rsidR="00765044" w:rsidRDefault="00765044">
      <w:pPr>
        <w:pStyle w:val="Informacindecontacto"/>
      </w:pPr>
    </w:p>
    <w:p w:rsidR="00765044" w:rsidRPr="005F0FF4" w:rsidRDefault="00765044">
      <w:pPr>
        <w:pStyle w:val="Informacindecontacto"/>
      </w:pPr>
      <w:r>
        <w:rPr>
          <w:b/>
          <w:bCs/>
        </w:rPr>
        <w:t xml:space="preserve">Edad: </w:t>
      </w:r>
      <w:r w:rsidR="005F0FF4">
        <w:t>32 años</w:t>
      </w:r>
    </w:p>
    <w:p w:rsidR="00765044" w:rsidRDefault="00765044">
      <w:pPr>
        <w:pStyle w:val="Informacindecontacto"/>
        <w:rPr>
          <w:b/>
          <w:bCs/>
        </w:rPr>
      </w:pPr>
    </w:p>
    <w:p w:rsidR="005F0FF4" w:rsidRPr="005F0FF4" w:rsidRDefault="005F0FF4">
      <w:pPr>
        <w:pStyle w:val="Informacindecontacto"/>
      </w:pPr>
      <w:r>
        <w:rPr>
          <w:b/>
          <w:bCs/>
        </w:rPr>
        <w:t xml:space="preserve">Nacimiento : </w:t>
      </w:r>
      <w:r>
        <w:t>26</w:t>
      </w:r>
      <w:r w:rsidR="00142985">
        <w:t>/08/1990</w:t>
      </w:r>
    </w:p>
    <w:p w:rsidR="00090528" w:rsidRDefault="00090528">
      <w:pPr>
        <w:pStyle w:val="Informacindecontacto"/>
        <w:rPr>
          <w:b/>
          <w:bCs/>
        </w:rPr>
      </w:pPr>
    </w:p>
    <w:p w:rsidR="0075701D" w:rsidRDefault="00B24805">
      <w:pPr>
        <w:pStyle w:val="Informacindecontacto"/>
      </w:pPr>
      <w:proofErr w:type="spellStart"/>
      <w:r w:rsidRPr="00DA4ACE">
        <w:rPr>
          <w:b/>
          <w:bCs/>
        </w:rPr>
        <w:t>Dni</w:t>
      </w:r>
      <w:proofErr w:type="spellEnd"/>
      <w:r>
        <w:t xml:space="preserve"> : 36024979</w:t>
      </w:r>
    </w:p>
    <w:p w:rsidR="001964A9" w:rsidRDefault="001964A9">
      <w:pPr>
        <w:pStyle w:val="Informacindecontacto"/>
      </w:pPr>
    </w:p>
    <w:p w:rsidR="006849F9" w:rsidRPr="00090528" w:rsidRDefault="00542801">
      <w:pPr>
        <w:pStyle w:val="Informacindecontacto"/>
      </w:pPr>
      <w:r w:rsidRPr="00DA4ACE">
        <w:rPr>
          <w:b/>
          <w:bCs/>
        </w:rPr>
        <w:t>Dirección</w:t>
      </w:r>
      <w:r>
        <w:t xml:space="preserve">: Pasaje </w:t>
      </w:r>
      <w:proofErr w:type="spellStart"/>
      <w:r>
        <w:t>ayohuma</w:t>
      </w:r>
      <w:proofErr w:type="spellEnd"/>
      <w:r>
        <w:t xml:space="preserve"> ex </w:t>
      </w:r>
      <w:r w:rsidR="001964A9">
        <w:t>Goitia</w:t>
      </w:r>
      <w:r>
        <w:t xml:space="preserve"> 2118</w:t>
      </w:r>
      <w:r w:rsidR="00090528">
        <w:t xml:space="preserve"> barrio unión</w:t>
      </w:r>
      <w:r w:rsidR="00F32C5B">
        <w:t xml:space="preserve"> Corrientes capital.</w:t>
      </w:r>
    </w:p>
    <w:p w:rsidR="00F32C5B" w:rsidRDefault="00F32C5B">
      <w:pPr>
        <w:pStyle w:val="Informacindecontacto"/>
        <w:rPr>
          <w:b/>
          <w:bCs/>
        </w:rPr>
      </w:pPr>
    </w:p>
    <w:p w:rsidR="00641D19" w:rsidRDefault="00641D19">
      <w:pPr>
        <w:pStyle w:val="Informacindecontacto"/>
      </w:pPr>
      <w:proofErr w:type="spellStart"/>
      <w:r w:rsidRPr="00DA4ACE">
        <w:rPr>
          <w:b/>
          <w:bCs/>
        </w:rPr>
        <w:t>Telefono</w:t>
      </w:r>
      <w:proofErr w:type="spellEnd"/>
      <w:r>
        <w:t>: 3794524363</w:t>
      </w:r>
    </w:p>
    <w:p w:rsidR="001964A9" w:rsidRDefault="001964A9">
      <w:pPr>
        <w:pStyle w:val="Informacindecontacto"/>
      </w:pPr>
    </w:p>
    <w:p w:rsidR="00641D19" w:rsidRPr="003E78BB" w:rsidRDefault="006D45FE" w:rsidP="00655714">
      <w:pPr>
        <w:pStyle w:val="Informacindecontacto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3E78BB">
        <w:rPr>
          <w:rFonts w:asciiTheme="majorHAnsi" w:hAnsiTheme="majorHAnsi"/>
          <w:b/>
          <w:bCs/>
          <w:i/>
          <w:iCs/>
          <w:sz w:val="36"/>
          <w:szCs w:val="36"/>
        </w:rPr>
        <w:t>ESTUDIOS</w:t>
      </w:r>
    </w:p>
    <w:p w:rsidR="00655714" w:rsidRDefault="00655714" w:rsidP="00125327">
      <w:pPr>
        <w:pStyle w:val="Informacindecontacto"/>
      </w:pPr>
    </w:p>
    <w:p w:rsidR="00EB62E9" w:rsidRPr="00DE03F7" w:rsidRDefault="007B2369" w:rsidP="00EB62E9">
      <w:pPr>
        <w:pStyle w:val="Informacindecontacto"/>
        <w:numPr>
          <w:ilvl w:val="0"/>
          <w:numId w:val="13"/>
        </w:numPr>
        <w:rPr>
          <w:b/>
          <w:bCs/>
        </w:rPr>
      </w:pPr>
      <w:r>
        <w:t xml:space="preserve">Primaria completa  </w:t>
      </w:r>
      <w:r w:rsidR="00E477D1">
        <w:t xml:space="preserve">( colegio privado santa teresita del niño Jesús </w:t>
      </w:r>
      <w:r w:rsidR="00DE03F7">
        <w:t>)</w:t>
      </w:r>
    </w:p>
    <w:p w:rsidR="00DE03F7" w:rsidRPr="0078747A" w:rsidRDefault="00C129BD" w:rsidP="00EB62E9">
      <w:pPr>
        <w:pStyle w:val="Informacindecontacto"/>
        <w:numPr>
          <w:ilvl w:val="0"/>
          <w:numId w:val="13"/>
        </w:numPr>
        <w:rPr>
          <w:b/>
          <w:bCs/>
        </w:rPr>
      </w:pPr>
      <w:r>
        <w:t>Secundario</w:t>
      </w:r>
      <w:r w:rsidR="00DE03F7">
        <w:t xml:space="preserve"> </w:t>
      </w:r>
      <w:r>
        <w:t>completo ( liceo pedro ferré</w:t>
      </w:r>
      <w:r w:rsidR="0078747A">
        <w:t>)</w:t>
      </w:r>
    </w:p>
    <w:p w:rsidR="0078747A" w:rsidRPr="00EB62E9" w:rsidRDefault="0078747A" w:rsidP="0078747A">
      <w:pPr>
        <w:pStyle w:val="Informacindecontacto"/>
        <w:ind w:left="720"/>
        <w:rPr>
          <w:b/>
          <w:bCs/>
        </w:rPr>
      </w:pPr>
    </w:p>
    <w:p w:rsidR="00245F48" w:rsidRPr="0066138A" w:rsidRDefault="0030314D" w:rsidP="00125327">
      <w:pPr>
        <w:pStyle w:val="Informacindecontacto"/>
        <w:rPr>
          <w:rFonts w:asciiTheme="majorHAnsi" w:hAnsiTheme="majorHAnsi"/>
          <w:b/>
          <w:bCs/>
          <w:i/>
          <w:iCs/>
          <w:sz w:val="44"/>
          <w:szCs w:val="44"/>
        </w:rPr>
      </w:pPr>
      <w:r w:rsidRPr="0066138A">
        <w:rPr>
          <w:rFonts w:asciiTheme="majorHAnsi" w:hAnsiTheme="majorHAnsi"/>
          <w:b/>
          <w:bCs/>
          <w:i/>
          <w:iCs/>
          <w:sz w:val="44"/>
          <w:szCs w:val="44"/>
        </w:rPr>
        <w:t>Experiencia laboral</w:t>
      </w:r>
    </w:p>
    <w:p w:rsidR="0059120E" w:rsidRDefault="00303971" w:rsidP="00245F48">
      <w:pPr>
        <w:pStyle w:val="Informacindecontacto"/>
        <w:numPr>
          <w:ilvl w:val="0"/>
          <w:numId w:val="14"/>
        </w:numPr>
      </w:pPr>
      <w:r>
        <w:t>Abril Distribuciones actualmente trabajando</w:t>
      </w:r>
      <w:r w:rsidR="00682487">
        <w:t xml:space="preserve"> 12 años .</w:t>
      </w:r>
    </w:p>
    <w:p w:rsidR="00222C00" w:rsidRDefault="00682487" w:rsidP="00671066">
      <w:pPr>
        <w:pStyle w:val="Informacindecontacto"/>
        <w:numPr>
          <w:ilvl w:val="0"/>
          <w:numId w:val="14"/>
        </w:numPr>
      </w:pPr>
      <w:r>
        <w:t xml:space="preserve">Sector deposito </w:t>
      </w:r>
    </w:p>
    <w:p w:rsidR="00D2317C" w:rsidRDefault="00DA2547" w:rsidP="00245F48">
      <w:pPr>
        <w:pStyle w:val="Informacindecontacto"/>
        <w:numPr>
          <w:ilvl w:val="0"/>
          <w:numId w:val="14"/>
        </w:numPr>
      </w:pPr>
      <w:r>
        <w:t>Re</w:t>
      </w:r>
      <w:r w:rsidR="00D03643">
        <w:t>cepción de camiones</w:t>
      </w:r>
    </w:p>
    <w:p w:rsidR="00D03643" w:rsidRDefault="00D2317C" w:rsidP="00245F48">
      <w:pPr>
        <w:pStyle w:val="Informacindecontacto"/>
        <w:numPr>
          <w:ilvl w:val="0"/>
          <w:numId w:val="14"/>
        </w:numPr>
      </w:pPr>
      <w:r>
        <w:t xml:space="preserve">Manejo de remito y facturas </w:t>
      </w:r>
      <w:r w:rsidR="00D03643">
        <w:t xml:space="preserve"> </w:t>
      </w:r>
    </w:p>
    <w:p w:rsidR="00D03643" w:rsidRDefault="00D03643" w:rsidP="00245F48">
      <w:pPr>
        <w:pStyle w:val="Informacindecontacto"/>
        <w:numPr>
          <w:ilvl w:val="0"/>
          <w:numId w:val="14"/>
        </w:numPr>
      </w:pPr>
      <w:r>
        <w:t>Manejo de Clark (</w:t>
      </w:r>
      <w:proofErr w:type="spellStart"/>
      <w:r>
        <w:t>autoelevador</w:t>
      </w:r>
      <w:proofErr w:type="spellEnd"/>
      <w:r>
        <w:t>)</w:t>
      </w:r>
    </w:p>
    <w:p w:rsidR="00AB3854" w:rsidRDefault="00AB3854" w:rsidP="00245F48">
      <w:pPr>
        <w:pStyle w:val="Informacindecontacto"/>
        <w:numPr>
          <w:ilvl w:val="0"/>
          <w:numId w:val="14"/>
        </w:numPr>
      </w:pPr>
      <w:r>
        <w:t xml:space="preserve">Manejo de apiladora eléctrica </w:t>
      </w:r>
    </w:p>
    <w:p w:rsidR="00AB3854" w:rsidRDefault="0001116D" w:rsidP="00245F48">
      <w:pPr>
        <w:pStyle w:val="Informacindecontacto"/>
        <w:numPr>
          <w:ilvl w:val="0"/>
          <w:numId w:val="14"/>
        </w:numPr>
      </w:pPr>
      <w:r>
        <w:t>Armado de</w:t>
      </w:r>
      <w:r w:rsidR="00D2317C">
        <w:t xml:space="preserve"> pedidos </w:t>
      </w:r>
    </w:p>
    <w:p w:rsidR="00D2317C" w:rsidRDefault="00D2317C" w:rsidP="00245F48">
      <w:pPr>
        <w:pStyle w:val="Informacindecontacto"/>
        <w:numPr>
          <w:ilvl w:val="0"/>
          <w:numId w:val="14"/>
        </w:numPr>
      </w:pPr>
      <w:r>
        <w:t>Excel básico</w:t>
      </w:r>
    </w:p>
    <w:p w:rsidR="00D2317C" w:rsidRDefault="00D2317C" w:rsidP="00245F48">
      <w:pPr>
        <w:pStyle w:val="Informacindecontacto"/>
        <w:numPr>
          <w:ilvl w:val="0"/>
          <w:numId w:val="14"/>
        </w:numPr>
      </w:pPr>
      <w:r>
        <w:t xml:space="preserve">Manejo de correos electrónicos </w:t>
      </w:r>
    </w:p>
    <w:p w:rsidR="00737E8C" w:rsidRDefault="00737E8C" w:rsidP="00245F48">
      <w:pPr>
        <w:pStyle w:val="Informacindecontacto"/>
        <w:numPr>
          <w:ilvl w:val="0"/>
          <w:numId w:val="14"/>
        </w:numPr>
      </w:pPr>
      <w:r>
        <w:t>Ajustes de stock inventarios</w:t>
      </w:r>
    </w:p>
    <w:p w:rsidR="00737E8C" w:rsidRDefault="00737E8C" w:rsidP="00245F48">
      <w:pPr>
        <w:pStyle w:val="Informacindecontacto"/>
        <w:numPr>
          <w:ilvl w:val="0"/>
          <w:numId w:val="14"/>
        </w:numPr>
      </w:pPr>
      <w:r>
        <w:t xml:space="preserve">Control </w:t>
      </w:r>
      <w:r w:rsidR="00DA2547">
        <w:t>de</w:t>
      </w:r>
      <w:r>
        <w:t xml:space="preserve"> carga y descarga de pedidos </w:t>
      </w:r>
      <w:r w:rsidR="00C44C76">
        <w:t xml:space="preserve">,despachos a todo el interior de corrientes y pedidos locales </w:t>
      </w:r>
    </w:p>
    <w:p w:rsidR="00B769AC" w:rsidRDefault="00B769AC" w:rsidP="00245F48">
      <w:pPr>
        <w:pStyle w:val="Informacindecontacto"/>
        <w:numPr>
          <w:ilvl w:val="0"/>
          <w:numId w:val="14"/>
        </w:numPr>
      </w:pPr>
      <w:r>
        <w:t xml:space="preserve">Organización y gestión del área </w:t>
      </w:r>
    </w:p>
    <w:p w:rsidR="00222C00" w:rsidRDefault="00222C00" w:rsidP="00222C00">
      <w:pPr>
        <w:pStyle w:val="Informacindecontacto"/>
        <w:ind w:left="720"/>
      </w:pPr>
    </w:p>
    <w:p w:rsidR="006A7426" w:rsidRDefault="006A7426" w:rsidP="00125327">
      <w:pPr>
        <w:pStyle w:val="Informacindecontacto"/>
      </w:pPr>
    </w:p>
    <w:p w:rsidR="006A7426" w:rsidRPr="00E13591" w:rsidRDefault="008F43D0" w:rsidP="00125327">
      <w:pPr>
        <w:pStyle w:val="Informacindecontacto"/>
        <w:rPr>
          <w:b/>
          <w:bCs/>
          <w:i/>
          <w:iCs/>
          <w:sz w:val="32"/>
          <w:szCs w:val="32"/>
        </w:rPr>
      </w:pPr>
      <w:r w:rsidRPr="00E13591">
        <w:rPr>
          <w:b/>
          <w:bCs/>
          <w:i/>
          <w:iCs/>
          <w:sz w:val="32"/>
          <w:szCs w:val="32"/>
        </w:rPr>
        <w:t>OBJETIVO</w:t>
      </w:r>
    </w:p>
    <w:p w:rsidR="008E72DD" w:rsidRPr="00FF4EBF" w:rsidRDefault="003A3001" w:rsidP="008E72DD">
      <w:pPr>
        <w:pStyle w:val="Informacindecontacto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Conseguir un puesto de trabajo que me permita aplicar toda mi experiencia </w:t>
      </w:r>
      <w:r w:rsidR="002D186B">
        <w:rPr>
          <w:color w:val="000000" w:themeColor="text1"/>
        </w:rPr>
        <w:t xml:space="preserve">y conocimientos </w:t>
      </w:r>
      <w:r w:rsidR="00C45491">
        <w:rPr>
          <w:color w:val="000000" w:themeColor="text1"/>
        </w:rPr>
        <w:t xml:space="preserve">que me brinden </w:t>
      </w:r>
      <w:r w:rsidR="001E125E">
        <w:rPr>
          <w:color w:val="000000" w:themeColor="text1"/>
        </w:rPr>
        <w:t xml:space="preserve">la oportunidad de </w:t>
      </w:r>
      <w:r w:rsidR="0072269F">
        <w:rPr>
          <w:color w:val="000000" w:themeColor="text1"/>
        </w:rPr>
        <w:t xml:space="preserve">alcanzar todas mis metas y </w:t>
      </w:r>
      <w:r w:rsidR="00A731BD">
        <w:rPr>
          <w:color w:val="000000" w:themeColor="text1"/>
        </w:rPr>
        <w:t>me ofrezcan la oportunidad</w:t>
      </w:r>
      <w:r w:rsidR="006B5C1E">
        <w:rPr>
          <w:color w:val="000000" w:themeColor="text1"/>
        </w:rPr>
        <w:t xml:space="preserve"> de crecer en el área laboral </w:t>
      </w:r>
      <w:r w:rsidR="00A731BD">
        <w:rPr>
          <w:color w:val="000000" w:themeColor="text1"/>
        </w:rPr>
        <w:t xml:space="preserve"> </w:t>
      </w:r>
      <w:r w:rsidR="00AF5045">
        <w:rPr>
          <w:color w:val="000000" w:themeColor="text1"/>
        </w:rPr>
        <w:t>, personal e intelectual.</w:t>
      </w:r>
    </w:p>
    <w:p w:rsidR="00FF4EBF" w:rsidRDefault="00FF4EBF" w:rsidP="00FF4EBF">
      <w:pPr>
        <w:pStyle w:val="Informacindecontacto"/>
        <w:rPr>
          <w:b/>
          <w:bCs/>
          <w:color w:val="000000" w:themeColor="text1"/>
        </w:rPr>
      </w:pPr>
    </w:p>
    <w:p w:rsidR="0086741D" w:rsidRDefault="0086741D" w:rsidP="00FF4EBF">
      <w:pPr>
        <w:pStyle w:val="Informacindecontacto"/>
        <w:rPr>
          <w:b/>
          <w:bCs/>
          <w:color w:val="000000" w:themeColor="text1"/>
        </w:rPr>
      </w:pPr>
    </w:p>
    <w:p w:rsidR="0086741D" w:rsidRPr="00E13591" w:rsidRDefault="0086741D" w:rsidP="00FF4EBF">
      <w:pPr>
        <w:pStyle w:val="Informacindecontacto"/>
        <w:rPr>
          <w:b/>
          <w:bCs/>
          <w:i/>
          <w:iCs/>
          <w:color w:val="000000" w:themeColor="text1"/>
          <w:sz w:val="36"/>
          <w:szCs w:val="36"/>
        </w:rPr>
      </w:pPr>
      <w:r w:rsidRPr="00E13591">
        <w:rPr>
          <w:b/>
          <w:bCs/>
          <w:i/>
          <w:iCs/>
          <w:color w:val="000000" w:themeColor="text1"/>
          <w:sz w:val="36"/>
          <w:szCs w:val="36"/>
        </w:rPr>
        <w:t xml:space="preserve">Sobre mi </w:t>
      </w:r>
    </w:p>
    <w:p w:rsidR="0086741D" w:rsidRPr="0086741D" w:rsidRDefault="0086741D" w:rsidP="0086741D">
      <w:pPr>
        <w:pStyle w:val="Informacindecontacto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 w:rsidR="00081A36">
        <w:rPr>
          <w:color w:val="000000" w:themeColor="text1"/>
        </w:rPr>
        <w:t>Soy una persona responsable</w:t>
      </w:r>
      <w:r w:rsidR="008C7AA1">
        <w:rPr>
          <w:color w:val="000000" w:themeColor="text1"/>
        </w:rPr>
        <w:t xml:space="preserve">, proactiva organizada  </w:t>
      </w:r>
      <w:r w:rsidR="004D19C5">
        <w:rPr>
          <w:color w:val="000000" w:themeColor="text1"/>
        </w:rPr>
        <w:t xml:space="preserve">con buena predisposición, </w:t>
      </w:r>
      <w:r w:rsidR="003760CE">
        <w:rPr>
          <w:color w:val="000000" w:themeColor="text1"/>
        </w:rPr>
        <w:t xml:space="preserve">con ganas de seguir aprendiendo </w:t>
      </w:r>
    </w:p>
    <w:p w:rsidR="00C82427" w:rsidRDefault="00C82427" w:rsidP="00125327">
      <w:pPr>
        <w:pStyle w:val="Informacindecontacto"/>
      </w:pPr>
    </w:p>
    <w:p w:rsidR="00C82427" w:rsidRPr="002B1C1C" w:rsidRDefault="00C82427" w:rsidP="00125327">
      <w:pPr>
        <w:pStyle w:val="Informacindecontacto"/>
        <w:rPr>
          <w:b/>
          <w:bCs/>
        </w:rPr>
      </w:pPr>
    </w:p>
    <w:sectPr w:rsidR="00C82427" w:rsidRPr="002B1C1C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1A4" w:rsidRDefault="00FF11A4">
      <w:pPr>
        <w:spacing w:after="0" w:line="240" w:lineRule="auto"/>
      </w:pPr>
      <w:r>
        <w:separator/>
      </w:r>
    </w:p>
  </w:endnote>
  <w:endnote w:type="continuationSeparator" w:id="0">
    <w:p w:rsidR="00FF11A4" w:rsidRDefault="00FF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A30E5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1A4" w:rsidRDefault="00FF11A4">
      <w:pPr>
        <w:spacing w:after="0" w:line="240" w:lineRule="auto"/>
      </w:pPr>
      <w:r>
        <w:separator/>
      </w:r>
    </w:p>
  </w:footnote>
  <w:footnote w:type="continuationSeparator" w:id="0">
    <w:p w:rsidR="00FF11A4" w:rsidRDefault="00FF1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A30E5E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E4F576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A30E5E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8487A5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">
              <v:rect id="Rectángulo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3F3BED"/>
    <w:multiLevelType w:val="hybridMultilevel"/>
    <w:tmpl w:val="78A85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32573"/>
    <w:multiLevelType w:val="hybridMultilevel"/>
    <w:tmpl w:val="D442A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34C8C"/>
    <w:multiLevelType w:val="hybridMultilevel"/>
    <w:tmpl w:val="4D6ED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E53BC"/>
    <w:multiLevelType w:val="hybridMultilevel"/>
    <w:tmpl w:val="4962B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A42E2"/>
    <w:multiLevelType w:val="hybridMultilevel"/>
    <w:tmpl w:val="37EE37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6887">
    <w:abstractNumId w:val="9"/>
  </w:num>
  <w:num w:numId="2" w16cid:durableId="1598293547">
    <w:abstractNumId w:val="7"/>
  </w:num>
  <w:num w:numId="3" w16cid:durableId="1295135511">
    <w:abstractNumId w:val="6"/>
  </w:num>
  <w:num w:numId="4" w16cid:durableId="2057778819">
    <w:abstractNumId w:val="5"/>
  </w:num>
  <w:num w:numId="5" w16cid:durableId="1214584582">
    <w:abstractNumId w:val="4"/>
  </w:num>
  <w:num w:numId="6" w16cid:durableId="38021411">
    <w:abstractNumId w:val="8"/>
  </w:num>
  <w:num w:numId="7" w16cid:durableId="118495019">
    <w:abstractNumId w:val="3"/>
  </w:num>
  <w:num w:numId="8" w16cid:durableId="578950900">
    <w:abstractNumId w:val="2"/>
  </w:num>
  <w:num w:numId="9" w16cid:durableId="126750248">
    <w:abstractNumId w:val="1"/>
  </w:num>
  <w:num w:numId="10" w16cid:durableId="1960796893">
    <w:abstractNumId w:val="0"/>
  </w:num>
  <w:num w:numId="11" w16cid:durableId="986205106">
    <w:abstractNumId w:val="10"/>
  </w:num>
  <w:num w:numId="12" w16cid:durableId="1282372414">
    <w:abstractNumId w:val="14"/>
  </w:num>
  <w:num w:numId="13" w16cid:durableId="613707037">
    <w:abstractNumId w:val="11"/>
  </w:num>
  <w:num w:numId="14" w16cid:durableId="2082365604">
    <w:abstractNumId w:val="13"/>
  </w:num>
  <w:num w:numId="15" w16cid:durableId="12297256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5E"/>
    <w:rsid w:val="000061E9"/>
    <w:rsid w:val="0001116D"/>
    <w:rsid w:val="00081A36"/>
    <w:rsid w:val="00090528"/>
    <w:rsid w:val="000A55F6"/>
    <w:rsid w:val="00125327"/>
    <w:rsid w:val="00142985"/>
    <w:rsid w:val="001964A9"/>
    <w:rsid w:val="001E125E"/>
    <w:rsid w:val="002201B9"/>
    <w:rsid w:val="00222C00"/>
    <w:rsid w:val="00245F48"/>
    <w:rsid w:val="002B1C1C"/>
    <w:rsid w:val="002D186B"/>
    <w:rsid w:val="0030314D"/>
    <w:rsid w:val="00303971"/>
    <w:rsid w:val="003760CE"/>
    <w:rsid w:val="003A3001"/>
    <w:rsid w:val="003E78BB"/>
    <w:rsid w:val="004D19C5"/>
    <w:rsid w:val="00510706"/>
    <w:rsid w:val="00542801"/>
    <w:rsid w:val="005A07AA"/>
    <w:rsid w:val="005F0FF4"/>
    <w:rsid w:val="00641D19"/>
    <w:rsid w:val="00655714"/>
    <w:rsid w:val="0066138A"/>
    <w:rsid w:val="00671066"/>
    <w:rsid w:val="00682487"/>
    <w:rsid w:val="006849F9"/>
    <w:rsid w:val="006A7426"/>
    <w:rsid w:val="006B5C1E"/>
    <w:rsid w:val="006D45FE"/>
    <w:rsid w:val="0072269F"/>
    <w:rsid w:val="00737E8C"/>
    <w:rsid w:val="0075701D"/>
    <w:rsid w:val="00765044"/>
    <w:rsid w:val="0078747A"/>
    <w:rsid w:val="007B2369"/>
    <w:rsid w:val="007E0AAE"/>
    <w:rsid w:val="0086741D"/>
    <w:rsid w:val="0088362F"/>
    <w:rsid w:val="0089705E"/>
    <w:rsid w:val="008C7AA1"/>
    <w:rsid w:val="008E72DD"/>
    <w:rsid w:val="008F43D0"/>
    <w:rsid w:val="009E4247"/>
    <w:rsid w:val="00A30E5E"/>
    <w:rsid w:val="00A731BD"/>
    <w:rsid w:val="00AB3854"/>
    <w:rsid w:val="00AF3C1E"/>
    <w:rsid w:val="00AF5045"/>
    <w:rsid w:val="00B24805"/>
    <w:rsid w:val="00B769AC"/>
    <w:rsid w:val="00C129BD"/>
    <w:rsid w:val="00C44C76"/>
    <w:rsid w:val="00C45491"/>
    <w:rsid w:val="00C82427"/>
    <w:rsid w:val="00D03643"/>
    <w:rsid w:val="00D2317C"/>
    <w:rsid w:val="00DA2547"/>
    <w:rsid w:val="00DA4ACE"/>
    <w:rsid w:val="00DE03F7"/>
    <w:rsid w:val="00E13591"/>
    <w:rsid w:val="00E477D1"/>
    <w:rsid w:val="00EB62E9"/>
    <w:rsid w:val="00F32C5B"/>
    <w:rsid w:val="00FF11A4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AF19A"/>
  <w15:docId w15:val="{921917B3-A65F-4A4C-A26A-AE2B906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B1C1C3E-F59A-DF42-ABD9-E236DE71C40A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%7b4B1C1C3E-F59A-DF42-ABD9-E236DE71C40A%7dtf50002038.dotx</Template>
  <TotalTime>8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leonardougolini.01@gmail.com</dc:creator>
  <cp:keywords/>
  <dc:description/>
  <cp:lastModifiedBy>leonardougolini.01@gmail.com</cp:lastModifiedBy>
  <cp:revision>10</cp:revision>
  <dcterms:created xsi:type="dcterms:W3CDTF">2023-01-26T16:33:00Z</dcterms:created>
  <dcterms:modified xsi:type="dcterms:W3CDTF">2023-01-29T13:54:00Z</dcterms:modified>
</cp:coreProperties>
</file>