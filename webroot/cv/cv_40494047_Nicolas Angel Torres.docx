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92118627">
    <w:abstractNumId w:val="10"/>
  </w:num>
  <w:num w:numId="2" w16cid:durableId="877550322">
    <w:abstractNumId w:val="11"/>
  </w:num>
  <w:num w:numId="3" w16cid:durableId="1152601369">
    <w:abstractNumId w:val="8"/>
  </w:num>
  <w:num w:numId="4" w16cid:durableId="1003820973">
    <w:abstractNumId w:val="3"/>
  </w:num>
  <w:num w:numId="5" w16cid:durableId="1941722487">
    <w:abstractNumId w:val="2"/>
  </w:num>
  <w:num w:numId="6" w16cid:durableId="273368010">
    <w:abstractNumId w:val="1"/>
  </w:num>
  <w:num w:numId="7" w16cid:durableId="291400200">
    <w:abstractNumId w:val="0"/>
  </w:num>
  <w:num w:numId="8" w16cid:durableId="1525753444">
    <w:abstractNumId w:val="9"/>
  </w:num>
  <w:num w:numId="9" w16cid:durableId="1418360410">
    <w:abstractNumId w:val="7"/>
  </w:num>
  <w:num w:numId="10" w16cid:durableId="739862046">
    <w:abstractNumId w:val="6"/>
  </w:num>
  <w:num w:numId="11" w16cid:durableId="1485007471">
    <w:abstractNumId w:val="5"/>
  </w:num>
  <w:num w:numId="12" w16cid:durableId="1271278644">
    <w:abstractNumId w:val="4"/>
  </w:num>
  <w:num w:numId="13" w16cid:durableId="20463248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revisionView w:inkAnnotation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4B"/>
    <w:rsid w:val="00036450"/>
    <w:rsid w:val="00075675"/>
    <w:rsid w:val="00094499"/>
    <w:rsid w:val="000C45FF"/>
    <w:rsid w:val="000E3FD1"/>
    <w:rsid w:val="00112054"/>
    <w:rsid w:val="001424E5"/>
    <w:rsid w:val="001525E1"/>
    <w:rsid w:val="00180329"/>
    <w:rsid w:val="00181463"/>
    <w:rsid w:val="0019001F"/>
    <w:rsid w:val="001A4901"/>
    <w:rsid w:val="001A74A5"/>
    <w:rsid w:val="001B1EFB"/>
    <w:rsid w:val="001B2ABD"/>
    <w:rsid w:val="001E0391"/>
    <w:rsid w:val="001E1759"/>
    <w:rsid w:val="001F1ECC"/>
    <w:rsid w:val="002400EB"/>
    <w:rsid w:val="00240AB0"/>
    <w:rsid w:val="002559EC"/>
    <w:rsid w:val="00256CF7"/>
    <w:rsid w:val="00281FD5"/>
    <w:rsid w:val="002D3CA3"/>
    <w:rsid w:val="0030481B"/>
    <w:rsid w:val="003156FC"/>
    <w:rsid w:val="003254B5"/>
    <w:rsid w:val="0037121F"/>
    <w:rsid w:val="003A6B7D"/>
    <w:rsid w:val="003B06CA"/>
    <w:rsid w:val="003B1DB6"/>
    <w:rsid w:val="003F5051"/>
    <w:rsid w:val="004071FC"/>
    <w:rsid w:val="004142CD"/>
    <w:rsid w:val="00445947"/>
    <w:rsid w:val="004561E8"/>
    <w:rsid w:val="004813B3"/>
    <w:rsid w:val="00496591"/>
    <w:rsid w:val="004C63E4"/>
    <w:rsid w:val="004D3011"/>
    <w:rsid w:val="005262AC"/>
    <w:rsid w:val="00553A0D"/>
    <w:rsid w:val="0059649E"/>
    <w:rsid w:val="005D15F1"/>
    <w:rsid w:val="005E39D5"/>
    <w:rsid w:val="00600670"/>
    <w:rsid w:val="006162FE"/>
    <w:rsid w:val="0062123A"/>
    <w:rsid w:val="00646E75"/>
    <w:rsid w:val="006771D0"/>
    <w:rsid w:val="006971E1"/>
    <w:rsid w:val="006E5AD3"/>
    <w:rsid w:val="00715B5B"/>
    <w:rsid w:val="00715FCB"/>
    <w:rsid w:val="00743101"/>
    <w:rsid w:val="00771C5B"/>
    <w:rsid w:val="007775E1"/>
    <w:rsid w:val="007867A0"/>
    <w:rsid w:val="007927F5"/>
    <w:rsid w:val="007F1C44"/>
    <w:rsid w:val="00802CA0"/>
    <w:rsid w:val="00913D8E"/>
    <w:rsid w:val="009260CD"/>
    <w:rsid w:val="00952C25"/>
    <w:rsid w:val="009A09AC"/>
    <w:rsid w:val="009F6B28"/>
    <w:rsid w:val="00A2118D"/>
    <w:rsid w:val="00A832C1"/>
    <w:rsid w:val="00AD76E2"/>
    <w:rsid w:val="00AE102D"/>
    <w:rsid w:val="00B20152"/>
    <w:rsid w:val="00B3534B"/>
    <w:rsid w:val="00B359E4"/>
    <w:rsid w:val="00B57D98"/>
    <w:rsid w:val="00B70850"/>
    <w:rsid w:val="00BD7461"/>
    <w:rsid w:val="00C066B6"/>
    <w:rsid w:val="00C07A7F"/>
    <w:rsid w:val="00C37BA1"/>
    <w:rsid w:val="00C4674C"/>
    <w:rsid w:val="00C506CF"/>
    <w:rsid w:val="00C72BED"/>
    <w:rsid w:val="00C9578B"/>
    <w:rsid w:val="00CB0055"/>
    <w:rsid w:val="00CC0C6D"/>
    <w:rsid w:val="00CD3906"/>
    <w:rsid w:val="00CE2CF2"/>
    <w:rsid w:val="00D04BFE"/>
    <w:rsid w:val="00D2522B"/>
    <w:rsid w:val="00D422DE"/>
    <w:rsid w:val="00D5459D"/>
    <w:rsid w:val="00D85ED4"/>
    <w:rsid w:val="00DA1F4D"/>
    <w:rsid w:val="00DD172A"/>
    <w:rsid w:val="00DE524A"/>
    <w:rsid w:val="00DF3B0E"/>
    <w:rsid w:val="00E0625D"/>
    <w:rsid w:val="00E25A26"/>
    <w:rsid w:val="00E4381A"/>
    <w:rsid w:val="00E55D74"/>
    <w:rsid w:val="00EE4C8D"/>
    <w:rsid w:val="00F60274"/>
    <w:rsid w:val="00F77FB9"/>
    <w:rsid w:val="00F87880"/>
    <w:rsid w:val="00F94526"/>
    <w:rsid w:val="00FB068F"/>
    <w:rsid w:val="00FF3C5E"/>
    <w:rsid w:val="00FF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57A6B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">
    <w:name w:val="E-mail Signature"/>
    <w:basedOn w:val="Normal"/>
    <w:link w:val="FirmadecorreoCar"/>
    <w:uiPriority w:val="99"/>
    <w:semiHidden/>
    <w:unhideWhenUsed/>
    <w:rsid w:val="00EE4C8D"/>
  </w:style>
  <w:style w:type="character" w:customStyle="1" w:styleId="FirmadecorreoCar">
    <w:name w:val="Firma de correo Car"/>
    <w:basedOn w:val="Fuentedeprrafopredeter"/>
    <w:link w:val="Firmadecorre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A83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hue\AppData\Local\Microsoft\Office\16.0\DTS\es-ES%7b355254C8-EC13-44E2-A7BC-69961B742538%7d\%7bA6B8E3D6-55F1-4367-AEB8-C37F52BA4F39%7dtf00546271_win32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15D3568D8040739B3A417579123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B5F5C-7B2A-4700-97B4-382800BD17C9}"/>
      </w:docPartPr>
      <w:docPartBody>
        <w:p w:rsidR="00D67E3E" w:rsidRDefault="000770A7">
          <w:pPr>
            <w:pStyle w:val="A115D3568D8040739B3A417579123652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AFB2BAF9D28B4FDEAF11D5441A633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18C2A-2462-4DAE-B015-C2CD663CC580}"/>
      </w:docPartPr>
      <w:docPartBody>
        <w:p w:rsidR="00D67E3E" w:rsidRDefault="000770A7">
          <w:pPr>
            <w:pStyle w:val="AFB2BAF9D28B4FDEAF11D5441A633354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6F3C1A00B34B44E98D8180DA92C7D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106C1-1A39-433E-9666-CC57C50EE78F}"/>
      </w:docPartPr>
      <w:docPartBody>
        <w:p w:rsidR="00D67E3E" w:rsidRDefault="000770A7">
          <w:pPr>
            <w:pStyle w:val="6F3C1A00B34B44E98D8180DA92C7D5AB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BED94AED63FB4D099A0938C5CDD24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95719-C49A-44D5-8D52-F4A772A30860}"/>
      </w:docPartPr>
      <w:docPartBody>
        <w:p w:rsidR="00D67E3E" w:rsidRDefault="000770A7">
          <w:pPr>
            <w:pStyle w:val="BED94AED63FB4D099A0938C5CDD242E6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3B"/>
    <w:rsid w:val="00014B39"/>
    <w:rsid w:val="000770A7"/>
    <w:rsid w:val="003E2B3B"/>
    <w:rsid w:val="00834FCD"/>
    <w:rsid w:val="00D67E3E"/>
    <w:rsid w:val="00D95776"/>
    <w:rsid w:val="00ED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115D3568D8040739B3A417579123652">
    <w:name w:val="A115D3568D8040739B3A417579123652"/>
  </w:style>
  <w:style w:type="paragraph" w:customStyle="1" w:styleId="AFB2BAF9D28B4FDEAF11D5441A633354">
    <w:name w:val="AFB2BAF9D28B4FDEAF11D5441A633354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6F3C1A00B34B44E98D8180DA92C7D5AB">
    <w:name w:val="6F3C1A00B34B44E98D8180DA92C7D5AB"/>
  </w:style>
  <w:style w:type="paragraph" w:customStyle="1" w:styleId="BED94AED63FB4D099A0938C5CDD242E6">
    <w:name w:val="BED94AED63FB4D099A0938C5CDD242E6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7F1840-9E6D-47B7-8539-DFA2E2839D2A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%7bA6B8E3D6-55F1-4367-AEB8-C37F52BA4F39%7dtf00546271_win32.dotx</Template>
  <TotalTime>0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2023-10-19T22:44:00Z</dcterms:created>
  <dcterms:modified xsi:type="dcterms:W3CDTF">2023-10-19T22:44:00Z</dcterms:modified>
</cp:coreProperties>
</file>