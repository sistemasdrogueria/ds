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216" w:rsidRDefault="000E66F6" w:rsidP="00141A4C">
      <w:pPr>
        <w:pStyle w:val="Ttulo"/>
      </w:pPr>
      <w:proofErr w:type="spellStart"/>
      <w:r>
        <w:t>Perez</w:t>
      </w:r>
      <w:proofErr w:type="spellEnd"/>
      <w:r>
        <w:t xml:space="preserve"> Lucio </w:t>
      </w:r>
      <w:proofErr w:type="spellStart"/>
      <w:r>
        <w:t>Stéfano</w:t>
      </w:r>
      <w:proofErr w:type="spellEnd"/>
    </w:p>
    <w:p w:rsidR="00141A4C" w:rsidRDefault="000E66F6" w:rsidP="00141A4C">
      <w:proofErr w:type="spellStart"/>
      <w:r>
        <w:t>Maffia</w:t>
      </w:r>
      <w:proofErr w:type="spellEnd"/>
      <w:r>
        <w:t xml:space="preserve"> 845, Alejandro Korn</w:t>
      </w:r>
      <w:r w:rsidR="00EE09D8">
        <w:t>, BS.AS</w:t>
      </w:r>
      <w:r>
        <w:t>, 1864</w:t>
      </w:r>
      <w:r w:rsidR="00141A4C">
        <w:rPr>
          <w:lang w:bidi="es-ES"/>
        </w:rPr>
        <w:t> | </w:t>
      </w:r>
      <w:r>
        <w:t>11 3230-9064</w:t>
      </w:r>
      <w:r w:rsidR="00141A4C">
        <w:rPr>
          <w:lang w:bidi="es-ES"/>
        </w:rPr>
        <w:t> | </w:t>
      </w:r>
      <w:hyperlink r:id="rId8" w:history="1">
        <w:r w:rsidR="00EE09D8" w:rsidRPr="00A3081C">
          <w:rPr>
            <w:rStyle w:val="Hipervnculo"/>
          </w:rPr>
          <w:t>luciostefano154@gmail.com</w:t>
        </w:r>
      </w:hyperlink>
    </w:p>
    <w:p w:rsidR="00EE09D8" w:rsidRDefault="00EE09D8" w:rsidP="00141A4C">
      <w:r w:rsidRPr="00EE09D8">
        <w:rPr>
          <w:b/>
        </w:rPr>
        <w:t>Fecha de nacimiento:</w:t>
      </w:r>
      <w:r>
        <w:t xml:space="preserve"> 24 de agosto de 2004</w:t>
      </w:r>
    </w:p>
    <w:p w:rsidR="00EE09D8" w:rsidRDefault="00EE09D8" w:rsidP="00141A4C">
      <w:r w:rsidRPr="00EE09D8">
        <w:rPr>
          <w:b/>
        </w:rPr>
        <w:t>Edad:</w:t>
      </w:r>
      <w:r>
        <w:t xml:space="preserve"> 19 años</w:t>
      </w:r>
    </w:p>
    <w:p w:rsidR="00EE09D8" w:rsidRDefault="00EE09D8" w:rsidP="00141A4C">
      <w:r w:rsidRPr="00EE09D8">
        <w:rPr>
          <w:b/>
        </w:rPr>
        <w:t>Nacionalidad:</w:t>
      </w:r>
      <w:r w:rsidR="00254CF2">
        <w:t xml:space="preserve"> Argentino</w:t>
      </w:r>
    </w:p>
    <w:p w:rsidR="00EE09D8" w:rsidRDefault="00EE09D8" w:rsidP="00141A4C">
      <w:r w:rsidRPr="00EE09D8">
        <w:rPr>
          <w:b/>
        </w:rPr>
        <w:t>DNI:</w:t>
      </w:r>
      <w:r>
        <w:t xml:space="preserve"> 45394346</w:t>
      </w:r>
    </w:p>
    <w:p w:rsidR="00EE09D8" w:rsidRPr="00EE09D8" w:rsidRDefault="00EE09D8" w:rsidP="00141A4C">
      <w:proofErr w:type="spellStart"/>
      <w:r w:rsidRPr="00EE09D8">
        <w:rPr>
          <w:b/>
        </w:rPr>
        <w:t>Cuil</w:t>
      </w:r>
      <w:proofErr w:type="spellEnd"/>
      <w:r>
        <w:rPr>
          <w:b/>
        </w:rPr>
        <w:t>:</w:t>
      </w:r>
      <w:r>
        <w:t xml:space="preserve"> 20-45394346-2</w:t>
      </w:r>
    </w:p>
    <w:p w:rsidR="006270A9" w:rsidRDefault="00925C8F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D78A6B3272034B7280D8DC398D426E7F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:rsidR="00254CF2" w:rsidRDefault="00EE09D8">
      <w:r>
        <w:t>Establecerme y consolidarme en una empresa que me otorgue estabilidad laboral,</w:t>
      </w:r>
      <w:r w:rsidR="00254CF2">
        <w:t xml:space="preserve"> aplicar mis experiencias y conocimientos. Desarrollarme profesionalmente para el buen desempeño de las funciones asignadas</w:t>
      </w:r>
    </w:p>
    <w:sdt>
      <w:sdtPr>
        <w:alias w:val="Educación:"/>
        <w:tag w:val="Educación:"/>
        <w:id w:val="807127995"/>
        <w:placeholder>
          <w:docPart w:val="99FEE31862D645B09E18E7F06C9CF1A1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:rsidR="006270A9" w:rsidRDefault="000E66F6">
      <w:pPr>
        <w:pStyle w:val="Ttulo2"/>
      </w:pPr>
      <w:r>
        <w:t>Tecnico Quimico</w:t>
      </w:r>
      <w:r w:rsidR="009D5933">
        <w:rPr>
          <w:lang w:bidi="es-ES"/>
        </w:rPr>
        <w:t> | </w:t>
      </w:r>
      <w:r>
        <w:t>12/23</w:t>
      </w:r>
      <w:r w:rsidR="009D5933">
        <w:rPr>
          <w:lang w:bidi="es-ES"/>
        </w:rPr>
        <w:t> | </w:t>
      </w:r>
      <w:r>
        <w:t>EETN°1</w:t>
      </w:r>
    </w:p>
    <w:p w:rsidR="006270A9" w:rsidRDefault="009D5933" w:rsidP="001B29CF">
      <w:pPr>
        <w:pStyle w:val="Listaconvietas"/>
      </w:pPr>
      <w:r>
        <w:rPr>
          <w:lang w:bidi="es-ES"/>
        </w:rPr>
        <w:t xml:space="preserve">Área general de estudio: </w:t>
      </w:r>
      <w:r w:rsidR="00190540">
        <w:t xml:space="preserve">Química </w:t>
      </w:r>
    </w:p>
    <w:p w:rsidR="006270A9" w:rsidRDefault="009D5933" w:rsidP="00190540">
      <w:pPr>
        <w:pStyle w:val="Listaconvietas"/>
      </w:pPr>
      <w:r>
        <w:rPr>
          <w:lang w:bidi="es-ES"/>
        </w:rPr>
        <w:t xml:space="preserve">Especialidad: </w:t>
      </w:r>
      <w:r w:rsidR="000E66F6">
        <w:t>Química analítica e instrumental</w:t>
      </w:r>
    </w:p>
    <w:sdt>
      <w:sdtPr>
        <w:alias w:val="Aptitudes y habilidades:"/>
        <w:tag w:val="Aptitudes y habilidades:"/>
        <w:id w:val="458624136"/>
        <w:placeholder>
          <w:docPart w:val="EE29E104B24247CE97FCDCB74D67A8D6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Aptitudes y habilidades</w:t>
          </w:r>
        </w:p>
      </w:sdtContent>
    </w:sdt>
    <w:p w:rsidR="006270A9" w:rsidRDefault="00190540">
      <w:pPr>
        <w:pStyle w:val="Ttulo2"/>
      </w:pPr>
      <w:r>
        <w:t>Idiomas</w:t>
      </w:r>
    </w:p>
    <w:p w:rsidR="006270A9" w:rsidRDefault="00190540">
      <w:pPr>
        <w:pStyle w:val="Listaconvietas"/>
      </w:pPr>
      <w:r>
        <w:t>Español: Lengua nativa</w:t>
      </w:r>
    </w:p>
    <w:p w:rsidR="00190540" w:rsidRDefault="00190540">
      <w:pPr>
        <w:pStyle w:val="Listaconvietas"/>
      </w:pPr>
      <w:r>
        <w:t>Inglés: Nivel básico</w:t>
      </w:r>
    </w:p>
    <w:p w:rsidR="006270A9" w:rsidRDefault="00254CF2">
      <w:pPr>
        <w:pStyle w:val="Ttulo2"/>
      </w:pPr>
      <w:r>
        <w:t>Cursos</w:t>
      </w:r>
    </w:p>
    <w:p w:rsidR="006270A9" w:rsidRDefault="00254CF2" w:rsidP="00254CF2">
      <w:pPr>
        <w:pStyle w:val="Listaconvietas"/>
      </w:pPr>
      <w:r>
        <w:t>Curso de RCP</w:t>
      </w:r>
    </w:p>
    <w:sdt>
      <w:sdtPr>
        <w:alias w:val="Experiencia:"/>
        <w:tag w:val="Experiencia:"/>
        <w:id w:val="171684534"/>
        <w:placeholder>
          <w:docPart w:val="01D016AC4D3D45A7BB8293D1FD9E6F1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:rsidR="006270A9" w:rsidRDefault="000E66F6">
      <w:pPr>
        <w:pStyle w:val="Ttulo2"/>
      </w:pPr>
      <w:r>
        <w:t>Laboratorista</w:t>
      </w:r>
      <w:r w:rsidR="009D5933">
        <w:rPr>
          <w:lang w:bidi="es-ES"/>
        </w:rPr>
        <w:t> | </w:t>
      </w:r>
      <w:r>
        <w:t>Boxmark</w:t>
      </w:r>
      <w:r w:rsidR="009D5933">
        <w:rPr>
          <w:lang w:bidi="es-ES"/>
        </w:rPr>
        <w:t> | </w:t>
      </w:r>
      <w:r w:rsidRPr="000E66F6">
        <w:rPr>
          <w:color w:val="auto"/>
        </w:rPr>
        <w:t>14/08/23 – 22/09/23</w:t>
      </w:r>
    </w:p>
    <w:p w:rsidR="006270A9" w:rsidRDefault="000E66F6" w:rsidP="000E66F6">
      <w:pPr>
        <w:pStyle w:val="Listaconvietas"/>
      </w:pPr>
      <w:r>
        <w:t xml:space="preserve">Fui pasante por un breve periodo de tiempo de la empresa </w:t>
      </w:r>
      <w:proofErr w:type="spellStart"/>
      <w:r>
        <w:t>Boxmark</w:t>
      </w:r>
      <w:proofErr w:type="spellEnd"/>
      <w:r>
        <w:t xml:space="preserve"> como laboratorista</w:t>
      </w:r>
    </w:p>
    <w:sectPr w:rsidR="006270A9" w:rsidSect="00617B26">
      <w:footerReference w:type="default" r:id="rId9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889" w:rsidRDefault="00540889">
      <w:pPr>
        <w:spacing w:after="0"/>
      </w:pPr>
      <w:r>
        <w:separator/>
      </w:r>
    </w:p>
  </w:endnote>
  <w:endnote w:type="continuationSeparator" w:id="0">
    <w:p w:rsidR="00540889" w:rsidRDefault="005408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889" w:rsidRDefault="00540889">
      <w:pPr>
        <w:spacing w:after="0"/>
      </w:pPr>
      <w:r>
        <w:separator/>
      </w:r>
    </w:p>
  </w:footnote>
  <w:footnote w:type="continuationSeparator" w:id="0">
    <w:p w:rsidR="00540889" w:rsidRDefault="005408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74086572">
    <w:abstractNumId w:val="9"/>
  </w:num>
  <w:num w:numId="2" w16cid:durableId="1782727771">
    <w:abstractNumId w:val="9"/>
    <w:lvlOverride w:ilvl="0">
      <w:startOverride w:val="1"/>
    </w:lvlOverride>
  </w:num>
  <w:num w:numId="3" w16cid:durableId="1216964071">
    <w:abstractNumId w:val="9"/>
    <w:lvlOverride w:ilvl="0">
      <w:startOverride w:val="1"/>
    </w:lvlOverride>
  </w:num>
  <w:num w:numId="4" w16cid:durableId="1792750665">
    <w:abstractNumId w:val="9"/>
    <w:lvlOverride w:ilvl="0">
      <w:startOverride w:val="1"/>
    </w:lvlOverride>
  </w:num>
  <w:num w:numId="5" w16cid:durableId="449588221">
    <w:abstractNumId w:val="8"/>
  </w:num>
  <w:num w:numId="6" w16cid:durableId="652563866">
    <w:abstractNumId w:val="7"/>
  </w:num>
  <w:num w:numId="7" w16cid:durableId="1887646035">
    <w:abstractNumId w:val="6"/>
  </w:num>
  <w:num w:numId="8" w16cid:durableId="733238778">
    <w:abstractNumId w:val="5"/>
  </w:num>
  <w:num w:numId="9" w16cid:durableId="801465466">
    <w:abstractNumId w:val="4"/>
  </w:num>
  <w:num w:numId="10" w16cid:durableId="1120951413">
    <w:abstractNumId w:val="3"/>
  </w:num>
  <w:num w:numId="11" w16cid:durableId="978876103">
    <w:abstractNumId w:val="2"/>
  </w:num>
  <w:num w:numId="12" w16cid:durableId="1336223492">
    <w:abstractNumId w:val="1"/>
  </w:num>
  <w:num w:numId="13" w16cid:durableId="481241321">
    <w:abstractNumId w:val="0"/>
  </w:num>
  <w:num w:numId="14" w16cid:durableId="1871453612">
    <w:abstractNumId w:val="13"/>
  </w:num>
  <w:num w:numId="15" w16cid:durableId="677275342">
    <w:abstractNumId w:val="16"/>
  </w:num>
  <w:num w:numId="16" w16cid:durableId="1869248685">
    <w:abstractNumId w:val="12"/>
  </w:num>
  <w:num w:numId="17" w16cid:durableId="860122145">
    <w:abstractNumId w:val="15"/>
  </w:num>
  <w:num w:numId="18" w16cid:durableId="1619680528">
    <w:abstractNumId w:val="10"/>
  </w:num>
  <w:num w:numId="19" w16cid:durableId="741486422">
    <w:abstractNumId w:val="19"/>
  </w:num>
  <w:num w:numId="20" w16cid:durableId="1854032769">
    <w:abstractNumId w:val="17"/>
  </w:num>
  <w:num w:numId="21" w16cid:durableId="1649628308">
    <w:abstractNumId w:val="11"/>
  </w:num>
  <w:num w:numId="22" w16cid:durableId="1631978887">
    <w:abstractNumId w:val="14"/>
  </w:num>
  <w:num w:numId="23" w16cid:durableId="882790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6F6"/>
    <w:rsid w:val="000A4F59"/>
    <w:rsid w:val="000E66F6"/>
    <w:rsid w:val="00141A4C"/>
    <w:rsid w:val="00190540"/>
    <w:rsid w:val="001B29CF"/>
    <w:rsid w:val="00254CF2"/>
    <w:rsid w:val="00255E27"/>
    <w:rsid w:val="0028220F"/>
    <w:rsid w:val="00356C14"/>
    <w:rsid w:val="00540889"/>
    <w:rsid w:val="00617B26"/>
    <w:rsid w:val="006270A9"/>
    <w:rsid w:val="00675956"/>
    <w:rsid w:val="00681034"/>
    <w:rsid w:val="00816216"/>
    <w:rsid w:val="0087734B"/>
    <w:rsid w:val="00925C8F"/>
    <w:rsid w:val="009D5933"/>
    <w:rsid w:val="00BD768D"/>
    <w:rsid w:val="00C61F8E"/>
    <w:rsid w:val="00E40DD7"/>
    <w:rsid w:val="00E83E4B"/>
    <w:rsid w:val="00EE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10DA73E-5433-4F11-9FF7-AE38D7F1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ostefano154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(color)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8A6B3272034B7280D8DC398D42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E1FAA-6C8F-4DF8-B88D-79BE150E1D64}"/>
      </w:docPartPr>
      <w:docPartBody>
        <w:p w:rsidR="00F367CD" w:rsidRDefault="00A5483B">
          <w:pPr>
            <w:pStyle w:val="D78A6B3272034B7280D8DC398D426E7F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99FEE31862D645B09E18E7F06C9CF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C7C8F-AEB9-43BF-95F2-2E1F596A214F}"/>
      </w:docPartPr>
      <w:docPartBody>
        <w:p w:rsidR="00F367CD" w:rsidRDefault="00A5483B">
          <w:pPr>
            <w:pStyle w:val="99FEE31862D645B09E18E7F06C9CF1A1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EE29E104B24247CE97FCDCB74D67A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AA041-9B4E-4A43-B33E-DB06A28DD27B}"/>
      </w:docPartPr>
      <w:docPartBody>
        <w:p w:rsidR="00F367CD" w:rsidRDefault="00A5483B">
          <w:pPr>
            <w:pStyle w:val="EE29E104B24247CE97FCDCB74D67A8D6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01D016AC4D3D45A7BB8293D1FD9E6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CC6E5-FC49-48B4-B4B7-C3339A43BBCD}"/>
      </w:docPartPr>
      <w:docPartBody>
        <w:p w:rsidR="00F367CD" w:rsidRDefault="00A5483B">
          <w:pPr>
            <w:pStyle w:val="01D016AC4D3D45A7BB8293D1FD9E6F17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GMinchoB">
    <w:altName w:val="Yu Mincho Demibold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3B"/>
    <w:rsid w:val="00A5483B"/>
    <w:rsid w:val="00F3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8A6B3272034B7280D8DC398D426E7F">
    <w:name w:val="D78A6B3272034B7280D8DC398D426E7F"/>
  </w:style>
  <w:style w:type="paragraph" w:customStyle="1" w:styleId="99FEE31862D645B09E18E7F06C9CF1A1">
    <w:name w:val="99FEE31862D645B09E18E7F06C9CF1A1"/>
  </w:style>
  <w:style w:type="paragraph" w:customStyle="1" w:styleId="EE29E104B24247CE97FCDCB74D67A8D6">
    <w:name w:val="EE29E104B24247CE97FCDCB74D67A8D6"/>
  </w:style>
  <w:style w:type="paragraph" w:customStyle="1" w:styleId="01D016AC4D3D45A7BB8293D1FD9E6F17">
    <w:name w:val="01D016AC4D3D45A7BB8293D1FD9E6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5A70D-8C0B-40F5-AB7F-9197D69FBF3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Currículum%20(color).dotx</Template>
  <TotalTime>1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muestra</dc:creator>
  <cp:keywords/>
  <cp:lastModifiedBy>Lucio Perez</cp:lastModifiedBy>
  <cp:revision>2</cp:revision>
  <dcterms:created xsi:type="dcterms:W3CDTF">2024-01-15T21:47:00Z</dcterms:created>
  <dcterms:modified xsi:type="dcterms:W3CDTF">2024-01-15T21:47:00Z</dcterms:modified>
  <cp:version/>
</cp:coreProperties>
</file>