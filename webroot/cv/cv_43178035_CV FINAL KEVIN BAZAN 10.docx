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:rsidTr="002713D7">
        <w:trPr>
          <w:trHeight w:val="648"/>
        </w:trPr>
        <w:sdt>
          <w:sdtPr>
            <w:rPr>
              <w:lang w:val="es-ES_tradnl"/>
            </w:rPr>
            <w:alias w:val="Escriba su nombre:"/>
            <w:tag w:val="Escriba su nombre:"/>
            <w:id w:val="-605731169"/>
            <w:placeholder>
              <w:docPart w:val="65F3EFD7AAA943AB85835B077CD7F62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6352BF" w:rsidRDefault="003B3921" w:rsidP="004464F8">
                <w:pPr>
                  <w:pStyle w:val="Sunombre"/>
                  <w:rPr>
                    <w:lang w:val="es-ES_tradnl"/>
                  </w:rPr>
                </w:pPr>
                <w:r>
                  <w:rPr>
                    <w:lang w:val="es-AR"/>
                  </w:rPr>
                  <w:t>KEVIN IVAN BAZAN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869"/>
        <w:gridCol w:w="6764"/>
      </w:tblGrid>
      <w:tr w:rsidR="00B04B3F" w:rsidRPr="006352BF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6352BF" w:rsidRDefault="00B04B3F" w:rsidP="004464F8">
            <w:pPr>
              <w:pStyle w:val="Fecha"/>
              <w:framePr w:wrap="auto" w:hAnchor="text" w:xAlign="left" w:yAlign="inline"/>
              <w:suppressOverlap w:val="0"/>
              <w:rPr>
                <w:lang w:val="es-ES_tradnl"/>
              </w:rPr>
            </w:pP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6352BF" w:rsidRDefault="00B04B3F" w:rsidP="00A42117">
            <w:pPr>
              <w:spacing w:after="0"/>
              <w:rPr>
                <w:lang w:val="es-ES_tradnl"/>
              </w:rPr>
            </w:pPr>
          </w:p>
        </w:tc>
      </w:tr>
      <w:tr w:rsidR="00B04B3F" w:rsidRPr="006352BF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6352BF" w:rsidRDefault="003B3921" w:rsidP="00A42117">
            <w:pPr>
              <w:spacing w:after="0"/>
              <w:jc w:val="center"/>
              <w:rPr>
                <w:lang w:val="es-ES_tradnl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684762" cy="156591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 para cv 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45" cy="157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</w:p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 xml:space="preserve">Fecha de Nacimiento: </w:t>
            </w:r>
            <w:r w:rsidR="004C4DF1">
              <w:rPr>
                <w:lang w:val="es-ES_tradnl"/>
              </w:rPr>
              <w:t>01/03/01</w:t>
            </w:r>
          </w:p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 xml:space="preserve">Edad: </w:t>
            </w:r>
            <w:r w:rsidR="004C4DF1">
              <w:rPr>
                <w:lang w:val="es-ES_tradnl"/>
              </w:rPr>
              <w:t>19</w:t>
            </w:r>
          </w:p>
          <w:p w:rsidR="004464F8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 xml:space="preserve">Cuil: </w:t>
            </w:r>
            <w:r w:rsidR="004C4DF1">
              <w:rPr>
                <w:lang w:val="es-ES_tradnl"/>
              </w:rPr>
              <w:t>20-43178035-7</w:t>
            </w:r>
          </w:p>
          <w:p w:rsidR="000D13BB" w:rsidRPr="006352BF" w:rsidRDefault="004464F8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Dirección: Pablo Cáceres 719, Monte Grande</w:t>
            </w:r>
          </w:p>
          <w:p w:rsidR="000D13BB" w:rsidRPr="006352BF" w:rsidRDefault="00E90C6F" w:rsidP="00A42117">
            <w:pPr>
              <w:pStyle w:val="Informacindecontacto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teléfono:"/>
                <w:tag w:val="Escriba el teléfono:"/>
                <w:id w:val="-750589007"/>
                <w:placeholder>
                  <w:docPart w:val="B8E4A4D90C4045D994BA5153C0FB6EB5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6352BF">
                  <w:rPr>
                    <w:lang w:val="es-ES_tradnl" w:bidi="es-ES"/>
                  </w:rPr>
                  <w:t>T</w:t>
                </w:r>
                <w:r w:rsidR="00B04B3F" w:rsidRPr="006352BF">
                  <w:rPr>
                    <w:lang w:val="es-ES_tradnl" w:bidi="es-ES"/>
                  </w:rPr>
                  <w:t>eléfono</w:t>
                </w:r>
              </w:sdtContent>
            </w:sdt>
            <w:r w:rsidR="004C4DF1">
              <w:rPr>
                <w:lang w:val="es-ES_tradnl"/>
              </w:rPr>
              <w:t>: 1138466523</w:t>
            </w:r>
          </w:p>
          <w:p w:rsidR="00B04B3F" w:rsidRPr="006352BF" w:rsidRDefault="00E90C6F" w:rsidP="004C4DF1">
            <w:pPr>
              <w:pStyle w:val="Informacindecontacto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correo electrónico:"/>
                <w:tag w:val="Escriba el correo electrónico:"/>
                <w:id w:val="1480033115"/>
                <w:placeholder>
                  <w:docPart w:val="3FCF183A33524D14AA4788EF3F3DE36B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6352BF">
                  <w:rPr>
                    <w:lang w:val="es-ES_tradnl" w:bidi="es-ES"/>
                  </w:rPr>
                  <w:t xml:space="preserve">Correo </w:t>
                </w:r>
                <w:r w:rsidR="00B04B3F" w:rsidRPr="006352BF">
                  <w:rPr>
                    <w:lang w:val="es-ES_tradnl" w:bidi="es-ES"/>
                  </w:rPr>
                  <w:t>electrónico</w:t>
                </w:r>
              </w:sdtContent>
            </w:sdt>
            <w:r w:rsidR="004464F8">
              <w:rPr>
                <w:lang w:val="es-ES_tradnl"/>
              </w:rPr>
              <w:t>:</w:t>
            </w:r>
            <w:r w:rsidR="004C4DF1">
              <w:rPr>
                <w:lang w:val="es-ES_tradnl"/>
              </w:rPr>
              <w:t xml:space="preserve"> kevin.i.b@hotmail.com</w:t>
            </w:r>
          </w:p>
        </w:tc>
      </w:tr>
    </w:tbl>
    <w:p w:rsidR="006D57A5" w:rsidRDefault="006D57A5" w:rsidP="006D57A5">
      <w:pPr>
        <w:pStyle w:val="Informacindecontacto"/>
        <w:rPr>
          <w:lang w:val="es-ES_tradnl"/>
        </w:rPr>
      </w:pPr>
    </w:p>
    <w:p w:rsidR="006D57A5" w:rsidRDefault="006D57A5" w:rsidP="006D57A5">
      <w:pPr>
        <w:pStyle w:val="Informacindecontacto"/>
        <w:rPr>
          <w:lang w:val="es-ES_tradnl"/>
        </w:rPr>
      </w:pPr>
    </w:p>
    <w:p w:rsidR="00C10B38" w:rsidRPr="006D57A5" w:rsidRDefault="00C10B38" w:rsidP="006D57A5">
      <w:pPr>
        <w:pStyle w:val="Informacindecontacto"/>
        <w:rPr>
          <w:lang w:val="es-ES_tradnl"/>
        </w:rPr>
      </w:pPr>
      <w:r w:rsidRPr="006D57A5">
        <w:rPr>
          <w:rStyle w:val="Ttulo1Car"/>
        </w:rPr>
        <w:t>objetivos:</w:t>
      </w:r>
      <w:r w:rsidR="006D57A5">
        <w:rPr>
          <w:lang w:val="es-ES_tradnl"/>
        </w:rPr>
        <w:t xml:space="preserve"> </w:t>
      </w:r>
      <w:r w:rsidR="006D57A5" w:rsidRPr="006D57A5">
        <w:rPr>
          <w:lang w:val="es-ES_tradnl"/>
        </w:rPr>
        <w:t xml:space="preserve">considero bastante oportuno e interesante comenzar a trabajar en este </w:t>
      </w:r>
      <w:r w:rsidR="00DC3A19" w:rsidRPr="006D57A5">
        <w:rPr>
          <w:lang w:val="es-ES_tradnl"/>
        </w:rPr>
        <w:t>ámbito</w:t>
      </w:r>
      <w:r w:rsidR="006D57A5" w:rsidRPr="006D57A5">
        <w:rPr>
          <w:lang w:val="es-ES_tradnl"/>
        </w:rPr>
        <w:t xml:space="preserve"> y, </w:t>
      </w:r>
      <w:r w:rsidR="00DC3A19" w:rsidRPr="006D57A5">
        <w:rPr>
          <w:lang w:val="es-ES_tradnl"/>
        </w:rPr>
        <w:t>así</w:t>
      </w:r>
      <w:r w:rsidR="006D57A5" w:rsidRPr="006D57A5">
        <w:rPr>
          <w:lang w:val="es-ES_tradnl"/>
        </w:rPr>
        <w:t>, poder des</w:t>
      </w:r>
      <w:r w:rsidR="006D57A5">
        <w:rPr>
          <w:lang w:val="es-ES_tradnl"/>
        </w:rPr>
        <w:t xml:space="preserve">empeñar </w:t>
      </w:r>
      <w:r w:rsidR="00933885">
        <w:rPr>
          <w:lang w:val="es-ES_tradnl"/>
        </w:rPr>
        <w:t xml:space="preserve">todas mis cualidades y virtudes </w:t>
      </w:r>
      <w:r w:rsidR="008C7996">
        <w:rPr>
          <w:lang w:val="es-ES_tradnl"/>
        </w:rPr>
        <w:t>en este puesto.</w:t>
      </w:r>
    </w:p>
    <w:p w:rsidR="00C10B38" w:rsidRPr="00C10B38" w:rsidRDefault="00C10B38" w:rsidP="00860837">
      <w:pPr>
        <w:pStyle w:val="Ttulo1"/>
        <w:rPr>
          <w:sz w:val="23"/>
          <w:szCs w:val="23"/>
          <w:lang w:val="es-ES_tradnl"/>
        </w:rPr>
      </w:pPr>
    </w:p>
    <w:p w:rsidR="00E11730" w:rsidRDefault="00B6529D" w:rsidP="006D57A5">
      <w:pPr>
        <w:pStyle w:val="Informacindecontacto"/>
        <w:rPr>
          <w:lang w:val="es-ES_tradnl"/>
        </w:rPr>
      </w:pPr>
      <w:r>
        <w:rPr>
          <w:rStyle w:val="Ttulo1Car"/>
        </w:rPr>
        <w:t>EDUCACION:</w:t>
      </w:r>
      <w:r w:rsidR="006D57A5">
        <w:rPr>
          <w:lang w:val="es-ES_tradnl"/>
        </w:rPr>
        <w:t xml:space="preserve"> 2007-2012 Primario </w:t>
      </w:r>
      <w:r w:rsidR="00B82960">
        <w:rPr>
          <w:lang w:val="es-ES_tradnl"/>
        </w:rPr>
        <w:t>completo en Nuevo Colegio de Monte Grande</w:t>
      </w:r>
      <w:r>
        <w:rPr>
          <w:lang w:val="es-ES_tradnl"/>
        </w:rPr>
        <w:t>.</w:t>
      </w:r>
    </w:p>
    <w:p w:rsidR="00B6529D" w:rsidRDefault="00B6529D" w:rsidP="006D57A5">
      <w:pPr>
        <w:pStyle w:val="Informacindecontacto"/>
        <w:rPr>
          <w:lang w:val="es-ES_tradnl"/>
        </w:rPr>
      </w:pPr>
    </w:p>
    <w:p w:rsidR="00250342" w:rsidRDefault="00250342" w:rsidP="006D57A5">
      <w:pPr>
        <w:pStyle w:val="Informacindecontacto"/>
        <w:rPr>
          <w:lang w:val="es-ES_tradnl"/>
        </w:rPr>
      </w:pPr>
      <w:r>
        <w:rPr>
          <w:lang w:val="es-ES_tradnl"/>
        </w:rPr>
        <w:t>2013-2018 Graduado en E.E.S. N°</w:t>
      </w:r>
      <w:r w:rsidR="00DC3A19">
        <w:rPr>
          <w:lang w:val="es-ES_tradnl"/>
        </w:rPr>
        <w:t>5.</w:t>
      </w:r>
    </w:p>
    <w:p w:rsidR="00B6529D" w:rsidRDefault="00B6529D" w:rsidP="006D57A5">
      <w:pPr>
        <w:pStyle w:val="Informacindecontacto"/>
        <w:rPr>
          <w:lang w:val="es-ES_tradnl"/>
        </w:rPr>
      </w:pPr>
    </w:p>
    <w:p w:rsidR="00250342" w:rsidRDefault="00250342" w:rsidP="006D57A5">
      <w:pPr>
        <w:pStyle w:val="Informacindecontacto"/>
        <w:rPr>
          <w:lang w:val="es-ES_tradnl"/>
        </w:rPr>
      </w:pPr>
      <w:r>
        <w:rPr>
          <w:lang w:val="es-ES_tradnl"/>
        </w:rPr>
        <w:t>2019 Auxiliar de farmacia cursado en la Cruz Roja.</w:t>
      </w:r>
    </w:p>
    <w:p w:rsidR="00B6529D" w:rsidRDefault="00B6529D" w:rsidP="006D57A5">
      <w:pPr>
        <w:pStyle w:val="Informacindecontacto"/>
        <w:rPr>
          <w:lang w:val="es-ES_tradnl"/>
        </w:rPr>
      </w:pPr>
    </w:p>
    <w:p w:rsidR="00250342" w:rsidRPr="006352BF" w:rsidRDefault="00250342" w:rsidP="006D57A5">
      <w:pPr>
        <w:pStyle w:val="Informacindecontacto"/>
        <w:rPr>
          <w:lang w:val="es-ES_tradnl"/>
        </w:rPr>
      </w:pPr>
      <w:r>
        <w:rPr>
          <w:lang w:val="es-ES_tradnl"/>
        </w:rPr>
        <w:t xml:space="preserve"> Idioma Ingles básico.</w:t>
      </w:r>
    </w:p>
    <w:p w:rsidR="00495F4A" w:rsidRPr="006352BF" w:rsidRDefault="00495F4A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 </w:t>
      </w:r>
    </w:p>
    <w:p w:rsidR="00E11730" w:rsidRDefault="00E90C6F" w:rsidP="00855488">
      <w:pPr>
        <w:pStyle w:val="Informacindecontacto"/>
        <w:rPr>
          <w:lang w:val="es-ES_tradnl"/>
        </w:rPr>
      </w:pPr>
      <w:sdt>
        <w:sdtPr>
          <w:rPr>
            <w:rStyle w:val="Ttulo1Car"/>
          </w:rPr>
          <w:alias w:val="Experiencia:"/>
          <w:tag w:val="Experiencia:"/>
          <w:id w:val="1810974222"/>
          <w:placeholder>
            <w:docPart w:val="D5B7A223B07842E38818A56DB3BA25ED"/>
          </w:placeholder>
          <w:temporary/>
          <w:showingPlcHdr/>
          <w15:appearance w15:val="hidden"/>
        </w:sdtPr>
        <w:sdtEndPr>
          <w:rPr>
            <w:rStyle w:val="Ttulo1Car"/>
          </w:rPr>
        </w:sdtEndPr>
        <w:sdtContent>
          <w:r w:rsidR="00E11730" w:rsidRPr="00855488">
            <w:rPr>
              <w:rStyle w:val="Ttulo1Car"/>
            </w:rPr>
            <w:t>experiencia</w:t>
          </w:r>
        </w:sdtContent>
      </w:sdt>
      <w:r w:rsidR="00855488" w:rsidRPr="00855488">
        <w:rPr>
          <w:rStyle w:val="Ttulo1Car"/>
        </w:rPr>
        <w:t>:</w:t>
      </w:r>
      <w:r w:rsidR="00855488">
        <w:rPr>
          <w:lang w:val="es-ES_tradnl"/>
        </w:rPr>
        <w:t xml:space="preserve"> Club social y Deportivo San Martin de Monte Grande </w:t>
      </w:r>
    </w:p>
    <w:p w:rsidR="00B6529D" w:rsidRDefault="00B6529D" w:rsidP="00855488">
      <w:pPr>
        <w:pStyle w:val="Informacindecontacto"/>
        <w:rPr>
          <w:lang w:val="es-ES_tradnl"/>
        </w:rPr>
      </w:pPr>
    </w:p>
    <w:p w:rsidR="00855488" w:rsidRDefault="00855488" w:rsidP="00855488">
      <w:pPr>
        <w:pStyle w:val="Informacindecontacto"/>
        <w:rPr>
          <w:lang w:val="es-ES_tradnl"/>
        </w:rPr>
      </w:pPr>
      <w:r>
        <w:rPr>
          <w:lang w:val="es-ES_tradnl"/>
        </w:rPr>
        <w:t>Ayu</w:t>
      </w:r>
      <w:r w:rsidR="00A75218">
        <w:rPr>
          <w:lang w:val="es-ES_tradnl"/>
        </w:rPr>
        <w:t>dante de técnico de futbol.</w:t>
      </w:r>
    </w:p>
    <w:p w:rsidR="00B6529D" w:rsidRDefault="00B6529D" w:rsidP="00855488">
      <w:pPr>
        <w:pStyle w:val="Informacindecontacto"/>
        <w:rPr>
          <w:lang w:val="es-ES_tradnl"/>
        </w:rPr>
      </w:pPr>
    </w:p>
    <w:p w:rsidR="00DC3A19" w:rsidRDefault="00A75218" w:rsidP="00A75218">
      <w:pPr>
        <w:pStyle w:val="Informacindecontacto"/>
        <w:rPr>
          <w:lang w:val="es-ES_tradnl"/>
        </w:rPr>
      </w:pPr>
      <w:r>
        <w:rPr>
          <w:lang w:val="es-ES_tradnl"/>
        </w:rPr>
        <w:t>Ayudante de preparador físico.</w:t>
      </w:r>
    </w:p>
    <w:p w:rsidR="00DC3A19" w:rsidRDefault="00DC3A19" w:rsidP="00A75218">
      <w:pPr>
        <w:pStyle w:val="Informacindecontacto"/>
        <w:rPr>
          <w:lang w:val="es-ES_tradnl"/>
        </w:rPr>
      </w:pPr>
    </w:p>
    <w:p w:rsidR="00DC3A19" w:rsidRDefault="00DC3A19" w:rsidP="00A75218">
      <w:pPr>
        <w:pStyle w:val="Informacindecontacto"/>
        <w:rPr>
          <w:lang w:val="es-ES_tradnl"/>
        </w:rPr>
      </w:pPr>
      <w:r>
        <w:rPr>
          <w:lang w:val="es-ES_tradnl"/>
        </w:rPr>
        <w:t xml:space="preserve">Farmacia Nueva Boggian </w:t>
      </w:r>
    </w:p>
    <w:p w:rsidR="00DC3A19" w:rsidRDefault="00DC3A19" w:rsidP="00A75218">
      <w:pPr>
        <w:pStyle w:val="Informacindecontacto"/>
        <w:rPr>
          <w:lang w:val="es-ES_tradnl"/>
        </w:rPr>
      </w:pPr>
    </w:p>
    <w:p w:rsidR="004C4DF1" w:rsidRDefault="00DC3A19" w:rsidP="00A75218">
      <w:pPr>
        <w:pStyle w:val="Informacindecontacto"/>
        <w:rPr>
          <w:lang w:val="es-ES_tradnl"/>
        </w:rPr>
      </w:pPr>
      <w:r>
        <w:rPr>
          <w:lang w:val="es-ES_tradnl"/>
        </w:rPr>
        <w:t>Cadete de farmacia</w:t>
      </w:r>
      <w:r w:rsidR="00A75218">
        <w:rPr>
          <w:lang w:val="es-ES_tradnl"/>
        </w:rPr>
        <w:t xml:space="preserve"> </w:t>
      </w:r>
      <w:r>
        <w:rPr>
          <w:lang w:val="es-ES_tradnl"/>
        </w:rPr>
        <w:t>(</w:t>
      </w:r>
      <w:r w:rsidR="00CD5134">
        <w:rPr>
          <w:lang w:val="es-ES_tradnl"/>
        </w:rPr>
        <w:t>4</w:t>
      </w:r>
      <w:r>
        <w:rPr>
          <w:lang w:val="es-ES_tradnl"/>
        </w:rPr>
        <w:t xml:space="preserve"> meses)</w:t>
      </w:r>
    </w:p>
    <w:p w:rsidR="00B6529D" w:rsidRDefault="00B6529D" w:rsidP="00A75218">
      <w:pPr>
        <w:pStyle w:val="Informacindecontacto"/>
        <w:rPr>
          <w:lang w:val="es-ES_tradnl"/>
        </w:rPr>
      </w:pPr>
    </w:p>
    <w:p w:rsidR="005A3473" w:rsidRDefault="00A75218" w:rsidP="00B6529D">
      <w:pPr>
        <w:pStyle w:val="Informacindecontacto"/>
      </w:pPr>
      <w:r>
        <w:t xml:space="preserve"> </w:t>
      </w:r>
      <w:sdt>
        <w:sdtPr>
          <w:rPr>
            <w:rStyle w:val="Ttulo1Car"/>
          </w:rPr>
          <w:alias w:val="Aptitudes y habilidades:"/>
          <w:tag w:val="Aptitudes y habilidades:"/>
          <w:id w:val="1871880275"/>
          <w:placeholder>
            <w:docPart w:val="4E53DE991C224E7DBF744B9A2548F4FE"/>
          </w:placeholder>
          <w:temporary/>
          <w:showingPlcHdr/>
          <w15:appearance w15:val="hidden"/>
        </w:sdtPr>
        <w:sdtEndPr>
          <w:rPr>
            <w:rStyle w:val="Ttulo1Car"/>
          </w:rPr>
        </w:sdtEndPr>
        <w:sdtContent>
          <w:r w:rsidRPr="00A75218">
            <w:rPr>
              <w:rStyle w:val="Ttulo1Car"/>
            </w:rPr>
            <w:t>Aptitudes y habilidades</w:t>
          </w:r>
        </w:sdtContent>
      </w:sdt>
      <w:r w:rsidRPr="00A75218">
        <w:rPr>
          <w:rStyle w:val="Ttulo1Car"/>
        </w:rPr>
        <w:t>:</w:t>
      </w:r>
      <w:r>
        <w:t xml:space="preserve"> </w:t>
      </w:r>
      <w:r w:rsidR="00B6529D">
        <w:t>Trabajo en equipo, puntualidad, responsabilidad, adaptabilidad, c</w:t>
      </w:r>
      <w:r w:rsidR="003E2B5F">
        <w:t>ompromiso.</w:t>
      </w:r>
    </w:p>
    <w:p w:rsidR="003E2B5F" w:rsidRPr="00B6529D" w:rsidRDefault="003E2B5F" w:rsidP="00B6529D">
      <w:pPr>
        <w:pStyle w:val="Informacindecontacto"/>
      </w:pPr>
    </w:p>
    <w:p w:rsidR="003E2B5F" w:rsidRDefault="00CB5C10" w:rsidP="003E2B5F">
      <w:pPr>
        <w:pStyle w:val="Informacindecontacto"/>
        <w:rPr>
          <w:lang w:val="es-ES_tradnl"/>
        </w:rPr>
      </w:pPr>
      <w:r w:rsidRPr="003E2B5F">
        <w:rPr>
          <w:rStyle w:val="Ttulo1Car"/>
        </w:rPr>
        <w:t>i</w:t>
      </w:r>
      <w:r w:rsidR="003E2B5F">
        <w:rPr>
          <w:rStyle w:val="Ttulo1Car"/>
        </w:rPr>
        <w:t>nformación adicional:</w:t>
      </w:r>
      <w:r w:rsidR="003E2B5F">
        <w:rPr>
          <w:lang w:val="es-ES_tradnl"/>
        </w:rPr>
        <w:t xml:space="preserve"> Actitud positiva frente al trabajo</w:t>
      </w:r>
    </w:p>
    <w:p w:rsidR="003E2B5F" w:rsidRDefault="003E2B5F" w:rsidP="003E2B5F">
      <w:pPr>
        <w:pStyle w:val="Informacindecontacto"/>
        <w:rPr>
          <w:lang w:val="es-ES_tradnl"/>
        </w:rPr>
      </w:pPr>
      <w:r>
        <w:rPr>
          <w:lang w:val="es-ES_tradnl"/>
        </w:rPr>
        <w:t>Conocimientos informáticos.</w:t>
      </w:r>
    </w:p>
    <w:p w:rsidR="00DC3A19" w:rsidRDefault="00DC3A19" w:rsidP="003E2B5F">
      <w:pPr>
        <w:pStyle w:val="Informacindecontacto"/>
        <w:rPr>
          <w:lang w:val="es-ES_tradnl"/>
        </w:rPr>
      </w:pPr>
    </w:p>
    <w:p w:rsidR="00DC3A19" w:rsidRPr="006352BF" w:rsidRDefault="008737FE" w:rsidP="003E2B5F">
      <w:pPr>
        <w:pStyle w:val="Informacindecontacto"/>
        <w:rPr>
          <w:lang w:val="es-ES_tradnl"/>
        </w:rPr>
      </w:pPr>
      <w:r>
        <w:rPr>
          <w:lang w:val="es-ES_tradnl"/>
        </w:rPr>
        <w:t xml:space="preserve">Part Time </w:t>
      </w:r>
      <w:r w:rsidR="00BB5770">
        <w:rPr>
          <w:lang w:val="es-ES_tradnl"/>
        </w:rPr>
        <w:t xml:space="preserve">o Full </w:t>
      </w:r>
      <w:r w:rsidR="00056DC7">
        <w:rPr>
          <w:lang w:val="es-ES_tradnl"/>
        </w:rPr>
        <w:t xml:space="preserve">Time </w:t>
      </w:r>
      <w:r>
        <w:rPr>
          <w:lang w:val="es-ES_tradnl"/>
        </w:rPr>
        <w:t>(Cursando Seguridad e Higiene en la UPE a la mañana)</w:t>
      </w:r>
    </w:p>
    <w:p w:rsidR="002713D7" w:rsidRPr="006352BF" w:rsidRDefault="002713D7" w:rsidP="00CB5C10">
      <w:pPr>
        <w:pStyle w:val="Ttulo1"/>
        <w:rPr>
          <w:lang w:val="es-ES_tradnl"/>
        </w:rPr>
      </w:pPr>
    </w:p>
    <w:sectPr w:rsidR="002713D7" w:rsidRPr="006352BF" w:rsidSect="006352BF">
      <w:headerReference w:type="default" r:id="rId9"/>
      <w:footerReference w:type="default" r:id="rId10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E62" w:rsidRDefault="00221E62">
      <w:pPr>
        <w:spacing w:after="0" w:line="240" w:lineRule="auto"/>
      </w:pPr>
      <w:r>
        <w:separator/>
      </w:r>
    </w:p>
  </w:endnote>
  <w:endnote w:type="continuationSeparator" w:id="0">
    <w:p w:rsidR="00221E62" w:rsidRDefault="0022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3B3921" w:rsidRPr="003B3921">
      <w:rPr>
        <w:noProof/>
        <w:sz w:val="24"/>
        <w:szCs w:val="24"/>
        <w:lang w:val="es-ES_tradnl" w:bidi="es-ES"/>
      </w:rPr>
      <w:t>2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E62" w:rsidRDefault="00221E62">
      <w:pPr>
        <w:spacing w:after="0" w:line="240" w:lineRule="auto"/>
      </w:pPr>
      <w:r>
        <w:separator/>
      </w:r>
    </w:p>
  </w:footnote>
  <w:footnote w:type="continuationSeparator" w:id="0">
    <w:p w:rsidR="00221E62" w:rsidRDefault="0022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alias w:val="Su nombre:"/>
      <w:tag w:val="Su nombre:"/>
      <w:id w:val="1339115612"/>
      <w:placeholder>
        <w:docPart w:val="AA24A1F810284211801C6A740EFF02F9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6352BF" w:rsidRDefault="003B3921" w:rsidP="00E11730">
        <w:pPr>
          <w:pStyle w:val="Encabezado"/>
          <w:rPr>
            <w:lang w:val="es-ES_tradnl"/>
          </w:rPr>
        </w:pPr>
        <w:r>
          <w:rPr>
            <w:lang w:val="es-AR"/>
          </w:rPr>
          <w:t>KEVIN IVAN BAZAN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01217512">
    <w:abstractNumId w:val="9"/>
  </w:num>
  <w:num w:numId="2" w16cid:durableId="1471096070">
    <w:abstractNumId w:val="9"/>
  </w:num>
  <w:num w:numId="3" w16cid:durableId="2125533568">
    <w:abstractNumId w:val="7"/>
  </w:num>
  <w:num w:numId="4" w16cid:durableId="537939083">
    <w:abstractNumId w:val="7"/>
  </w:num>
  <w:num w:numId="5" w16cid:durableId="1179075875">
    <w:abstractNumId w:val="6"/>
  </w:num>
  <w:num w:numId="6" w16cid:durableId="30153432">
    <w:abstractNumId w:val="6"/>
  </w:num>
  <w:num w:numId="7" w16cid:durableId="1707218420">
    <w:abstractNumId w:val="5"/>
  </w:num>
  <w:num w:numId="8" w16cid:durableId="873157569">
    <w:abstractNumId w:val="5"/>
  </w:num>
  <w:num w:numId="9" w16cid:durableId="689189190">
    <w:abstractNumId w:val="4"/>
  </w:num>
  <w:num w:numId="10" w16cid:durableId="1779526431">
    <w:abstractNumId w:val="4"/>
  </w:num>
  <w:num w:numId="11" w16cid:durableId="1018313337">
    <w:abstractNumId w:val="8"/>
  </w:num>
  <w:num w:numId="12" w16cid:durableId="1223442361">
    <w:abstractNumId w:val="11"/>
  </w:num>
  <w:num w:numId="13" w16cid:durableId="325941206">
    <w:abstractNumId w:val="14"/>
  </w:num>
  <w:num w:numId="14" w16cid:durableId="1653873275">
    <w:abstractNumId w:val="9"/>
  </w:num>
  <w:num w:numId="15" w16cid:durableId="264845880">
    <w:abstractNumId w:val="7"/>
  </w:num>
  <w:num w:numId="16" w16cid:durableId="1444226512">
    <w:abstractNumId w:val="6"/>
  </w:num>
  <w:num w:numId="17" w16cid:durableId="2066874392">
    <w:abstractNumId w:val="5"/>
  </w:num>
  <w:num w:numId="18" w16cid:durableId="855272672">
    <w:abstractNumId w:val="4"/>
  </w:num>
  <w:num w:numId="19" w16cid:durableId="1908420212">
    <w:abstractNumId w:val="8"/>
  </w:num>
  <w:num w:numId="20" w16cid:durableId="1383866100">
    <w:abstractNumId w:val="11"/>
  </w:num>
  <w:num w:numId="21" w16cid:durableId="1566724119">
    <w:abstractNumId w:val="9"/>
  </w:num>
  <w:num w:numId="22" w16cid:durableId="816578918">
    <w:abstractNumId w:val="7"/>
  </w:num>
  <w:num w:numId="23" w16cid:durableId="1299846859">
    <w:abstractNumId w:val="6"/>
  </w:num>
  <w:num w:numId="24" w16cid:durableId="151265931">
    <w:abstractNumId w:val="5"/>
  </w:num>
  <w:num w:numId="25" w16cid:durableId="429667744">
    <w:abstractNumId w:val="4"/>
  </w:num>
  <w:num w:numId="26" w16cid:durableId="468743456">
    <w:abstractNumId w:val="8"/>
  </w:num>
  <w:num w:numId="27" w16cid:durableId="798838604">
    <w:abstractNumId w:val="11"/>
  </w:num>
  <w:num w:numId="28" w16cid:durableId="1560508755">
    <w:abstractNumId w:val="12"/>
  </w:num>
  <w:num w:numId="29" w16cid:durableId="1379549464">
    <w:abstractNumId w:val="3"/>
  </w:num>
  <w:num w:numId="30" w16cid:durableId="1228109343">
    <w:abstractNumId w:val="2"/>
  </w:num>
  <w:num w:numId="31" w16cid:durableId="430274265">
    <w:abstractNumId w:val="1"/>
  </w:num>
  <w:num w:numId="32" w16cid:durableId="915282793">
    <w:abstractNumId w:val="0"/>
  </w:num>
  <w:num w:numId="33" w16cid:durableId="1145201048">
    <w:abstractNumId w:val="10"/>
  </w:num>
  <w:num w:numId="34" w16cid:durableId="631864500">
    <w:abstractNumId w:val="13"/>
  </w:num>
  <w:num w:numId="35" w16cid:durableId="768298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ctiveWritingStyle w:appName="MSWord" w:lang="es-A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ttachedTemplate r:id="rId1"/>
  <w:revisionView w:inkAnnotations="0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F8"/>
    <w:rsid w:val="00025DB9"/>
    <w:rsid w:val="00033E38"/>
    <w:rsid w:val="00052794"/>
    <w:rsid w:val="00053AE8"/>
    <w:rsid w:val="00056DC7"/>
    <w:rsid w:val="000D13BB"/>
    <w:rsid w:val="000E02E8"/>
    <w:rsid w:val="00113D0C"/>
    <w:rsid w:val="0014175D"/>
    <w:rsid w:val="00151612"/>
    <w:rsid w:val="00186A75"/>
    <w:rsid w:val="001A563C"/>
    <w:rsid w:val="001E4181"/>
    <w:rsid w:val="001F3C28"/>
    <w:rsid w:val="002059F6"/>
    <w:rsid w:val="00221E62"/>
    <w:rsid w:val="00236B67"/>
    <w:rsid w:val="00250342"/>
    <w:rsid w:val="002713D7"/>
    <w:rsid w:val="002905B3"/>
    <w:rsid w:val="002E3B8A"/>
    <w:rsid w:val="003028A6"/>
    <w:rsid w:val="00335F2B"/>
    <w:rsid w:val="00390589"/>
    <w:rsid w:val="00395130"/>
    <w:rsid w:val="003B3921"/>
    <w:rsid w:val="003C79E0"/>
    <w:rsid w:val="003D2DFA"/>
    <w:rsid w:val="003E2B5F"/>
    <w:rsid w:val="003E7B31"/>
    <w:rsid w:val="004464F8"/>
    <w:rsid w:val="00495414"/>
    <w:rsid w:val="00495F4A"/>
    <w:rsid w:val="004B0843"/>
    <w:rsid w:val="004C1199"/>
    <w:rsid w:val="004C4DF1"/>
    <w:rsid w:val="005A3473"/>
    <w:rsid w:val="005A369E"/>
    <w:rsid w:val="005B1E2E"/>
    <w:rsid w:val="005B40B5"/>
    <w:rsid w:val="005B7CDC"/>
    <w:rsid w:val="006352BF"/>
    <w:rsid w:val="006579E9"/>
    <w:rsid w:val="006A419E"/>
    <w:rsid w:val="006B3EEA"/>
    <w:rsid w:val="006D57A5"/>
    <w:rsid w:val="00765C94"/>
    <w:rsid w:val="00855488"/>
    <w:rsid w:val="00857CFF"/>
    <w:rsid w:val="00860837"/>
    <w:rsid w:val="00864797"/>
    <w:rsid w:val="008737FE"/>
    <w:rsid w:val="008C7996"/>
    <w:rsid w:val="008F0ECD"/>
    <w:rsid w:val="009150A5"/>
    <w:rsid w:val="00933885"/>
    <w:rsid w:val="0094211A"/>
    <w:rsid w:val="00946932"/>
    <w:rsid w:val="009631C5"/>
    <w:rsid w:val="00965976"/>
    <w:rsid w:val="00970337"/>
    <w:rsid w:val="00971E92"/>
    <w:rsid w:val="009B45CD"/>
    <w:rsid w:val="009D37FD"/>
    <w:rsid w:val="009E137C"/>
    <w:rsid w:val="009F28EC"/>
    <w:rsid w:val="009F397F"/>
    <w:rsid w:val="00A00F50"/>
    <w:rsid w:val="00A16CC2"/>
    <w:rsid w:val="00A26567"/>
    <w:rsid w:val="00A75218"/>
    <w:rsid w:val="00B04B3F"/>
    <w:rsid w:val="00B062E8"/>
    <w:rsid w:val="00B248E7"/>
    <w:rsid w:val="00B6326A"/>
    <w:rsid w:val="00B6529D"/>
    <w:rsid w:val="00B82960"/>
    <w:rsid w:val="00B85AFA"/>
    <w:rsid w:val="00BA470B"/>
    <w:rsid w:val="00BB0EFE"/>
    <w:rsid w:val="00BB2499"/>
    <w:rsid w:val="00BB5770"/>
    <w:rsid w:val="00BE2DD6"/>
    <w:rsid w:val="00C104FC"/>
    <w:rsid w:val="00C10B38"/>
    <w:rsid w:val="00C16D37"/>
    <w:rsid w:val="00C6084A"/>
    <w:rsid w:val="00CA0016"/>
    <w:rsid w:val="00CB5C10"/>
    <w:rsid w:val="00CC6725"/>
    <w:rsid w:val="00CD49D0"/>
    <w:rsid w:val="00CD5134"/>
    <w:rsid w:val="00CF432C"/>
    <w:rsid w:val="00D40BA1"/>
    <w:rsid w:val="00DC3A19"/>
    <w:rsid w:val="00E0071A"/>
    <w:rsid w:val="00E11730"/>
    <w:rsid w:val="00E225B6"/>
    <w:rsid w:val="00E90C6F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69B0B1"/>
  <w15:docId w15:val="{0DF729A9-3218-4BFE-93AB-41CFD0C5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aconcuadrculaclara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styleId="Tablanormal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semiHidden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Curr&#237;culum%20con%20foto%20(tema%20Intermedio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F3EFD7AAA943AB85835B077CD7F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182B2-D2B8-4ACA-9307-EF259382FEE5}"/>
      </w:docPartPr>
      <w:docPartBody>
        <w:p w:rsidR="00675F98" w:rsidRDefault="007E06BA">
          <w:pPr>
            <w:pStyle w:val="65F3EFD7AAA943AB85835B077CD7F62C"/>
          </w:pPr>
          <w:r w:rsidRPr="006352BF">
            <w:rPr>
              <w:lang w:val="es-ES_tradnl" w:bidi="es-ES"/>
            </w:rPr>
            <w:t>Su nombre</w:t>
          </w:r>
        </w:p>
      </w:docPartBody>
    </w:docPart>
    <w:docPart>
      <w:docPartPr>
        <w:name w:val="B8E4A4D90C4045D994BA5153C0FB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DE0A3-0A6A-4BF6-8CCF-30B32689FFAB}"/>
      </w:docPartPr>
      <w:docPartBody>
        <w:p w:rsidR="00675F98" w:rsidRDefault="007E06BA">
          <w:pPr>
            <w:pStyle w:val="B8E4A4D90C4045D994BA5153C0FB6EB5"/>
          </w:pPr>
          <w:r w:rsidRPr="006352BF">
            <w:rPr>
              <w:lang w:val="es-ES_tradnl" w:bidi="es-ES"/>
            </w:rPr>
            <w:t>Teléfono</w:t>
          </w:r>
        </w:p>
      </w:docPartBody>
    </w:docPart>
    <w:docPart>
      <w:docPartPr>
        <w:name w:val="3FCF183A33524D14AA4788EF3F3DE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3289-84A1-45E1-AD9F-82E94E9D9C7F}"/>
      </w:docPartPr>
      <w:docPartBody>
        <w:p w:rsidR="00675F98" w:rsidRDefault="007E06BA">
          <w:pPr>
            <w:pStyle w:val="3FCF183A33524D14AA4788EF3F3DE36B"/>
          </w:pPr>
          <w:r w:rsidRPr="006352BF">
            <w:rPr>
              <w:lang w:val="es-ES_tradnl" w:bidi="es-ES"/>
            </w:rPr>
            <w:t>Correo electrónico</w:t>
          </w:r>
        </w:p>
      </w:docPartBody>
    </w:docPart>
    <w:docPart>
      <w:docPartPr>
        <w:name w:val="AA24A1F810284211801C6A740EFF0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F6C2B-35EE-4FC6-A518-9A91ACEB7845}"/>
      </w:docPartPr>
      <w:docPartBody>
        <w:p w:rsidR="00675F98" w:rsidRDefault="007E06BA">
          <w:pPr>
            <w:pStyle w:val="AA24A1F810284211801C6A740EFF02F9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D5B7A223B07842E38818A56DB3BA2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E4572-76A1-4A5C-AA07-D388B48B3FC8}"/>
      </w:docPartPr>
      <w:docPartBody>
        <w:p w:rsidR="00675F98" w:rsidRDefault="007E06BA">
          <w:pPr>
            <w:pStyle w:val="D5B7A223B07842E38818A56DB3BA25ED"/>
          </w:pPr>
          <w:r w:rsidRPr="006352BF">
            <w:rPr>
              <w:lang w:val="es-ES_tradnl" w:bidi="es-ES"/>
            </w:rPr>
            <w:t>experiencia</w:t>
          </w:r>
        </w:p>
      </w:docPartBody>
    </w:docPart>
    <w:docPart>
      <w:docPartPr>
        <w:name w:val="4E53DE991C224E7DBF744B9A2548F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7F9C-CF6A-446B-80AE-3412A830D038}"/>
      </w:docPartPr>
      <w:docPartBody>
        <w:p w:rsidR="006F5EC9" w:rsidRDefault="000E17F7" w:rsidP="000E17F7">
          <w:pPr>
            <w:pStyle w:val="4E53DE991C224E7DBF744B9A2548F4FE"/>
          </w:pPr>
          <w:r w:rsidRPr="006352BF">
            <w:rPr>
              <w:lang w:val="es-ES_tradnl"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BA"/>
    <w:rsid w:val="000E17F7"/>
    <w:rsid w:val="006461A5"/>
    <w:rsid w:val="00675F98"/>
    <w:rsid w:val="006F5EC9"/>
    <w:rsid w:val="00792836"/>
    <w:rsid w:val="007A6898"/>
    <w:rsid w:val="007E06BA"/>
    <w:rsid w:val="00A10C88"/>
    <w:rsid w:val="00C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F3EFD7AAA943AB85835B077CD7F62C">
    <w:name w:val="65F3EFD7AAA943AB85835B077CD7F62C"/>
  </w:style>
  <w:style w:type="paragraph" w:customStyle="1" w:styleId="B8E4A4D90C4045D994BA5153C0FB6EB5">
    <w:name w:val="B8E4A4D90C4045D994BA5153C0FB6EB5"/>
  </w:style>
  <w:style w:type="paragraph" w:customStyle="1" w:styleId="3FCF183A33524D14AA4788EF3F3DE36B">
    <w:name w:val="3FCF183A33524D14AA4788EF3F3DE36B"/>
  </w:style>
  <w:style w:type="paragraph" w:customStyle="1" w:styleId="AA24A1F810284211801C6A740EFF02F9">
    <w:name w:val="AA24A1F810284211801C6A740EFF02F9"/>
  </w:style>
  <w:style w:type="paragraph" w:customStyle="1" w:styleId="D5B7A223B07842E38818A56DB3BA25ED">
    <w:name w:val="D5B7A223B07842E38818A56DB3BA25ED"/>
  </w:style>
  <w:style w:type="paragraph" w:customStyle="1" w:styleId="4E53DE991C224E7DBF744B9A2548F4FE">
    <w:name w:val="4E53DE991C224E7DBF744B9A2548F4FE"/>
    <w:rsid w:val="000E17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 /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D0847-7B29-4122-9E18-07D4A0323A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Currículum%20con%20foto%20(tema%20Intermedio).dotx</Template>
  <TotalTime>3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dc:description>KEVIN IVAN BAZAN</dc:description>
  <cp:lastModifiedBy>Usuario invitado</cp:lastModifiedBy>
  <cp:revision>2</cp:revision>
  <dcterms:created xsi:type="dcterms:W3CDTF">2022-05-16T17:40:00Z</dcterms:created>
  <dcterms:modified xsi:type="dcterms:W3CDTF">2022-05-16T17:40:00Z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