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8A0" w:rsidRPr="00F7356D" w:rsidRDefault="00F7356D" w:rsidP="00F7356D">
      <w:pPr>
        <w:ind w:left="1"/>
        <w:rPr>
          <w:b/>
          <w:bCs/>
          <w:color w:val="0E0B05" w:themeColor="text2"/>
          <w:u w:val="single"/>
        </w:rPr>
      </w:pPr>
      <w:r w:rsidRPr="00F7356D">
        <w:rPr>
          <w:b/>
          <w:bCs/>
          <w:color w:val="0E0B05" w:themeColor="text2"/>
          <w:u w:val="single"/>
        </w:rPr>
        <w:t>Currícul</w:t>
      </w:r>
      <w:r>
        <w:rPr>
          <w:b/>
          <w:bCs/>
          <w:color w:val="0E0B05" w:themeColor="text2"/>
          <w:u w:val="single"/>
        </w:rPr>
        <w:t xml:space="preserve">um </w:t>
      </w:r>
      <w:r w:rsidRPr="00F7356D">
        <w:rPr>
          <w:b/>
          <w:bCs/>
          <w:color w:val="0E0B05" w:themeColor="text2"/>
          <w:u w:val="single"/>
        </w:rPr>
        <w:t>Vitae</w:t>
      </w:r>
    </w:p>
    <w:p w:rsidR="00A028A0" w:rsidRDefault="00A028A0" w:rsidP="000054A9"/>
    <w:p w:rsidR="008115E5" w:rsidRDefault="00EA7C05" w:rsidP="000054A9">
      <w:r>
        <w:t>NOMBRE Y APELLIDO : ROMINA GISELE CARDOZO</w:t>
      </w:r>
    </w:p>
    <w:p w:rsidR="00EA7C05" w:rsidRDefault="00EA7C05" w:rsidP="000054A9">
      <w:r>
        <w:t>EDAD: 36 AÑOS</w:t>
      </w:r>
    </w:p>
    <w:p w:rsidR="00EA7C05" w:rsidRDefault="00EC20F9" w:rsidP="000054A9">
      <w:r>
        <w:t xml:space="preserve">NACIONALIDAD: ARGENTINA </w:t>
      </w:r>
    </w:p>
    <w:p w:rsidR="00EC20F9" w:rsidRDefault="00EC20F9" w:rsidP="000054A9">
      <w:r>
        <w:t>DNI: 31675257</w:t>
      </w:r>
    </w:p>
    <w:p w:rsidR="00EC20F9" w:rsidRDefault="00EC20F9" w:rsidP="000054A9">
      <w:r>
        <w:t xml:space="preserve">E- MAIL: </w:t>
      </w:r>
      <w:r w:rsidR="00576305">
        <w:fldChar w:fldCharType="begin"/>
      </w:r>
      <w:r w:rsidR="00576305">
        <w:instrText xml:space="preserve"> HYPERLINK "mailto:rominagisele296@gmail.com" </w:instrText>
      </w:r>
      <w:r w:rsidR="00576305">
        <w:fldChar w:fldCharType="separate"/>
      </w:r>
      <w:r w:rsidR="00576305" w:rsidRPr="002A6968">
        <w:rPr>
          <w:rStyle w:val="Hipervnculo"/>
        </w:rPr>
        <w:t>rominagisele296@gmail.com</w:t>
      </w:r>
      <w:r w:rsidR="00576305">
        <w:fldChar w:fldCharType="end"/>
      </w:r>
      <w:r w:rsidR="00576305">
        <w:t xml:space="preserve"> </w:t>
      </w:r>
    </w:p>
    <w:p w:rsidR="00576305" w:rsidRDefault="00576305" w:rsidP="000054A9">
      <w:r>
        <w:t>LOCALIDAD: BERAZATEGUI</w:t>
      </w:r>
    </w:p>
    <w:p w:rsidR="00576305" w:rsidRDefault="00576305" w:rsidP="000054A9">
      <w:r>
        <w:t>C.P 1884</w:t>
      </w:r>
    </w:p>
    <w:p w:rsidR="00882469" w:rsidRDefault="00341922" w:rsidP="003B021F">
      <w:r>
        <w:t>DIRECCIÓN: CALLE 144 N°1296</w:t>
      </w:r>
    </w:p>
    <w:p w:rsidR="008115E5" w:rsidRDefault="00612540">
      <w:pPr>
        <w:pStyle w:val="Informacidecontacte"/>
      </w:pPr>
      <w:r>
        <w:t xml:space="preserve">Tel particular </w:t>
      </w:r>
      <w:r w:rsidR="00723F55">
        <w:t>: 1531314180</w:t>
      </w:r>
    </w:p>
    <w:p w:rsidR="00A028A0" w:rsidRDefault="00A028A0" w:rsidP="00A028A0">
      <w:pPr>
        <w:pStyle w:val="Ttulo1"/>
      </w:pPr>
      <w:r>
        <w:t xml:space="preserve">Estudios cursados </w:t>
      </w:r>
    </w:p>
    <w:p w:rsidR="00A028A0" w:rsidRDefault="0049287F" w:rsidP="00A028A0">
      <w:r>
        <w:t>OPERADOR DE PC INICIAL I instituto Manuel Belgrano</w:t>
      </w:r>
    </w:p>
    <w:p w:rsidR="001C4A70" w:rsidRDefault="0049287F" w:rsidP="00A028A0">
      <w:r>
        <w:t xml:space="preserve">SECUNDARIO COMPLETO </w:t>
      </w:r>
      <w:r w:rsidR="001C4A70">
        <w:t>BACHILLER MODALIDAD ECONOMIA Y GESTION DE LAS EMPRESAS</w:t>
      </w:r>
    </w:p>
    <w:p w:rsidR="008115E5" w:rsidRPr="00212AEC" w:rsidRDefault="00212AEC">
      <w:r>
        <w:t>(1999-2002)</w:t>
      </w:r>
    </w:p>
    <w:p w:rsidR="008115E5" w:rsidRPr="00A57FBA" w:rsidRDefault="00672752" w:rsidP="00672752">
      <w:pPr>
        <w:pStyle w:val="Ttulo1"/>
        <w:rPr>
          <w:lang w:val="es-MX"/>
        </w:rPr>
      </w:pPr>
      <w:r>
        <w:t xml:space="preserve">Experiencia </w:t>
      </w:r>
    </w:p>
    <w:p w:rsidR="00672752" w:rsidRDefault="00672752" w:rsidP="00672752">
      <w:pPr>
        <w:pStyle w:val="Listaconvietas"/>
        <w:rPr>
          <w:lang w:val="es-MX"/>
        </w:rPr>
      </w:pPr>
      <w:r>
        <w:t>LABORATORIO TETRAFARM</w:t>
      </w:r>
      <w:r>
        <w:rPr>
          <w:lang w:val="es-MX"/>
        </w:rPr>
        <w:t xml:space="preserve"> </w:t>
      </w:r>
      <w:r w:rsidR="00FD7C51">
        <w:rPr>
          <w:lang w:val="es-MX"/>
        </w:rPr>
        <w:t>S.A</w:t>
      </w:r>
    </w:p>
    <w:p w:rsidR="00FD7C51" w:rsidRDefault="00FD7C51" w:rsidP="00FD7C51">
      <w:pPr>
        <w:pStyle w:val="Listaconvietas"/>
        <w:numPr>
          <w:ilvl w:val="0"/>
          <w:numId w:val="0"/>
        </w:numPr>
        <w:ind w:left="216"/>
        <w:rPr>
          <w:lang w:val="es-MX"/>
        </w:rPr>
      </w:pPr>
      <w:r>
        <w:rPr>
          <w:lang w:val="es-MX"/>
        </w:rPr>
        <w:t>PERIODO 2004-2005</w:t>
      </w:r>
    </w:p>
    <w:p w:rsidR="00FD7C51" w:rsidRPr="00672752" w:rsidRDefault="0079258D" w:rsidP="00FD7C51">
      <w:pPr>
        <w:pStyle w:val="Listaconvietas"/>
        <w:numPr>
          <w:ilvl w:val="0"/>
          <w:numId w:val="0"/>
        </w:numPr>
        <w:ind w:left="216"/>
        <w:rPr>
          <w:lang w:val="es-MX"/>
        </w:rPr>
      </w:pPr>
      <w:r>
        <w:rPr>
          <w:lang w:val="es-MX"/>
        </w:rPr>
        <w:t xml:space="preserve">TAREAS REALIZADAS : Operaria de Acondicionamiento en línea, </w:t>
      </w:r>
      <w:proofErr w:type="spellStart"/>
      <w:r>
        <w:rPr>
          <w:lang w:val="es-MX"/>
        </w:rPr>
        <w:t>estuchadora</w:t>
      </w:r>
      <w:proofErr w:type="spellEnd"/>
      <w:r>
        <w:rPr>
          <w:lang w:val="es-MX"/>
        </w:rPr>
        <w:t xml:space="preserve"> manual de </w:t>
      </w:r>
      <w:proofErr w:type="spellStart"/>
      <w:r w:rsidR="003D3E4F">
        <w:rPr>
          <w:lang w:val="es-MX"/>
        </w:rPr>
        <w:t>blisters</w:t>
      </w:r>
      <w:proofErr w:type="spellEnd"/>
      <w:r w:rsidR="003D3E4F">
        <w:rPr>
          <w:lang w:val="es-MX"/>
        </w:rPr>
        <w:t xml:space="preserve">- cremas- jarabe – Documentación </w:t>
      </w:r>
    </w:p>
    <w:p w:rsidR="008115E5" w:rsidRDefault="002A628B" w:rsidP="00563102">
      <w:pPr>
        <w:pStyle w:val="Listaconvietas"/>
      </w:pPr>
      <w:r>
        <w:t>LABORATORIO GEMEPE S.A (actualmente)</w:t>
      </w:r>
    </w:p>
    <w:p w:rsidR="00AC4E3E" w:rsidRDefault="00AC4E3E" w:rsidP="00AC4E3E">
      <w:pPr>
        <w:pStyle w:val="Listaconvietas"/>
        <w:numPr>
          <w:ilvl w:val="0"/>
          <w:numId w:val="0"/>
        </w:numPr>
        <w:ind w:left="216"/>
      </w:pPr>
      <w:r>
        <w:t>Periodo 2007-2021</w:t>
      </w:r>
    </w:p>
    <w:p w:rsidR="00AC4E3E" w:rsidRDefault="00AC4E3E" w:rsidP="00AC4E3E">
      <w:pPr>
        <w:pStyle w:val="Listaconvietas"/>
        <w:numPr>
          <w:ilvl w:val="0"/>
          <w:numId w:val="0"/>
        </w:numPr>
        <w:ind w:left="216"/>
      </w:pPr>
      <w:r>
        <w:t xml:space="preserve">TAREAS REALIZADAS: </w:t>
      </w:r>
      <w:r w:rsidR="00FF2A15">
        <w:t>Operaria de Producción Área estéril, manejo de maquina dosif</w:t>
      </w:r>
      <w:r w:rsidR="00AE1247">
        <w:t>ica</w:t>
      </w:r>
      <w:r w:rsidR="00FF2A15">
        <w:t>dora de colirio DARA, precintado de Frasco Ampolla</w:t>
      </w:r>
      <w:r w:rsidR="008F1D66">
        <w:t xml:space="preserve"> sumaut y Hermetta</w:t>
      </w:r>
      <w:r w:rsidR="00FF2A15">
        <w:t xml:space="preserve"> conocimiento de </w:t>
      </w:r>
      <w:r w:rsidR="00862EBE">
        <w:t xml:space="preserve">máquina sumaut llenado de ampollas/viales. </w:t>
      </w:r>
    </w:p>
    <w:p w:rsidR="007717AB" w:rsidRDefault="00DE1215" w:rsidP="00AC4E3E">
      <w:pPr>
        <w:pStyle w:val="Listaconvietas"/>
        <w:numPr>
          <w:ilvl w:val="0"/>
          <w:numId w:val="0"/>
        </w:numPr>
        <w:ind w:left="216"/>
      </w:pPr>
      <w:r>
        <w:t xml:space="preserve">Sector Asistencia </w:t>
      </w:r>
      <w:r w:rsidR="0095639E">
        <w:t xml:space="preserve">; </w:t>
      </w:r>
      <w:r w:rsidR="0056750F">
        <w:t xml:space="preserve">Documentacion,liberaciones de sector, </w:t>
      </w:r>
      <w:r w:rsidR="0095639E">
        <w:t>preparado de bomba,reactores y materiales a esterilizar para área estéril. Manejo de Autoclave y Estufa Hogner</w:t>
      </w:r>
      <w:r w:rsidR="00B2436C">
        <w:t xml:space="preserve">. Control de filtraciones </w:t>
      </w:r>
    </w:p>
    <w:p w:rsidR="00B2436C" w:rsidRDefault="00BE39AE" w:rsidP="00AC4E3E">
      <w:pPr>
        <w:pStyle w:val="Listaconvietas"/>
        <w:numPr>
          <w:ilvl w:val="0"/>
          <w:numId w:val="0"/>
        </w:numPr>
        <w:ind w:left="216"/>
      </w:pPr>
      <w:r>
        <w:t>2009-2015 Líder de Sector Lavado de Ampollas</w:t>
      </w:r>
      <w:r w:rsidR="003B021F">
        <w:t>/fcos a cargo de personal</w:t>
      </w:r>
      <w:r w:rsidR="007B4BC9">
        <w:t>,</w:t>
      </w:r>
      <w:r w:rsidR="003B021F">
        <w:t xml:space="preserve"> distribución de tareas </w:t>
      </w:r>
      <w:r w:rsidR="007B4BC9">
        <w:t>y despirogenado de los mismos. Llenado de documentación y liberación del mismo.</w:t>
      </w:r>
    </w:p>
    <w:p w:rsidR="00612540" w:rsidRDefault="00612540" w:rsidP="00612540">
      <w:pPr>
        <w:pStyle w:val="Listaconvietas"/>
        <w:numPr>
          <w:ilvl w:val="0"/>
          <w:numId w:val="0"/>
        </w:numPr>
        <w:ind w:left="216"/>
      </w:pPr>
    </w:p>
    <w:p w:rsidR="00822D72" w:rsidRDefault="00AF0AF5" w:rsidP="00CD3F89">
      <w:pPr>
        <w:pStyle w:val="Listaconvietas"/>
      </w:pPr>
      <w:r>
        <w:t xml:space="preserve">Revisado manual de fcos liofilizados, ampollas y viales. </w:t>
      </w:r>
      <w:r w:rsidR="0034238B">
        <w:t>Etiquetadora automática de fcos, lavadora de</w:t>
      </w:r>
      <w:r w:rsidR="00822D72">
        <w:t xml:space="preserve"> ampollas llenas.</w:t>
      </w:r>
    </w:p>
    <w:p w:rsidR="008115E5" w:rsidRDefault="0034238B" w:rsidP="00CD3F89">
      <w:pPr>
        <w:pStyle w:val="Listaconvietas"/>
      </w:pPr>
      <w:r>
        <w:t xml:space="preserve"> </w:t>
      </w:r>
      <w:r w:rsidR="006E07E5" w:rsidRPr="00CD3F89">
        <w:rPr>
          <w:b/>
          <w:bCs/>
          <w:u w:val="single"/>
        </w:rPr>
        <w:t>OBJETIVO:</w:t>
      </w:r>
      <w:r w:rsidR="006E07E5">
        <w:t xml:space="preserve">  POSEO EXPERIENCIA Y MUCHAS GANAS DE PROGRESAR MI ENFOQUE ES CRECER EN LA INDUSTRIA A FINES DE PODER ASPIRAR A NUEVAS OPORTUNIDADES</w:t>
      </w:r>
      <w:r w:rsidR="001245FB">
        <w:t>,</w:t>
      </w:r>
      <w:r w:rsidR="006E07E5">
        <w:t xml:space="preserve"> </w:t>
      </w:r>
      <w:r w:rsidR="001245FB">
        <w:t xml:space="preserve">SUMANDO EXPERIENCIA YA SEA O NO EN EL SECTOR PRODUCTIVO. SOY UNA PERSONA DINAMICA, MADRE DE FAMILIA Y ESTOY BUSCANDO </w:t>
      </w:r>
      <w:r w:rsidR="00D00B8E">
        <w:t xml:space="preserve">UN CAMBIO PERSONAL PARA SEGUIR APOSTANDO A MI FUTURO. ENCONTRARA EN MI UNA PERSONA DISPUESTA A TRABAJAR EN GRUPO </w:t>
      </w:r>
      <w:r w:rsidR="006C3010">
        <w:t>y QUE APUESTA A LOS CAMBIOS PARA MEJOR...</w:t>
      </w:r>
    </w:p>
    <w:p w:rsidR="006C3010" w:rsidRDefault="006C3010" w:rsidP="00C610AD">
      <w:pPr>
        <w:pStyle w:val="Listaconvietas"/>
        <w:numPr>
          <w:ilvl w:val="0"/>
          <w:numId w:val="0"/>
        </w:numPr>
      </w:pPr>
    </w:p>
    <w:p w:rsidR="006C3010" w:rsidRDefault="006C3010" w:rsidP="00C610AD">
      <w:pPr>
        <w:pStyle w:val="Listaconvietas"/>
        <w:numPr>
          <w:ilvl w:val="0"/>
          <w:numId w:val="0"/>
        </w:numPr>
      </w:pPr>
      <w:r>
        <w:t xml:space="preserve">ATTE </w:t>
      </w:r>
    </w:p>
    <w:p w:rsidR="006C3010" w:rsidRDefault="006C3010" w:rsidP="00C610AD">
      <w:pPr>
        <w:pStyle w:val="Listaconvietas"/>
        <w:numPr>
          <w:ilvl w:val="0"/>
          <w:numId w:val="0"/>
        </w:numPr>
      </w:pPr>
      <w:r>
        <w:t>CARDOZO ROMINA GISELE</w:t>
      </w:r>
    </w:p>
    <w:p w:rsidR="00090AB6" w:rsidRPr="006E07E5" w:rsidRDefault="00090AB6" w:rsidP="00C610AD">
      <w:pPr>
        <w:pStyle w:val="Listaconvietas"/>
        <w:numPr>
          <w:ilvl w:val="0"/>
          <w:numId w:val="0"/>
        </w:numPr>
      </w:pPr>
    </w:p>
    <w:sectPr w:rsidR="00090AB6" w:rsidRPr="006E07E5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2469" w:rsidRDefault="00882469">
      <w:pPr>
        <w:spacing w:after="0" w:line="240" w:lineRule="auto"/>
      </w:pPr>
      <w:r>
        <w:separator/>
      </w:r>
    </w:p>
  </w:endnote>
  <w:endnote w:type="continuationSeparator" w:id="0">
    <w:p w:rsidR="00882469" w:rsidRDefault="0088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BC014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2469" w:rsidRDefault="00882469">
      <w:pPr>
        <w:spacing w:after="0" w:line="240" w:lineRule="auto"/>
      </w:pPr>
      <w:r>
        <w:separator/>
      </w:r>
    </w:p>
  </w:footnote>
  <w:footnote w:type="continuationSeparator" w:id="0">
    <w:p w:rsidR="00882469" w:rsidRDefault="00882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BC0140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DBE77A" id="Marc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5E5" w:rsidRDefault="00423F77">
    <w:r>
      <w:rPr>
        <w:noProof/>
        <w:lang w:val="es-ES" w:eastAsia="es-ES"/>
      </w:rPr>
    </w:r>
    <w:r w:rsidR="00423F77">
      <w:rPr>
        <w:noProof/>
        <w:lang w:val="es-ES" w:eastAsia="es-ES"/>
      </w:rPr>
      <w:pict w14:anchorId="43165DAA">
        <v:group id="Grup 4" o:spid="_x0000_s2050" alt="Title: Marc de pàgina amb tabulació" style="position:absolute;margin-left:0;margin-top:0;width:232.3pt;height:1236.4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liu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115E5" w:rsidRDefault="00BC0140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0AE2C9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51C673A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E78F0F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94183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6490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61816C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4ABB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C8BD0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2461CF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E3736E"/>
    <w:multiLevelType w:val="hybridMultilevel"/>
    <w:tmpl w:val="490A5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28163FB4"/>
    <w:lvl w:ilvl="0" w:tplc="F23A4102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5A561B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121C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AD9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1D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D68C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E58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8EB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DEBF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836F6"/>
    <w:multiLevelType w:val="hybridMultilevel"/>
    <w:tmpl w:val="8494C7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54655"/>
    <w:multiLevelType w:val="hybridMultilevel"/>
    <w:tmpl w:val="7AB01E5C"/>
    <w:lvl w:ilvl="0" w:tplc="E06AD454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193A42C0" w:tentative="1">
      <w:start w:val="1"/>
      <w:numFmt w:val="lowerLetter"/>
      <w:lvlText w:val="%2."/>
      <w:lvlJc w:val="left"/>
      <w:pPr>
        <w:ind w:left="1440" w:hanging="360"/>
      </w:pPr>
    </w:lvl>
    <w:lvl w:ilvl="2" w:tplc="25C67AC6" w:tentative="1">
      <w:start w:val="1"/>
      <w:numFmt w:val="lowerRoman"/>
      <w:lvlText w:val="%3."/>
      <w:lvlJc w:val="right"/>
      <w:pPr>
        <w:ind w:left="2160" w:hanging="180"/>
      </w:pPr>
    </w:lvl>
    <w:lvl w:ilvl="3" w:tplc="9120E8AC" w:tentative="1">
      <w:start w:val="1"/>
      <w:numFmt w:val="decimal"/>
      <w:lvlText w:val="%4."/>
      <w:lvlJc w:val="left"/>
      <w:pPr>
        <w:ind w:left="2880" w:hanging="360"/>
      </w:pPr>
    </w:lvl>
    <w:lvl w:ilvl="4" w:tplc="D2708930" w:tentative="1">
      <w:start w:val="1"/>
      <w:numFmt w:val="lowerLetter"/>
      <w:lvlText w:val="%5."/>
      <w:lvlJc w:val="left"/>
      <w:pPr>
        <w:ind w:left="3600" w:hanging="360"/>
      </w:pPr>
    </w:lvl>
    <w:lvl w:ilvl="5" w:tplc="A0F202B8" w:tentative="1">
      <w:start w:val="1"/>
      <w:numFmt w:val="lowerRoman"/>
      <w:lvlText w:val="%6."/>
      <w:lvlJc w:val="right"/>
      <w:pPr>
        <w:ind w:left="4320" w:hanging="180"/>
      </w:pPr>
    </w:lvl>
    <w:lvl w:ilvl="6" w:tplc="9A227DFA" w:tentative="1">
      <w:start w:val="1"/>
      <w:numFmt w:val="decimal"/>
      <w:lvlText w:val="%7."/>
      <w:lvlJc w:val="left"/>
      <w:pPr>
        <w:ind w:left="5040" w:hanging="360"/>
      </w:pPr>
    </w:lvl>
    <w:lvl w:ilvl="7" w:tplc="43EE6A28" w:tentative="1">
      <w:start w:val="1"/>
      <w:numFmt w:val="lowerLetter"/>
      <w:lvlText w:val="%8."/>
      <w:lvlJc w:val="left"/>
      <w:pPr>
        <w:ind w:left="5760" w:hanging="360"/>
      </w:pPr>
    </w:lvl>
    <w:lvl w:ilvl="8" w:tplc="F6F0D7A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revisionView w:inkAnnotations="0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69"/>
    <w:rsid w:val="000054A9"/>
    <w:rsid w:val="00090AB6"/>
    <w:rsid w:val="001245FB"/>
    <w:rsid w:val="001C4A70"/>
    <w:rsid w:val="00212AEC"/>
    <w:rsid w:val="002A628B"/>
    <w:rsid w:val="00341922"/>
    <w:rsid w:val="0034238B"/>
    <w:rsid w:val="003B021F"/>
    <w:rsid w:val="003D3E4F"/>
    <w:rsid w:val="00423F77"/>
    <w:rsid w:val="0049287F"/>
    <w:rsid w:val="004E0262"/>
    <w:rsid w:val="0056750F"/>
    <w:rsid w:val="00576305"/>
    <w:rsid w:val="00612540"/>
    <w:rsid w:val="00672752"/>
    <w:rsid w:val="006C3010"/>
    <w:rsid w:val="006E07E5"/>
    <w:rsid w:val="00723F55"/>
    <w:rsid w:val="007717AB"/>
    <w:rsid w:val="0079258D"/>
    <w:rsid w:val="007B4BC9"/>
    <w:rsid w:val="00822D72"/>
    <w:rsid w:val="00862EBE"/>
    <w:rsid w:val="00882469"/>
    <w:rsid w:val="008D26F0"/>
    <w:rsid w:val="008F1D66"/>
    <w:rsid w:val="0095639E"/>
    <w:rsid w:val="00A028A0"/>
    <w:rsid w:val="00AC4E3E"/>
    <w:rsid w:val="00AE1247"/>
    <w:rsid w:val="00AF0AF5"/>
    <w:rsid w:val="00AF5E2F"/>
    <w:rsid w:val="00B2436C"/>
    <w:rsid w:val="00BC0140"/>
    <w:rsid w:val="00BE39AE"/>
    <w:rsid w:val="00C610AD"/>
    <w:rsid w:val="00CD3F89"/>
    <w:rsid w:val="00D00B8E"/>
    <w:rsid w:val="00DE1215"/>
    <w:rsid w:val="00EA7C05"/>
    <w:rsid w:val="00EC20F9"/>
    <w:rsid w:val="00F7356D"/>
    <w:rsid w:val="00FD7C51"/>
    <w:rsid w:val="00FF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6C05D"/>
  <w15:docId w15:val="{C309BBC8-3D9A-6A4A-9D5B-5C8359A7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05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decontacte">
    <w:name w:val="Informació de contacte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576305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65A1095-CC1E-AF4A-9384-4F09184C6E17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73F3-DE04-452F-B4B8-4228EA80E9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{A65A1095-CC1E-AF4A-9384-4F09184C6E17}tf50002018.dotx</Template>
  <TotalTime>1</TotalTime>
  <Pages>1</Pages>
  <Words>280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rominagisele296@gmail.com</dc:creator>
  <cp:keywords/>
  <dc:description/>
  <cp:lastModifiedBy>rominagisele296@gmail.com</cp:lastModifiedBy>
  <cp:revision>2</cp:revision>
  <dcterms:created xsi:type="dcterms:W3CDTF">2021-08-15T00:42:00Z</dcterms:created>
  <dcterms:modified xsi:type="dcterms:W3CDTF">2021-08-15T00:42:00Z</dcterms:modified>
</cp:coreProperties>
</file>