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5D598C"/>
    <w:multiLevelType w:val="hybridMultilevel"/>
    <w:tmpl w:val="542CB0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26"/>
    <w:rsid w:val="00065685"/>
    <w:rsid w:val="000F4603"/>
    <w:rsid w:val="001118ED"/>
    <w:rsid w:val="00182AF9"/>
    <w:rsid w:val="0019195C"/>
    <w:rsid w:val="001A2864"/>
    <w:rsid w:val="001C433F"/>
    <w:rsid w:val="001C5287"/>
    <w:rsid w:val="001F6474"/>
    <w:rsid w:val="0027075F"/>
    <w:rsid w:val="002A3E80"/>
    <w:rsid w:val="002B2CB0"/>
    <w:rsid w:val="002E02EB"/>
    <w:rsid w:val="00325633"/>
    <w:rsid w:val="003474D9"/>
    <w:rsid w:val="00363818"/>
    <w:rsid w:val="00364E82"/>
    <w:rsid w:val="00377F89"/>
    <w:rsid w:val="00397F91"/>
    <w:rsid w:val="003B5719"/>
    <w:rsid w:val="003D0C08"/>
    <w:rsid w:val="003E6BB4"/>
    <w:rsid w:val="00453D7D"/>
    <w:rsid w:val="004C1017"/>
    <w:rsid w:val="004D3E8F"/>
    <w:rsid w:val="004F0309"/>
    <w:rsid w:val="00563C7D"/>
    <w:rsid w:val="00580AC3"/>
    <w:rsid w:val="005A6F79"/>
    <w:rsid w:val="005C6873"/>
    <w:rsid w:val="00604350"/>
    <w:rsid w:val="006362F1"/>
    <w:rsid w:val="0064480C"/>
    <w:rsid w:val="006667EA"/>
    <w:rsid w:val="00690DE4"/>
    <w:rsid w:val="00697E88"/>
    <w:rsid w:val="006D264F"/>
    <w:rsid w:val="00705606"/>
    <w:rsid w:val="007E3EA4"/>
    <w:rsid w:val="007F2F0D"/>
    <w:rsid w:val="00854552"/>
    <w:rsid w:val="008E29B9"/>
    <w:rsid w:val="008E6EB6"/>
    <w:rsid w:val="008F75F4"/>
    <w:rsid w:val="008F7736"/>
    <w:rsid w:val="00935759"/>
    <w:rsid w:val="00946589"/>
    <w:rsid w:val="00981DE1"/>
    <w:rsid w:val="009A5BC8"/>
    <w:rsid w:val="009D4FD7"/>
    <w:rsid w:val="009F2534"/>
    <w:rsid w:val="00A1588B"/>
    <w:rsid w:val="00A476E2"/>
    <w:rsid w:val="00A74686"/>
    <w:rsid w:val="00A76ABF"/>
    <w:rsid w:val="00A87248"/>
    <w:rsid w:val="00AA0B3E"/>
    <w:rsid w:val="00AA411F"/>
    <w:rsid w:val="00AE562F"/>
    <w:rsid w:val="00B54241"/>
    <w:rsid w:val="00B85421"/>
    <w:rsid w:val="00B87469"/>
    <w:rsid w:val="00C96234"/>
    <w:rsid w:val="00CA13E0"/>
    <w:rsid w:val="00CD3366"/>
    <w:rsid w:val="00D21F22"/>
    <w:rsid w:val="00D26644"/>
    <w:rsid w:val="00D45694"/>
    <w:rsid w:val="00D83DD7"/>
    <w:rsid w:val="00D87C0D"/>
    <w:rsid w:val="00DA697B"/>
    <w:rsid w:val="00DB6126"/>
    <w:rsid w:val="00DE178F"/>
    <w:rsid w:val="00E21D56"/>
    <w:rsid w:val="00E844B0"/>
    <w:rsid w:val="00EA61B6"/>
    <w:rsid w:val="00EB5A21"/>
    <w:rsid w:val="00EC6BD0"/>
    <w:rsid w:val="00F05F9D"/>
    <w:rsid w:val="00F263F8"/>
    <w:rsid w:val="00F46A24"/>
    <w:rsid w:val="00FB123E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08606"/>
  <w15:docId w15:val="{B2D13048-D719-AB49-B453-A5C4188A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84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ipervnculo">
    <w:name w:val="Hyperlink"/>
    <w:basedOn w:val="Fuentedeprrafopredeter"/>
    <w:uiPriority w:val="99"/>
    <w:unhideWhenUsed/>
    <w:rsid w:val="00690DE4"/>
    <w:rPr>
      <w:color w:val="3D859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0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3C617F16-DF3A-4847-8482-1F48E87BD5F9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DD29B03A2E7540913A94AE682C9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0ED49-822E-B243-A72F-2E2B7DE831FE}"/>
      </w:docPartPr>
      <w:docPartBody>
        <w:p w:rsidR="00653265" w:rsidRDefault="00C1517F">
          <w:pPr>
            <w:pStyle w:val="C8DD29B03A2E7540913A94AE682C93ED"/>
          </w:pPr>
          <w:r>
            <w:t>Education</w:t>
          </w:r>
        </w:p>
      </w:docPartBody>
    </w:docPart>
    <w:docPart>
      <w:docPartPr>
        <w:name w:val="8A513683284FA64CABA04BAD55421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523DE-413C-F34C-94C4-6E8D8D7210E5}"/>
      </w:docPartPr>
      <w:docPartBody>
        <w:p w:rsidR="00653265" w:rsidRDefault="00C1517F">
          <w:pPr>
            <w:pStyle w:val="8A513683284FA64CABA04BAD554216E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65"/>
    <w:rsid w:val="00653265"/>
    <w:rsid w:val="006B6DFB"/>
    <w:rsid w:val="00C1517F"/>
    <w:rsid w:val="00FA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DD29B03A2E7540913A94AE682C93ED">
    <w:name w:val="C8DD29B03A2E7540913A94AE682C93ED"/>
  </w:style>
  <w:style w:type="paragraph" w:customStyle="1" w:styleId="8A513683284FA64CABA04BAD554216EC">
    <w:name w:val="8A513683284FA64CABA04BAD554216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%7b3C617F16-DF3A-4847-8482-1F48E87BD5F9%7dtf50002038.dotx</Template>
  <TotalTime>31</TotalTime>
  <Pages>1</Pages>
  <Words>125</Words>
  <Characters>688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41</cp:revision>
  <dcterms:created xsi:type="dcterms:W3CDTF">2022-03-22T00:58:00Z</dcterms:created>
  <dcterms:modified xsi:type="dcterms:W3CDTF">2022-04-04T17:38:00Z</dcterms:modified>
</cp:coreProperties>
</file>