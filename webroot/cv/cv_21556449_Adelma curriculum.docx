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9BE2" w14:textId="77777777" w:rsidR="003D79DE" w:rsidRDefault="003D79DE" w:rsidP="003D79DE">
      <w:pPr>
        <w:pStyle w:val="Nombre"/>
      </w:pPr>
    </w:p>
    <w:p w14:paraId="3BCCFE06" w14:textId="38A82F18" w:rsidR="0059120E" w:rsidRDefault="00BB2A6D" w:rsidP="003D79DE">
      <w:pPr>
        <w:pStyle w:val="Nombre"/>
        <w:rPr>
          <w:color w:val="000000" w:themeColor="text1"/>
          <w:highlight w:val="green"/>
        </w:rPr>
      </w:pPr>
      <w:r w:rsidRPr="00E86AF3">
        <w:rPr>
          <w:color w:val="000000" w:themeColor="text1"/>
          <w:highlight w:val="green"/>
        </w:rPr>
        <w:t>Curriculum vitae</w:t>
      </w:r>
    </w:p>
    <w:p w14:paraId="27238D5A" w14:textId="316676AF" w:rsidR="00E86AF3" w:rsidRDefault="00E86AF3" w:rsidP="003D79DE">
      <w:pPr>
        <w:pStyle w:val="Nombre"/>
        <w:rPr>
          <w:color w:val="000000" w:themeColor="text1"/>
        </w:rPr>
      </w:pPr>
    </w:p>
    <w:p w14:paraId="42E3F802" w14:textId="086EDEC3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Nombre</w:t>
      </w:r>
      <w:r w:rsidR="00E11F94">
        <w:rPr>
          <w:color w:val="000000" w:themeColor="text1"/>
        </w:rPr>
        <w:t xml:space="preserve">: </w:t>
      </w:r>
      <w:r w:rsidR="00D1599C">
        <w:rPr>
          <w:color w:val="000000" w:themeColor="text1"/>
        </w:rPr>
        <w:t>Adelma</w:t>
      </w:r>
    </w:p>
    <w:p w14:paraId="76E0064B" w14:textId="79E58841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Apellido</w:t>
      </w:r>
      <w:r w:rsidR="00443A04">
        <w:rPr>
          <w:color w:val="000000" w:themeColor="text1"/>
        </w:rPr>
        <w:t>: Jara</w:t>
      </w:r>
    </w:p>
    <w:p w14:paraId="4C466F9A" w14:textId="402B99F9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Edad</w:t>
      </w:r>
      <w:r w:rsidR="00443A04">
        <w:rPr>
          <w:color w:val="000000" w:themeColor="text1"/>
        </w:rPr>
        <w:t xml:space="preserve">: </w:t>
      </w:r>
      <w:r w:rsidR="001C3417">
        <w:rPr>
          <w:color w:val="000000" w:themeColor="text1"/>
        </w:rPr>
        <w:t>48</w:t>
      </w:r>
    </w:p>
    <w:p w14:paraId="0CA600D7" w14:textId="0099F6B2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Fecha de nacimiento</w:t>
      </w:r>
      <w:r w:rsidR="00443A04">
        <w:rPr>
          <w:color w:val="000000" w:themeColor="text1"/>
        </w:rPr>
        <w:t xml:space="preserve">: </w:t>
      </w:r>
      <w:r w:rsidR="001C3417">
        <w:rPr>
          <w:color w:val="000000" w:themeColor="text1"/>
        </w:rPr>
        <w:t>27/9/1973</w:t>
      </w:r>
    </w:p>
    <w:p w14:paraId="73F3818A" w14:textId="105DCD25" w:rsidR="00073147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Dni</w:t>
      </w:r>
      <w:r w:rsidR="00443A04">
        <w:rPr>
          <w:color w:val="000000" w:themeColor="text1"/>
        </w:rPr>
        <w:t>: 28664518</w:t>
      </w:r>
    </w:p>
    <w:p w14:paraId="3CE38B31" w14:textId="515AB74F" w:rsidR="001C3417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Estado civil</w:t>
      </w:r>
      <w:r w:rsidR="00443A04">
        <w:rPr>
          <w:color w:val="000000" w:themeColor="text1"/>
        </w:rPr>
        <w:t>: Soltera</w:t>
      </w:r>
    </w:p>
    <w:p w14:paraId="5661AE5A" w14:textId="35B49FA8" w:rsidR="00B533B0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Direccion</w:t>
      </w:r>
      <w:r w:rsidR="00443A04">
        <w:rPr>
          <w:color w:val="000000" w:themeColor="text1"/>
        </w:rPr>
        <w:t>: Castro Barros 2491</w:t>
      </w:r>
    </w:p>
    <w:p w14:paraId="0651ECEB" w14:textId="190A134A" w:rsidR="00B533B0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Correo</w:t>
      </w:r>
      <w:r w:rsidR="00443A04">
        <w:rPr>
          <w:color w:val="000000" w:themeColor="text1"/>
        </w:rPr>
        <w:t xml:space="preserve">: </w:t>
      </w:r>
      <w:r w:rsidR="00AB50D3">
        <w:rPr>
          <w:color w:val="000000" w:themeColor="text1"/>
        </w:rPr>
        <w:t>adelmajara15@gmail.com</w:t>
      </w:r>
    </w:p>
    <w:p w14:paraId="37E09AAE" w14:textId="45D3DA5D" w:rsidR="007848D6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Telefono</w:t>
      </w:r>
      <w:r w:rsidR="00EA0F16">
        <w:rPr>
          <w:color w:val="000000" w:themeColor="text1"/>
        </w:rPr>
        <w:t xml:space="preserve">: </w:t>
      </w:r>
      <w:r w:rsidR="00C650AB">
        <w:rPr>
          <w:color w:val="000000" w:themeColor="text1"/>
        </w:rPr>
        <w:t>15</w:t>
      </w:r>
      <w:r w:rsidR="00C15048">
        <w:rPr>
          <w:color w:val="000000" w:themeColor="text1"/>
        </w:rPr>
        <w:t>5065325</w:t>
      </w:r>
      <w:r w:rsidR="00C650AB">
        <w:rPr>
          <w:color w:val="000000" w:themeColor="text1"/>
        </w:rPr>
        <w:t xml:space="preserve">/ </w:t>
      </w:r>
      <w:r w:rsidR="00665301">
        <w:rPr>
          <w:color w:val="000000" w:themeColor="text1"/>
        </w:rPr>
        <w:t>517</w:t>
      </w:r>
      <w:r w:rsidR="00C650AB">
        <w:rPr>
          <w:color w:val="000000" w:themeColor="text1"/>
        </w:rPr>
        <w:t>9491</w:t>
      </w:r>
    </w:p>
    <w:p w14:paraId="5803F507" w14:textId="4515DDD6" w:rsidR="007848D6" w:rsidRDefault="007848D6" w:rsidP="003D79DE">
      <w:pPr>
        <w:pStyle w:val="Nombre"/>
        <w:rPr>
          <w:color w:val="000000" w:themeColor="text1"/>
        </w:rPr>
      </w:pPr>
    </w:p>
    <w:p w14:paraId="72EC4284" w14:textId="5F2EA6B2" w:rsidR="00193887" w:rsidRDefault="0019388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EDUCACION:</w:t>
      </w:r>
    </w:p>
    <w:p w14:paraId="5FFFABE3" w14:textId="5134BC10" w:rsidR="00AA50D8" w:rsidRDefault="00531FF3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 xml:space="preserve"> _Escuela primaria completa</w:t>
      </w:r>
      <w:r w:rsidR="00AA50D8">
        <w:rPr>
          <w:color w:val="000000" w:themeColor="text1"/>
        </w:rPr>
        <w:t>. Escuela n 58</w:t>
      </w:r>
    </w:p>
    <w:p w14:paraId="3028FBD0" w14:textId="3563048B" w:rsidR="0063639A" w:rsidRDefault="0063639A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Experiencia laboral:</w:t>
      </w:r>
    </w:p>
    <w:p w14:paraId="32B217EC" w14:textId="02B2B229" w:rsidR="0063639A" w:rsidRDefault="0063639A" w:rsidP="003D79DE">
      <w:pPr>
        <w:pStyle w:val="Nombre"/>
        <w:rPr>
          <w:color w:val="000000" w:themeColor="text1"/>
        </w:rPr>
      </w:pPr>
    </w:p>
    <w:p w14:paraId="1C698D63" w14:textId="6596D34A" w:rsidR="001E6997" w:rsidRDefault="002276FA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1990</w:t>
      </w:r>
      <w:r w:rsidR="00716515">
        <w:rPr>
          <w:color w:val="000000" w:themeColor="text1"/>
        </w:rPr>
        <w:t>-</w:t>
      </w:r>
      <w:r w:rsidR="00A60975">
        <w:rPr>
          <w:color w:val="000000" w:themeColor="text1"/>
        </w:rPr>
        <w:t>2008</w:t>
      </w:r>
      <w:r w:rsidR="00532E4C">
        <w:rPr>
          <w:color w:val="000000" w:themeColor="text1"/>
        </w:rPr>
        <w:t xml:space="preserve"> servicio domestico.Familia </w:t>
      </w:r>
      <w:r w:rsidR="00632BE7">
        <w:rPr>
          <w:color w:val="000000" w:themeColor="text1"/>
        </w:rPr>
        <w:t>Sara Sañudo.</w:t>
      </w:r>
      <w:r w:rsidR="00532E4C">
        <w:rPr>
          <w:color w:val="000000" w:themeColor="text1"/>
        </w:rPr>
        <w:t>tel:</w:t>
      </w:r>
      <w:r w:rsidR="00725EA4">
        <w:rPr>
          <w:color w:val="000000" w:themeColor="text1"/>
        </w:rPr>
        <w:t>154</w:t>
      </w:r>
      <w:r w:rsidR="006D21DD">
        <w:rPr>
          <w:color w:val="000000" w:themeColor="text1"/>
        </w:rPr>
        <w:t>639597</w:t>
      </w:r>
    </w:p>
    <w:p w14:paraId="564D5EF4" w14:textId="71409679" w:rsidR="00532E4C" w:rsidRDefault="00532E4C" w:rsidP="003D79DE">
      <w:pPr>
        <w:pStyle w:val="Nombre"/>
        <w:rPr>
          <w:color w:val="000000" w:themeColor="text1"/>
        </w:rPr>
      </w:pPr>
    </w:p>
    <w:p w14:paraId="55D98602" w14:textId="53E26A28" w:rsidR="00532E4C" w:rsidRDefault="00011CAF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2008-</w:t>
      </w:r>
      <w:r w:rsidR="00335F37">
        <w:rPr>
          <w:color w:val="000000" w:themeColor="text1"/>
        </w:rPr>
        <w:t>2019</w:t>
      </w:r>
      <w:r w:rsidR="004444B1">
        <w:rPr>
          <w:color w:val="000000" w:themeColor="text1"/>
        </w:rPr>
        <w:t>:</w:t>
      </w:r>
      <w:r w:rsidR="00335F37">
        <w:rPr>
          <w:color w:val="000000" w:themeColor="text1"/>
        </w:rPr>
        <w:t xml:space="preserve">Niñera y servicio domestico. </w:t>
      </w:r>
      <w:r w:rsidR="005757F5">
        <w:rPr>
          <w:color w:val="000000" w:themeColor="text1"/>
        </w:rPr>
        <w:t xml:space="preserve">Familia : Lleufo. Tel: </w:t>
      </w:r>
      <w:r w:rsidR="00293FE6">
        <w:rPr>
          <w:color w:val="000000" w:themeColor="text1"/>
        </w:rPr>
        <w:t>517</w:t>
      </w:r>
      <w:r w:rsidR="00E02490">
        <w:rPr>
          <w:color w:val="000000" w:themeColor="text1"/>
        </w:rPr>
        <w:t xml:space="preserve">0705. </w:t>
      </w:r>
      <w:r w:rsidR="008B5798">
        <w:rPr>
          <w:color w:val="000000" w:themeColor="text1"/>
        </w:rPr>
        <w:t>154744577</w:t>
      </w:r>
    </w:p>
    <w:p w14:paraId="6079F7F0" w14:textId="7393326A" w:rsidR="007E20E2" w:rsidRDefault="00DC03F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20</w:t>
      </w:r>
      <w:r w:rsidR="00C87384">
        <w:rPr>
          <w:color w:val="000000" w:themeColor="text1"/>
        </w:rPr>
        <w:t>18</w:t>
      </w:r>
      <w:r w:rsidR="006B65EA">
        <w:rPr>
          <w:color w:val="000000" w:themeColor="text1"/>
        </w:rPr>
        <w:t xml:space="preserve">-2022. Servicio domestico. Familia Evangelina Martinez </w:t>
      </w:r>
      <w:r w:rsidR="00AC4ACE">
        <w:rPr>
          <w:color w:val="000000" w:themeColor="text1"/>
        </w:rPr>
        <w:t xml:space="preserve">. Tel: </w:t>
      </w:r>
      <w:r w:rsidR="00725EA4">
        <w:rPr>
          <w:color w:val="000000" w:themeColor="text1"/>
        </w:rPr>
        <w:t>155766660</w:t>
      </w:r>
    </w:p>
    <w:p w14:paraId="0BC9F914" w14:textId="77777777" w:rsidR="006D21DD" w:rsidRDefault="006D21DD" w:rsidP="003D79DE">
      <w:pPr>
        <w:pStyle w:val="Nombre"/>
        <w:rPr>
          <w:color w:val="000000" w:themeColor="text1"/>
        </w:rPr>
      </w:pPr>
    </w:p>
    <w:p w14:paraId="7FDD22C7" w14:textId="19637337" w:rsidR="00F13480" w:rsidRDefault="000D508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Referencia personales:</w:t>
      </w:r>
    </w:p>
    <w:p w14:paraId="1747B23D" w14:textId="348D9CE9" w:rsidR="000D508E" w:rsidRDefault="000D508E" w:rsidP="003D79DE">
      <w:pPr>
        <w:pStyle w:val="Nombre"/>
        <w:rPr>
          <w:color w:val="000000" w:themeColor="text1"/>
        </w:rPr>
      </w:pPr>
    </w:p>
    <w:p w14:paraId="37C96CD0" w14:textId="0B6A50C4" w:rsidR="000D508E" w:rsidRDefault="000D508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Seño</w:t>
      </w:r>
      <w:r w:rsidR="006D21DD">
        <w:rPr>
          <w:color w:val="000000" w:themeColor="text1"/>
        </w:rPr>
        <w:t xml:space="preserve"> L</w:t>
      </w:r>
      <w:r w:rsidR="00006282">
        <w:rPr>
          <w:color w:val="000000" w:themeColor="text1"/>
        </w:rPr>
        <w:t xml:space="preserve">ukas Quevedo. Tel: </w:t>
      </w:r>
      <w:r w:rsidR="004308D0">
        <w:rPr>
          <w:color w:val="000000" w:themeColor="text1"/>
        </w:rPr>
        <w:t>154726965</w:t>
      </w:r>
    </w:p>
    <w:p w14:paraId="42E36FA7" w14:textId="3E5BEB42" w:rsidR="009F4374" w:rsidRDefault="00F72DF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Señora norma arbilla.tel:</w:t>
      </w:r>
      <w:r w:rsidR="0052543E">
        <w:rPr>
          <w:color w:val="000000" w:themeColor="text1"/>
        </w:rPr>
        <w:t>4570932</w:t>
      </w:r>
    </w:p>
    <w:p w14:paraId="675D1253" w14:textId="228785DD" w:rsidR="0052543E" w:rsidRPr="00073147" w:rsidRDefault="0052543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 xml:space="preserve">Señora </w:t>
      </w:r>
      <w:r w:rsidR="005C762F">
        <w:rPr>
          <w:color w:val="000000" w:themeColor="text1"/>
        </w:rPr>
        <w:t>Luisa</w:t>
      </w:r>
      <w:r w:rsidR="002E6FC8">
        <w:rPr>
          <w:color w:val="000000" w:themeColor="text1"/>
        </w:rPr>
        <w:t xml:space="preserve"> Chavez </w:t>
      </w:r>
      <w:r w:rsidR="005C762F">
        <w:rPr>
          <w:color w:val="000000" w:themeColor="text1"/>
        </w:rPr>
        <w:t xml:space="preserve"> tel:</w:t>
      </w:r>
      <w:r w:rsidR="002E6FC8">
        <w:rPr>
          <w:color w:val="000000" w:themeColor="text1"/>
        </w:rPr>
        <w:t>155117997</w:t>
      </w:r>
    </w:p>
    <w:sectPr w:rsidR="0052543E" w:rsidRPr="00073147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F799" w14:textId="77777777" w:rsidR="00C1047F" w:rsidRDefault="00C1047F">
      <w:pPr>
        <w:spacing w:after="0" w:line="240" w:lineRule="auto"/>
      </w:pPr>
      <w:r>
        <w:separator/>
      </w:r>
    </w:p>
  </w:endnote>
  <w:endnote w:type="continuationSeparator" w:id="0">
    <w:p w14:paraId="3D6354B7" w14:textId="77777777" w:rsidR="00C1047F" w:rsidRDefault="00C1047F">
      <w:pPr>
        <w:spacing w:after="0" w:line="240" w:lineRule="auto"/>
      </w:pPr>
      <w:r>
        <w:continuationSeparator/>
      </w:r>
    </w:p>
  </w:endnote>
  <w:endnote w:type="continuationNotice" w:id="1">
    <w:p w14:paraId="27281D13" w14:textId="77777777" w:rsidR="00C1047F" w:rsidRDefault="00C104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C842D" w14:textId="77777777" w:rsidR="0059120E" w:rsidRDefault="005C4C0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76DE" w14:textId="77777777" w:rsidR="00C1047F" w:rsidRDefault="00C1047F">
      <w:pPr>
        <w:spacing w:after="0" w:line="240" w:lineRule="auto"/>
      </w:pPr>
      <w:r>
        <w:separator/>
      </w:r>
    </w:p>
  </w:footnote>
  <w:footnote w:type="continuationSeparator" w:id="0">
    <w:p w14:paraId="6BADAE58" w14:textId="77777777" w:rsidR="00C1047F" w:rsidRDefault="00C1047F">
      <w:pPr>
        <w:spacing w:after="0" w:line="240" w:lineRule="auto"/>
      </w:pPr>
      <w:r>
        <w:continuationSeparator/>
      </w:r>
    </w:p>
  </w:footnote>
  <w:footnote w:type="continuationNotice" w:id="1">
    <w:p w14:paraId="6DF7B2D0" w14:textId="77777777" w:rsidR="00C1047F" w:rsidRDefault="00C104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D669" w14:textId="77777777" w:rsidR="0059120E" w:rsidRDefault="005C4C0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D22322" wp14:editId="089A942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ABD977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F0DF" w14:textId="77777777" w:rsidR="0059120E" w:rsidRDefault="005C4C0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2D31D2D1" wp14:editId="6B71561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7C2CAB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865946">
    <w:abstractNumId w:val="9"/>
  </w:num>
  <w:num w:numId="2" w16cid:durableId="923881852">
    <w:abstractNumId w:val="7"/>
  </w:num>
  <w:num w:numId="3" w16cid:durableId="764764175">
    <w:abstractNumId w:val="6"/>
  </w:num>
  <w:num w:numId="4" w16cid:durableId="1703826390">
    <w:abstractNumId w:val="5"/>
  </w:num>
  <w:num w:numId="5" w16cid:durableId="1626738353">
    <w:abstractNumId w:val="4"/>
  </w:num>
  <w:num w:numId="6" w16cid:durableId="1728915385">
    <w:abstractNumId w:val="8"/>
  </w:num>
  <w:num w:numId="7" w16cid:durableId="1573080763">
    <w:abstractNumId w:val="3"/>
  </w:num>
  <w:num w:numId="8" w16cid:durableId="1412308561">
    <w:abstractNumId w:val="2"/>
  </w:num>
  <w:num w:numId="9" w16cid:durableId="1889222545">
    <w:abstractNumId w:val="1"/>
  </w:num>
  <w:num w:numId="10" w16cid:durableId="192764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DE"/>
    <w:rsid w:val="00006282"/>
    <w:rsid w:val="00011CAF"/>
    <w:rsid w:val="00057505"/>
    <w:rsid w:val="00073147"/>
    <w:rsid w:val="000D508E"/>
    <w:rsid w:val="000E539C"/>
    <w:rsid w:val="00193887"/>
    <w:rsid w:val="001C3417"/>
    <w:rsid w:val="001E6997"/>
    <w:rsid w:val="0021245A"/>
    <w:rsid w:val="002276FA"/>
    <w:rsid w:val="00293FE6"/>
    <w:rsid w:val="002E6FC8"/>
    <w:rsid w:val="00315E19"/>
    <w:rsid w:val="00335F37"/>
    <w:rsid w:val="00384420"/>
    <w:rsid w:val="003D79DE"/>
    <w:rsid w:val="004308D0"/>
    <w:rsid w:val="00443A04"/>
    <w:rsid w:val="004444B1"/>
    <w:rsid w:val="004575A8"/>
    <w:rsid w:val="00515FC8"/>
    <w:rsid w:val="0052543E"/>
    <w:rsid w:val="00531FF3"/>
    <w:rsid w:val="00532E4C"/>
    <w:rsid w:val="00534F06"/>
    <w:rsid w:val="00546F8C"/>
    <w:rsid w:val="005757F5"/>
    <w:rsid w:val="005C4C04"/>
    <w:rsid w:val="005C762F"/>
    <w:rsid w:val="00632BE7"/>
    <w:rsid w:val="0063639A"/>
    <w:rsid w:val="00651759"/>
    <w:rsid w:val="006636CB"/>
    <w:rsid w:val="00665301"/>
    <w:rsid w:val="006B65EA"/>
    <w:rsid w:val="006D21DD"/>
    <w:rsid w:val="0070591F"/>
    <w:rsid w:val="00716515"/>
    <w:rsid w:val="00725EA4"/>
    <w:rsid w:val="0078427E"/>
    <w:rsid w:val="007848D6"/>
    <w:rsid w:val="007E20E2"/>
    <w:rsid w:val="008B5798"/>
    <w:rsid w:val="00946DBC"/>
    <w:rsid w:val="009F4374"/>
    <w:rsid w:val="00A07F5C"/>
    <w:rsid w:val="00A60975"/>
    <w:rsid w:val="00A65811"/>
    <w:rsid w:val="00AA50D8"/>
    <w:rsid w:val="00AA7E19"/>
    <w:rsid w:val="00AB1979"/>
    <w:rsid w:val="00AB50D3"/>
    <w:rsid w:val="00AC4ACE"/>
    <w:rsid w:val="00B07724"/>
    <w:rsid w:val="00B533B0"/>
    <w:rsid w:val="00B73393"/>
    <w:rsid w:val="00B83867"/>
    <w:rsid w:val="00BB2A6D"/>
    <w:rsid w:val="00BF25C0"/>
    <w:rsid w:val="00C1047F"/>
    <w:rsid w:val="00C15048"/>
    <w:rsid w:val="00C650AB"/>
    <w:rsid w:val="00C87384"/>
    <w:rsid w:val="00D1599C"/>
    <w:rsid w:val="00D2058C"/>
    <w:rsid w:val="00DC03FE"/>
    <w:rsid w:val="00E02490"/>
    <w:rsid w:val="00E11F94"/>
    <w:rsid w:val="00E8558C"/>
    <w:rsid w:val="00E86AF3"/>
    <w:rsid w:val="00EA0F16"/>
    <w:rsid w:val="00F13480"/>
    <w:rsid w:val="00F7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EC016"/>
  <w15:docId w15:val="{05AD1C2A-BB69-424C-9761-1E739611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4318464-0BE9-1D46-96DD-2F30B9A8A0A1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%7bD4318464-0BE9-1D46-96DD-2F30B9A8A0A1%7dtf50002038.dotx</Template>
  <TotalTime>0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jara</dc:creator>
  <cp:keywords/>
  <dc:description/>
  <cp:lastModifiedBy>estela jara</cp:lastModifiedBy>
  <cp:revision>2</cp:revision>
  <dcterms:created xsi:type="dcterms:W3CDTF">2022-06-10T13:47:00Z</dcterms:created>
  <dcterms:modified xsi:type="dcterms:W3CDTF">2022-06-10T13:47:00Z</dcterms:modified>
</cp:coreProperties>
</file>