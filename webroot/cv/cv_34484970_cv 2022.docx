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EED0" w14:textId="1F267B37" w:rsidR="008115E5" w:rsidRPr="00E74BFA" w:rsidRDefault="006C6888">
      <w:pPr>
        <w:pStyle w:val="Nombre"/>
        <w:rPr>
          <w:lang w:val="es-MX"/>
        </w:rPr>
      </w:pPr>
      <w:r>
        <w:t>Alberto Daniel figueroa</w:t>
      </w:r>
    </w:p>
    <w:p w14:paraId="4CB487B0" w14:textId="16612036" w:rsidR="008115E5" w:rsidRDefault="0072412F">
      <w:pPr>
        <w:pStyle w:val="Informacindecontacto"/>
      </w:pPr>
      <w:r>
        <w:t>Dni: 34485970</w:t>
      </w:r>
    </w:p>
    <w:p w14:paraId="271D773C" w14:textId="7445DDF9" w:rsidR="00E56C55" w:rsidRDefault="00E56C55">
      <w:pPr>
        <w:pStyle w:val="Informacindecontacto"/>
      </w:pPr>
      <w:r>
        <w:t>Domicilio: Angela barbier 1570</w:t>
      </w:r>
    </w:p>
    <w:p w14:paraId="37618A26" w14:textId="6B782629" w:rsidR="00E56C55" w:rsidRDefault="00E56C55">
      <w:pPr>
        <w:pStyle w:val="Informacindecontacto"/>
      </w:pPr>
      <w:r>
        <w:t xml:space="preserve">Localidad: </w:t>
      </w:r>
      <w:r w:rsidR="006B47AA">
        <w:t>E</w:t>
      </w:r>
      <w:r>
        <w:t>l jaguel</w:t>
      </w:r>
      <w:r w:rsidR="006B47AA">
        <w:t xml:space="preserve">, Esteban echeverria </w:t>
      </w:r>
    </w:p>
    <w:p w14:paraId="7B5CEA54" w14:textId="6EA74C46" w:rsidR="006B47AA" w:rsidRDefault="006B47AA">
      <w:pPr>
        <w:pStyle w:val="Informacindecontacto"/>
      </w:pPr>
      <w:r>
        <w:t>Celular: 1131948441</w:t>
      </w:r>
    </w:p>
    <w:p w14:paraId="2325FFEF" w14:textId="5123A017" w:rsidR="006B47AA" w:rsidRDefault="006B47AA">
      <w:pPr>
        <w:pStyle w:val="Informacindecontacto"/>
      </w:pPr>
      <w:r>
        <w:t>Email</w:t>
      </w:r>
      <w:r w:rsidR="00F02700">
        <w:t xml:space="preserve">: </w:t>
      </w:r>
      <w:hyperlink r:id="rId8" w:history="1">
        <w:r w:rsidR="00F02700" w:rsidRPr="00412FD9">
          <w:rPr>
            <w:rStyle w:val="Hipervnculo"/>
          </w:rPr>
          <w:t>figueroaalberto977@gmail.com</w:t>
        </w:r>
      </w:hyperlink>
      <w:r w:rsidR="00F02700">
        <w:t xml:space="preserve"> </w:t>
      </w:r>
    </w:p>
    <w:p w14:paraId="546A8AF1" w14:textId="77777777" w:rsidR="00E56C55" w:rsidRPr="00E74BFA" w:rsidRDefault="00E56C55">
      <w:pPr>
        <w:pStyle w:val="Informacindecontacto"/>
        <w:rPr>
          <w:lang w:val="es-MX"/>
        </w:rPr>
      </w:pPr>
    </w:p>
    <w:sdt>
      <w:sdtPr>
        <w:id w:val="-1179423465"/>
        <w:placeholder>
          <w:docPart w:val="A2E369E346BDA647869288ABBE2EE59B"/>
        </w:placeholder>
        <w:temporary/>
        <w:showingPlcHdr/>
      </w:sdtPr>
      <w:sdtEndPr/>
      <w:sdtContent>
        <w:p w14:paraId="44C65AF5" w14:textId="77777777" w:rsidR="008115E5" w:rsidRPr="00E74BFA" w:rsidRDefault="00645A11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Objetivo</w:t>
          </w:r>
        </w:p>
      </w:sdtContent>
    </w:sdt>
    <w:p w14:paraId="089C31B0" w14:textId="68D5ABF0" w:rsidR="008115E5" w:rsidRPr="00E74BFA" w:rsidRDefault="00A33C70">
      <w:pPr>
        <w:rPr>
          <w:lang w:val="es-MX"/>
        </w:rPr>
      </w:pPr>
      <w:r>
        <w:t xml:space="preserve">Cumplir los objetivos que la empresa precente </w:t>
      </w:r>
      <w:r w:rsidR="00080103">
        <w:t xml:space="preserve"> y resolver todos los problemas que se presenten</w:t>
      </w:r>
      <w:r w:rsidR="00680B4C">
        <w:t xml:space="preserve">. </w:t>
      </w:r>
    </w:p>
    <w:sdt>
      <w:sdtPr>
        <w:id w:val="1728489637"/>
        <w:placeholder>
          <w:docPart w:val="8A04BA8B58AD1049ABE06A92643BE2E0"/>
        </w:placeholder>
        <w:temporary/>
        <w:showingPlcHdr/>
      </w:sdtPr>
      <w:sdtEndPr/>
      <w:sdtContent>
        <w:p w14:paraId="6B2AE7C1" w14:textId="77777777" w:rsidR="008115E5" w:rsidRPr="00E74BFA" w:rsidRDefault="00645A11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14:paraId="5A378B62" w14:textId="79B52D95" w:rsidR="008115E5" w:rsidRDefault="00F02700">
      <w:pPr>
        <w:rPr>
          <w:lang w:val="es-MX"/>
        </w:rPr>
      </w:pPr>
      <w:r w:rsidRPr="005E29BA">
        <w:rPr>
          <w:b/>
          <w:bCs/>
          <w:u w:val="single"/>
        </w:rPr>
        <w:t>Bellaria</w:t>
      </w:r>
      <w:r w:rsidR="00235EA4">
        <w:rPr>
          <w:lang w:val="es-MX"/>
        </w:rPr>
        <w:t xml:space="preserve">: </w:t>
      </w:r>
    </w:p>
    <w:p w14:paraId="36A2AF6E" w14:textId="338B74AF" w:rsidR="00235EA4" w:rsidRDefault="00235EA4">
      <w:pPr>
        <w:rPr>
          <w:lang w:val="es-MX"/>
        </w:rPr>
      </w:pPr>
      <w:r>
        <w:rPr>
          <w:lang w:val="es-MX"/>
        </w:rPr>
        <w:t xml:space="preserve">Puesto: expedición y logística </w:t>
      </w:r>
    </w:p>
    <w:p w14:paraId="2C66BFAD" w14:textId="7CD41BBF" w:rsidR="00A16B35" w:rsidRDefault="00996D47">
      <w:pPr>
        <w:rPr>
          <w:lang w:val="es-MX"/>
        </w:rPr>
      </w:pPr>
      <w:r>
        <w:rPr>
          <w:lang w:val="es-MX"/>
        </w:rPr>
        <w:t>Abastecemos</w:t>
      </w:r>
      <w:r w:rsidR="00F23544">
        <w:rPr>
          <w:lang w:val="es-MX"/>
        </w:rPr>
        <w:t xml:space="preserve"> 5 sucursales de </w:t>
      </w:r>
      <w:r w:rsidR="00680B4C">
        <w:rPr>
          <w:lang w:val="es-MX"/>
        </w:rPr>
        <w:t>panadería</w:t>
      </w:r>
      <w:r w:rsidR="00F23544">
        <w:rPr>
          <w:lang w:val="es-MX"/>
        </w:rPr>
        <w:t xml:space="preserve"> con mercaderías </w:t>
      </w:r>
      <w:r w:rsidR="00E02A58">
        <w:rPr>
          <w:lang w:val="es-MX"/>
        </w:rPr>
        <w:t>del rubro</w:t>
      </w:r>
    </w:p>
    <w:p w14:paraId="70396EA9" w14:textId="5ADDB300" w:rsidR="00A16B35" w:rsidRPr="00A35544" w:rsidRDefault="00A35544" w:rsidP="00A35544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b/>
          <w:bCs/>
          <w:lang w:val="es-MX"/>
        </w:rPr>
        <w:t xml:space="preserve">Chófer auxiliar </w:t>
      </w:r>
    </w:p>
    <w:p w14:paraId="26AD3E17" w14:textId="6A5848DC" w:rsidR="00E02A58" w:rsidRPr="00974356" w:rsidRDefault="00974356" w:rsidP="00974356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b/>
          <w:bCs/>
          <w:lang w:val="es-MX"/>
        </w:rPr>
        <w:t>Ayudante pastelero y panadero</w:t>
      </w:r>
    </w:p>
    <w:p w14:paraId="1A729D67" w14:textId="503DBC4B" w:rsidR="008115E5" w:rsidRDefault="00D07CB1" w:rsidP="00D07CB1">
      <w:pPr>
        <w:pStyle w:val="Listaconvietas"/>
        <w:numPr>
          <w:ilvl w:val="0"/>
          <w:numId w:val="0"/>
        </w:numPr>
        <w:ind w:left="216"/>
      </w:pPr>
      <w:r>
        <w:t xml:space="preserve">Fecha </w:t>
      </w:r>
      <w:r w:rsidR="0014032C">
        <w:t xml:space="preserve">22/02/2022 – actualmente </w:t>
      </w:r>
    </w:p>
    <w:p w14:paraId="6B6D76CA" w14:textId="2CDD638A" w:rsidR="0014032C" w:rsidRDefault="0014032C" w:rsidP="00D07CB1">
      <w:pPr>
        <w:pStyle w:val="Listaconvietas"/>
        <w:numPr>
          <w:ilvl w:val="0"/>
          <w:numId w:val="0"/>
        </w:numPr>
        <w:ind w:left="216"/>
      </w:pPr>
      <w:r w:rsidRPr="00BE2ABD">
        <w:rPr>
          <w:b/>
          <w:bCs/>
          <w:u w:val="single"/>
        </w:rPr>
        <w:t>Prosegur</w:t>
      </w:r>
      <w:r>
        <w:t>:</w:t>
      </w:r>
      <w:r w:rsidR="00CE32E9">
        <w:t xml:space="preserve"> operador de monitoreo </w:t>
      </w:r>
    </w:p>
    <w:p w14:paraId="444068DE" w14:textId="5E6D7039" w:rsidR="00CE32E9" w:rsidRDefault="00CE32E9" w:rsidP="00D07CB1">
      <w:pPr>
        <w:pStyle w:val="Listaconvietas"/>
        <w:numPr>
          <w:ilvl w:val="0"/>
          <w:numId w:val="0"/>
        </w:numPr>
        <w:ind w:left="216"/>
      </w:pPr>
      <w:r>
        <w:t xml:space="preserve">Controlar para prevenir </w:t>
      </w:r>
      <w:r w:rsidR="00372C9A">
        <w:t>posibles estafas y delitos</w:t>
      </w:r>
    </w:p>
    <w:p w14:paraId="27773597" w14:textId="67AE0934" w:rsidR="00372C9A" w:rsidRDefault="00372C9A" w:rsidP="00D07CB1">
      <w:pPr>
        <w:pStyle w:val="Listaconvietas"/>
        <w:numPr>
          <w:ilvl w:val="0"/>
          <w:numId w:val="0"/>
        </w:numPr>
        <w:ind w:left="216"/>
      </w:pPr>
      <w:r>
        <w:t xml:space="preserve">Fecha: </w:t>
      </w:r>
      <w:r w:rsidR="009F6832">
        <w:t xml:space="preserve">20/12/2012 </w:t>
      </w:r>
      <w:r w:rsidR="00476B25">
        <w:t>–</w:t>
      </w:r>
      <w:r w:rsidR="009F6832">
        <w:t xml:space="preserve"> </w:t>
      </w:r>
      <w:r w:rsidR="00476B25">
        <w:t>20/07/2021</w:t>
      </w:r>
    </w:p>
    <w:p w14:paraId="1AA3F605" w14:textId="0A8C8B06" w:rsidR="00FD439C" w:rsidRPr="00996D47" w:rsidRDefault="00FD439C" w:rsidP="00D07CB1">
      <w:pPr>
        <w:pStyle w:val="Listaconvietas"/>
        <w:numPr>
          <w:ilvl w:val="0"/>
          <w:numId w:val="0"/>
        </w:numPr>
        <w:ind w:left="216"/>
        <w:rPr>
          <w:b/>
          <w:bCs/>
          <w:u w:val="single"/>
        </w:rPr>
      </w:pPr>
      <w:r w:rsidRPr="00996D47">
        <w:rPr>
          <w:b/>
          <w:bCs/>
          <w:u w:val="single"/>
        </w:rPr>
        <w:t>Laboratorio pharmos:</w:t>
      </w:r>
    </w:p>
    <w:p w14:paraId="45B870DE" w14:textId="77777777" w:rsidR="00AC746E" w:rsidRPr="00AC746E" w:rsidRDefault="00AC746E" w:rsidP="00AC746E">
      <w:pPr>
        <w:pStyle w:val="Listaconvietas"/>
        <w:numPr>
          <w:ilvl w:val="0"/>
          <w:numId w:val="15"/>
        </w:numPr>
      </w:pPr>
      <w:r>
        <w:rPr>
          <w:b/>
          <w:bCs/>
        </w:rPr>
        <w:t>Chofer</w:t>
      </w:r>
    </w:p>
    <w:p w14:paraId="4CBE24CB" w14:textId="094232B5" w:rsidR="00FD439C" w:rsidRDefault="009666D7" w:rsidP="00AC746E">
      <w:pPr>
        <w:pStyle w:val="Listaconvietas"/>
        <w:numPr>
          <w:ilvl w:val="0"/>
          <w:numId w:val="0"/>
        </w:numPr>
        <w:ind w:left="936"/>
      </w:pPr>
      <w:r>
        <w:t xml:space="preserve">Reparto de </w:t>
      </w:r>
      <w:r w:rsidR="00B66EF7">
        <w:t>medicinas a diferentes farmacias y visitadores médicos.</w:t>
      </w:r>
    </w:p>
    <w:p w14:paraId="5DF1CB16" w14:textId="475FBDC4" w:rsidR="00B66EF7" w:rsidRDefault="00B66EF7" w:rsidP="00D07CB1">
      <w:pPr>
        <w:pStyle w:val="Listaconvietas"/>
        <w:numPr>
          <w:ilvl w:val="0"/>
          <w:numId w:val="0"/>
        </w:numPr>
        <w:ind w:left="216"/>
      </w:pPr>
      <w:r>
        <w:t xml:space="preserve">Fecha: </w:t>
      </w:r>
      <w:r w:rsidR="00A20266">
        <w:t>05/11/2010 – 10/03/2012</w:t>
      </w:r>
    </w:p>
    <w:sdt>
      <w:sdtPr>
        <w:id w:val="720946933"/>
        <w:placeholder>
          <w:docPart w:val="2515B70EFBB79A409D663DBA2A991BC0"/>
        </w:placeholder>
        <w:temporary/>
        <w:showingPlcHdr/>
      </w:sdtPr>
      <w:sdtEndPr/>
      <w:sdtContent>
        <w:p w14:paraId="3A0D2BF8" w14:textId="77777777" w:rsidR="008115E5" w:rsidRDefault="00645A11">
          <w:pPr>
            <w:pStyle w:val="Ttulo1"/>
          </w:pPr>
          <w:r>
            <w:t>Educación</w:t>
          </w:r>
        </w:p>
      </w:sdtContent>
    </w:sdt>
    <w:p w14:paraId="4AB57E91" w14:textId="1A4B26DF" w:rsidR="008115E5" w:rsidRDefault="00591941" w:rsidP="00591941">
      <w:r>
        <w:t>Unlz</w:t>
      </w:r>
      <w:r w:rsidR="00C76F4B">
        <w:t xml:space="preserve">: cursando la carrera de licenciatura en administración </w:t>
      </w:r>
    </w:p>
    <w:p w14:paraId="501EE90A" w14:textId="7D3BD055" w:rsidR="00332E97" w:rsidRPr="00591941" w:rsidRDefault="00332E97" w:rsidP="00591941">
      <w:pPr>
        <w:rPr>
          <w:lang w:val="es-MX"/>
        </w:rPr>
      </w:pPr>
      <w:r>
        <w:t xml:space="preserve">03/03/2019 – actualmente </w:t>
      </w:r>
    </w:p>
    <w:p w14:paraId="0810F8BF" w14:textId="13C975C1" w:rsidR="00314B4D" w:rsidRDefault="00332E97" w:rsidP="00314B4D">
      <w:pPr>
        <w:pStyle w:val="Listaconvietas"/>
      </w:pPr>
      <w:r>
        <w:t xml:space="preserve">Secundario </w:t>
      </w:r>
      <w:r w:rsidR="00314B4D">
        <w:t>: completo</w:t>
      </w:r>
    </w:p>
    <w:p w14:paraId="32B73917" w14:textId="72FC82C1" w:rsidR="00314B4D" w:rsidRDefault="00314B4D" w:rsidP="00314B4D">
      <w:pPr>
        <w:pStyle w:val="Listaconvietas"/>
      </w:pPr>
      <w:r>
        <w:t>Primario : completo</w:t>
      </w:r>
    </w:p>
    <w:p w14:paraId="5C310B44" w14:textId="4D25426F" w:rsidR="00671771" w:rsidRDefault="00671771" w:rsidP="00671771">
      <w:pPr>
        <w:pStyle w:val="Listaconvietas"/>
        <w:numPr>
          <w:ilvl w:val="0"/>
          <w:numId w:val="0"/>
        </w:numPr>
        <w:ind w:left="216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Cursos adicionales:</w:t>
      </w:r>
    </w:p>
    <w:p w14:paraId="29726D40" w14:textId="0A5A95F1" w:rsidR="00671771" w:rsidRDefault="008E2198" w:rsidP="00671771">
      <w:pPr>
        <w:pStyle w:val="Listaconvietas"/>
        <w:numPr>
          <w:ilvl w:val="0"/>
          <w:numId w:val="0"/>
        </w:numPr>
        <w:ind w:left="216"/>
      </w:pPr>
      <w:r>
        <w:t xml:space="preserve">Electricidad domiciliaria </w:t>
      </w:r>
      <w:r w:rsidR="00757C27">
        <w:t xml:space="preserve">baja y media tensión </w:t>
      </w:r>
    </w:p>
    <w:p w14:paraId="5036EA62" w14:textId="56409889" w:rsidR="00757C27" w:rsidRDefault="003D4896" w:rsidP="00671771">
      <w:pPr>
        <w:pStyle w:val="Listaconvietas"/>
        <w:numPr>
          <w:ilvl w:val="0"/>
          <w:numId w:val="0"/>
        </w:numPr>
        <w:ind w:left="216"/>
        <w:rPr>
          <w:b/>
          <w:bCs/>
          <w:u w:val="single"/>
        </w:rPr>
      </w:pPr>
      <w:r>
        <w:rPr>
          <w:b/>
          <w:bCs/>
          <w:u w:val="single"/>
        </w:rPr>
        <w:t xml:space="preserve">Idioma </w:t>
      </w:r>
    </w:p>
    <w:p w14:paraId="1F56A9A5" w14:textId="1DA6560B" w:rsidR="004F3F86" w:rsidRDefault="003D4896" w:rsidP="00671771">
      <w:pPr>
        <w:pStyle w:val="Listaconvietas"/>
        <w:numPr>
          <w:ilvl w:val="0"/>
          <w:numId w:val="0"/>
        </w:numPr>
        <w:ind w:left="216"/>
      </w:pPr>
      <w:r>
        <w:t xml:space="preserve">Ingles: </w:t>
      </w:r>
      <w:r w:rsidR="004F3F86">
        <w:t>básico</w:t>
      </w:r>
    </w:p>
    <w:p w14:paraId="113FB60C" w14:textId="5F7B0AE7" w:rsidR="004F3F86" w:rsidRDefault="004F3F86" w:rsidP="00671771">
      <w:pPr>
        <w:pStyle w:val="Listaconvietas"/>
        <w:numPr>
          <w:ilvl w:val="0"/>
          <w:numId w:val="0"/>
        </w:numPr>
        <w:ind w:left="216"/>
        <w:rPr>
          <w:b/>
          <w:bCs/>
          <w:u w:val="single"/>
        </w:rPr>
      </w:pPr>
      <w:r>
        <w:rPr>
          <w:b/>
          <w:bCs/>
          <w:u w:val="single"/>
        </w:rPr>
        <w:t xml:space="preserve">Información adicional </w:t>
      </w:r>
    </w:p>
    <w:p w14:paraId="6577C033" w14:textId="0646994F" w:rsidR="00305E07" w:rsidRDefault="00056C81" w:rsidP="00671771">
      <w:pPr>
        <w:pStyle w:val="Listaconvietas"/>
        <w:numPr>
          <w:ilvl w:val="0"/>
          <w:numId w:val="0"/>
        </w:numPr>
        <w:ind w:left="216"/>
      </w:pPr>
      <w:r>
        <w:t>Cu</w:t>
      </w:r>
      <w:r w:rsidR="00305E07">
        <w:t>e</w:t>
      </w:r>
      <w:r>
        <w:t xml:space="preserve">nto con registro de conducir </w:t>
      </w:r>
      <w:r w:rsidR="00305E07">
        <w:t>B1</w:t>
      </w:r>
    </w:p>
    <w:p w14:paraId="5D740F97" w14:textId="6942B666" w:rsidR="00305E07" w:rsidRPr="00305E07" w:rsidRDefault="00305E07" w:rsidP="00671771">
      <w:pPr>
        <w:pStyle w:val="Listaconvietas"/>
        <w:numPr>
          <w:ilvl w:val="0"/>
          <w:numId w:val="0"/>
        </w:numPr>
        <w:ind w:left="216"/>
        <w:rPr>
          <w:b/>
          <w:bCs/>
          <w:u w:val="single"/>
        </w:rPr>
      </w:pPr>
      <w:r>
        <w:t>Disponibilidad par viajar</w:t>
      </w:r>
      <w:r w:rsidR="006C5529">
        <w:t>: si</w:t>
      </w:r>
    </w:p>
    <w:sectPr w:rsidR="00305E07" w:rsidRPr="00305E07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87F8" w14:textId="77777777" w:rsidR="00AE196E" w:rsidRDefault="00AE196E">
      <w:pPr>
        <w:spacing w:after="0" w:line="240" w:lineRule="auto"/>
      </w:pPr>
      <w:r>
        <w:separator/>
      </w:r>
    </w:p>
  </w:endnote>
  <w:endnote w:type="continuationSeparator" w:id="0">
    <w:p w14:paraId="2AFD6BC4" w14:textId="77777777" w:rsidR="00AE196E" w:rsidRDefault="00AE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5B5B" w14:textId="77777777" w:rsidR="008115E5" w:rsidRDefault="00645A1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06EB" w14:textId="77777777" w:rsidR="00AE196E" w:rsidRDefault="00AE196E">
      <w:pPr>
        <w:spacing w:after="0" w:line="240" w:lineRule="auto"/>
      </w:pPr>
      <w:r>
        <w:separator/>
      </w:r>
    </w:p>
  </w:footnote>
  <w:footnote w:type="continuationSeparator" w:id="0">
    <w:p w14:paraId="18201F1E" w14:textId="77777777" w:rsidR="00AE196E" w:rsidRDefault="00AE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900E" w14:textId="77777777" w:rsidR="008115E5" w:rsidRDefault="00645A11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87FFC3" wp14:editId="736BB4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ED7A0F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5640" w14:textId="77777777" w:rsidR="008115E5" w:rsidRDefault="00A16B35">
    <w:r>
      <w:rPr>
        <w:noProof/>
        <w:lang w:val="es-MX" w:eastAsia="es-MX"/>
      </w:rPr>
    </w:r>
    <w:r w:rsidR="00A16B35">
      <w:rPr>
        <w:noProof/>
        <w:lang w:val="es-MX" w:eastAsia="es-MX"/>
      </w:rPr>
      <w:pict w14:anchorId="4B1363A0">
        <v:group id="Grupo 4" o:spid="_x0000_s2050" alt="Title: Marco de página con pestaña" style="position:absolute;margin-left:0;margin-top:0;width:325.2pt;height:1236.4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2A695FA" w14:textId="77777777" w:rsidR="008115E5" w:rsidRDefault="00645A11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8E802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22A0DD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B9E74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967A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BC59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B9889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5264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76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128FE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D93139"/>
    <w:multiLevelType w:val="hybridMultilevel"/>
    <w:tmpl w:val="111EE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B2C6E"/>
    <w:multiLevelType w:val="hybridMultilevel"/>
    <w:tmpl w:val="55CE2E18"/>
    <w:lvl w:ilvl="0" w:tplc="0C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22F6996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C9206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2CE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EF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87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063C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E8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A3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8D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47B8B03E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DC926360" w:tentative="1">
      <w:start w:val="1"/>
      <w:numFmt w:val="lowerLetter"/>
      <w:lvlText w:val="%2."/>
      <w:lvlJc w:val="left"/>
      <w:pPr>
        <w:ind w:left="1440" w:hanging="360"/>
      </w:pPr>
    </w:lvl>
    <w:lvl w:ilvl="2" w:tplc="E5F20A6C" w:tentative="1">
      <w:start w:val="1"/>
      <w:numFmt w:val="lowerRoman"/>
      <w:lvlText w:val="%3."/>
      <w:lvlJc w:val="right"/>
      <w:pPr>
        <w:ind w:left="2160" w:hanging="180"/>
      </w:pPr>
    </w:lvl>
    <w:lvl w:ilvl="3" w:tplc="1018D37C" w:tentative="1">
      <w:start w:val="1"/>
      <w:numFmt w:val="decimal"/>
      <w:lvlText w:val="%4."/>
      <w:lvlJc w:val="left"/>
      <w:pPr>
        <w:ind w:left="2880" w:hanging="360"/>
      </w:pPr>
    </w:lvl>
    <w:lvl w:ilvl="4" w:tplc="EBEA1E1C" w:tentative="1">
      <w:start w:val="1"/>
      <w:numFmt w:val="lowerLetter"/>
      <w:lvlText w:val="%5."/>
      <w:lvlJc w:val="left"/>
      <w:pPr>
        <w:ind w:left="3600" w:hanging="360"/>
      </w:pPr>
    </w:lvl>
    <w:lvl w:ilvl="5" w:tplc="65503ECC" w:tentative="1">
      <w:start w:val="1"/>
      <w:numFmt w:val="lowerRoman"/>
      <w:lvlText w:val="%6."/>
      <w:lvlJc w:val="right"/>
      <w:pPr>
        <w:ind w:left="4320" w:hanging="180"/>
      </w:pPr>
    </w:lvl>
    <w:lvl w:ilvl="6" w:tplc="A3A6C3DC" w:tentative="1">
      <w:start w:val="1"/>
      <w:numFmt w:val="decimal"/>
      <w:lvlText w:val="%7."/>
      <w:lvlJc w:val="left"/>
      <w:pPr>
        <w:ind w:left="5040" w:hanging="360"/>
      </w:pPr>
    </w:lvl>
    <w:lvl w:ilvl="7" w:tplc="887698EC" w:tentative="1">
      <w:start w:val="1"/>
      <w:numFmt w:val="lowerLetter"/>
      <w:lvlText w:val="%8."/>
      <w:lvlJc w:val="left"/>
      <w:pPr>
        <w:ind w:left="5760" w:hanging="360"/>
      </w:pPr>
    </w:lvl>
    <w:lvl w:ilvl="8" w:tplc="0610076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265296">
    <w:abstractNumId w:val="9"/>
  </w:num>
  <w:num w:numId="2" w16cid:durableId="149912582">
    <w:abstractNumId w:val="13"/>
  </w:num>
  <w:num w:numId="3" w16cid:durableId="570623538">
    <w:abstractNumId w:val="10"/>
  </w:num>
  <w:num w:numId="4" w16cid:durableId="1753967198">
    <w:abstractNumId w:val="7"/>
  </w:num>
  <w:num w:numId="5" w16cid:durableId="1355185979">
    <w:abstractNumId w:val="6"/>
  </w:num>
  <w:num w:numId="6" w16cid:durableId="1165127424">
    <w:abstractNumId w:val="5"/>
  </w:num>
  <w:num w:numId="7" w16cid:durableId="120928123">
    <w:abstractNumId w:val="4"/>
  </w:num>
  <w:num w:numId="8" w16cid:durableId="627048882">
    <w:abstractNumId w:val="8"/>
  </w:num>
  <w:num w:numId="9" w16cid:durableId="1215658679">
    <w:abstractNumId w:val="3"/>
  </w:num>
  <w:num w:numId="10" w16cid:durableId="78216563">
    <w:abstractNumId w:val="2"/>
  </w:num>
  <w:num w:numId="11" w16cid:durableId="524909128">
    <w:abstractNumId w:val="1"/>
  </w:num>
  <w:num w:numId="12" w16cid:durableId="234323965">
    <w:abstractNumId w:val="0"/>
  </w:num>
  <w:num w:numId="13" w16cid:durableId="21253032">
    <w:abstractNumId w:val="14"/>
  </w:num>
  <w:num w:numId="14" w16cid:durableId="1692603096">
    <w:abstractNumId w:val="11"/>
  </w:num>
  <w:num w:numId="15" w16cid:durableId="2010594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6E"/>
    <w:rsid w:val="00056C81"/>
    <w:rsid w:val="00080103"/>
    <w:rsid w:val="0014032C"/>
    <w:rsid w:val="00235EA4"/>
    <w:rsid w:val="00305E07"/>
    <w:rsid w:val="00314B4D"/>
    <w:rsid w:val="00332E97"/>
    <w:rsid w:val="00372C9A"/>
    <w:rsid w:val="003D4896"/>
    <w:rsid w:val="00476B25"/>
    <w:rsid w:val="004F3F86"/>
    <w:rsid w:val="00591941"/>
    <w:rsid w:val="005E29BA"/>
    <w:rsid w:val="00671771"/>
    <w:rsid w:val="00680B4C"/>
    <w:rsid w:val="006B47AA"/>
    <w:rsid w:val="006C5529"/>
    <w:rsid w:val="006C6888"/>
    <w:rsid w:val="0072412F"/>
    <w:rsid w:val="00757C27"/>
    <w:rsid w:val="008E2198"/>
    <w:rsid w:val="009666D7"/>
    <w:rsid w:val="00974356"/>
    <w:rsid w:val="00996D47"/>
    <w:rsid w:val="009A6998"/>
    <w:rsid w:val="009F6832"/>
    <w:rsid w:val="00A16B35"/>
    <w:rsid w:val="00A20266"/>
    <w:rsid w:val="00A33C70"/>
    <w:rsid w:val="00A35544"/>
    <w:rsid w:val="00AC746E"/>
    <w:rsid w:val="00AE196E"/>
    <w:rsid w:val="00B66EF7"/>
    <w:rsid w:val="00BE2ABD"/>
    <w:rsid w:val="00C76F4B"/>
    <w:rsid w:val="00CE32E9"/>
    <w:rsid w:val="00D07CB1"/>
    <w:rsid w:val="00E02A58"/>
    <w:rsid w:val="00E56C55"/>
    <w:rsid w:val="00F02700"/>
    <w:rsid w:val="00F23544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7DBE"/>
  <w15:docId w15:val="{8CB16171-6D30-BB47-AA14-FB29BBD4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F02700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gueroaalberto977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4132F46-C1A7-F04E-8097-1A1E0AA00DC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E369E346BDA647869288ABBE2EE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E2C7A-1D67-1E45-8119-F0E88A694399}"/>
      </w:docPartPr>
      <w:docPartBody>
        <w:p w:rsidR="00445936" w:rsidRDefault="00445936">
          <w:pPr>
            <w:pStyle w:val="A2E369E346BDA647869288ABBE2EE59B"/>
          </w:pPr>
          <w:r>
            <w:t>Objective</w:t>
          </w:r>
        </w:p>
      </w:docPartBody>
    </w:docPart>
    <w:docPart>
      <w:docPartPr>
        <w:name w:val="8A04BA8B58AD1049ABE06A92643BE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3A499-024D-F647-83F7-F900B94B6952}"/>
      </w:docPartPr>
      <w:docPartBody>
        <w:p w:rsidR="00445936" w:rsidRDefault="00445936">
          <w:pPr>
            <w:pStyle w:val="8A04BA8B58AD1049ABE06A92643BE2E0"/>
          </w:pPr>
          <w:r>
            <w:t>Experience</w:t>
          </w:r>
        </w:p>
      </w:docPartBody>
    </w:docPart>
    <w:docPart>
      <w:docPartPr>
        <w:name w:val="2515B70EFBB79A409D663DBA2A991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BC816-CE0F-434F-94C1-F36331EFBBE3}"/>
      </w:docPartPr>
      <w:docPartBody>
        <w:p w:rsidR="00445936" w:rsidRDefault="00445936">
          <w:pPr>
            <w:pStyle w:val="2515B70EFBB79A409D663DBA2A991BC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6420918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7EB2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1C0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E3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4C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443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A7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0F6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E8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6129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6"/>
    <w:rsid w:val="004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E369E346BDA647869288ABBE2EE59B">
    <w:name w:val="A2E369E346BDA647869288ABBE2EE59B"/>
  </w:style>
  <w:style w:type="paragraph" w:customStyle="1" w:styleId="8A04BA8B58AD1049ABE06A92643BE2E0">
    <w:name w:val="8A04BA8B58AD1049ABE06A92643BE2E0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2515B70EFBB79A409D663DBA2A991BC0">
    <w:name w:val="2515B70EFBB79A409D663DBA2A991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%7b34132F46-C1A7-F04E-8097-1A1E0AA00DC9%7dtf50002018.dotx</Template>
  <TotalTime>1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Figueroa</dc:creator>
  <cp:keywords/>
  <dc:description/>
  <cp:lastModifiedBy>Alberto Figueroa</cp:lastModifiedBy>
  <cp:revision>2</cp:revision>
  <dcterms:created xsi:type="dcterms:W3CDTF">2023-01-31T09:10:00Z</dcterms:created>
  <dcterms:modified xsi:type="dcterms:W3CDTF">2023-01-31T09:10:00Z</dcterms:modified>
</cp:coreProperties>
</file>