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496A" w14:textId="2FD13810" w:rsidR="008115E5" w:rsidRPr="00AE602F" w:rsidRDefault="009E14B8">
      <w:pPr>
        <w:pStyle w:val="Nombre"/>
        <w:rPr>
          <w:sz w:val="24"/>
          <w:szCs w:val="24"/>
          <w:lang w:val="es-MX"/>
        </w:rPr>
      </w:pPr>
      <w:r>
        <w:rPr>
          <w:sz w:val="24"/>
          <w:szCs w:val="24"/>
        </w:rPr>
        <w:t xml:space="preserve">Apellido y nombre : </w:t>
      </w:r>
      <w:r w:rsidR="00F11597" w:rsidRPr="00AE602F">
        <w:rPr>
          <w:sz w:val="24"/>
          <w:szCs w:val="24"/>
        </w:rPr>
        <w:t xml:space="preserve">encina María Mercedes </w:t>
      </w:r>
    </w:p>
    <w:p w14:paraId="0CD83523" w14:textId="4A01A93E" w:rsidR="008115E5" w:rsidRDefault="0090597D">
      <w:pPr>
        <w:pStyle w:val="Informacindecontacto"/>
      </w:pPr>
      <w:r>
        <w:t>Barrio: Universitario, calle sanches de bustamante 1175.</w:t>
      </w:r>
    </w:p>
    <w:p w14:paraId="3CC682B2" w14:textId="7B55A0E7" w:rsidR="0090597D" w:rsidRDefault="0058638A">
      <w:pPr>
        <w:pStyle w:val="Informacindecontacto"/>
      </w:pPr>
      <w:r>
        <w:t>Telefono: 3794334979</w:t>
      </w:r>
    </w:p>
    <w:p w14:paraId="1F0AB1AF" w14:textId="0B2721BF" w:rsidR="0058638A" w:rsidRDefault="0058638A">
      <w:pPr>
        <w:pStyle w:val="Informacindecontacto"/>
      </w:pPr>
      <w:r>
        <w:t xml:space="preserve">Email: </w:t>
      </w:r>
      <w:hyperlink r:id="rId8" w:history="1">
        <w:r w:rsidRPr="006A6807">
          <w:rPr>
            <w:rStyle w:val="Hipervnculo"/>
          </w:rPr>
          <w:t>encinamaria380@gmail.com</w:t>
        </w:r>
      </w:hyperlink>
      <w:r>
        <w:t xml:space="preserve"> </w:t>
      </w:r>
    </w:p>
    <w:p w14:paraId="774646CB" w14:textId="6FAF3F55" w:rsidR="00F86A48" w:rsidRPr="00E74BFA" w:rsidRDefault="00F86A48">
      <w:pPr>
        <w:pStyle w:val="Informacindecontacto"/>
        <w:rPr>
          <w:lang w:val="es-MX"/>
        </w:rPr>
      </w:pPr>
      <w:r>
        <w:t xml:space="preserve">Horarios: </w:t>
      </w:r>
      <w:r w:rsidR="00E908A7">
        <w:t>F</w:t>
      </w:r>
      <w:r>
        <w:t xml:space="preserve">ull </w:t>
      </w:r>
      <w:r w:rsidR="00E908A7">
        <w:t>T</w:t>
      </w:r>
      <w:r>
        <w:t>ime</w:t>
      </w:r>
      <w:r w:rsidR="00E908A7">
        <w:t>.</w:t>
      </w:r>
    </w:p>
    <w:sdt>
      <w:sdtPr>
        <w:id w:val="-1179423465"/>
        <w:placeholder>
          <w:docPart w:val="A4AE06259CD030479659EDA8B30FF866"/>
        </w:placeholder>
        <w:temporary/>
        <w:showingPlcHdr/>
      </w:sdtPr>
      <w:sdtEndPr/>
      <w:sdtContent>
        <w:p w14:paraId="5D7B3A15" w14:textId="77777777" w:rsidR="008115E5" w:rsidRPr="00E74BFA" w:rsidRDefault="00A5149D">
          <w:pPr>
            <w:pStyle w:val="Ttulo1"/>
            <w:rPr>
              <w:lang w:val="es-MX"/>
            </w:rPr>
          </w:pPr>
          <w:r w:rsidRPr="00E74BFA">
            <w:rPr>
              <w:lang w:val="es-MX"/>
            </w:rPr>
            <w:t>Objetivo</w:t>
          </w:r>
        </w:p>
      </w:sdtContent>
    </w:sdt>
    <w:p w14:paraId="5B702493" w14:textId="461B29ED" w:rsidR="008115E5" w:rsidRPr="00E74BFA" w:rsidRDefault="00FB7583">
      <w:pPr>
        <w:rPr>
          <w:lang w:val="es-MX"/>
        </w:rPr>
      </w:pPr>
      <w:r>
        <w:t>Lograr formar parte de su equipo de trabajo</w:t>
      </w:r>
      <w:r w:rsidR="009E14B8">
        <w:t>,</w:t>
      </w:r>
      <w:r w:rsidR="00116CCE">
        <w:t xml:space="preserve"> quiero </w:t>
      </w:r>
      <w:r>
        <w:t xml:space="preserve">demostrar mi </w:t>
      </w:r>
      <w:r w:rsidR="004F5DF3">
        <w:t>desempeño e impulsar mi economía es primordial para mi</w:t>
      </w:r>
      <w:r w:rsidR="00735925">
        <w:t xml:space="preserve"> tanto a nivel personal como laboral.</w:t>
      </w:r>
    </w:p>
    <w:sdt>
      <w:sdtPr>
        <w:id w:val="1728489637"/>
        <w:placeholder>
          <w:docPart w:val="E2D1831FA85F284599ECE7F0AEC4CD19"/>
        </w:placeholder>
        <w:temporary/>
        <w:showingPlcHdr/>
      </w:sdtPr>
      <w:sdtEndPr/>
      <w:sdtContent>
        <w:p w14:paraId="7837F949" w14:textId="77777777" w:rsidR="008115E5" w:rsidRPr="00E74BFA" w:rsidRDefault="00A5149D">
          <w:pPr>
            <w:pStyle w:val="Ttulo1"/>
            <w:rPr>
              <w:lang w:val="es-MX"/>
            </w:rPr>
          </w:pPr>
          <w:r w:rsidRPr="00E74BFA">
            <w:rPr>
              <w:lang w:val="es-MX"/>
            </w:rPr>
            <w:t>Experiencia</w:t>
          </w:r>
        </w:p>
      </w:sdtContent>
    </w:sdt>
    <w:p w14:paraId="16635637" w14:textId="7F9BAA35" w:rsidR="008115E5" w:rsidRDefault="00765552">
      <w:pPr>
        <w:rPr>
          <w:lang w:val="es-MX"/>
        </w:rPr>
      </w:pPr>
      <w:r>
        <w:rPr>
          <w:lang w:val="es-MX"/>
        </w:rPr>
        <w:t>Me especialicé en área venta y comercio</w:t>
      </w:r>
      <w:r w:rsidR="00342A24">
        <w:rPr>
          <w:lang w:val="es-MX"/>
        </w:rPr>
        <w:t xml:space="preserve">, </w:t>
      </w:r>
      <w:r w:rsidR="007E4DE9">
        <w:rPr>
          <w:lang w:val="es-MX"/>
        </w:rPr>
        <w:t>formándome</w:t>
      </w:r>
      <w:r w:rsidR="00342A24">
        <w:rPr>
          <w:lang w:val="es-MX"/>
        </w:rPr>
        <w:t xml:space="preserve"> en economía y marketing.</w:t>
      </w:r>
    </w:p>
    <w:p w14:paraId="25E1E232" w14:textId="187C928E" w:rsidR="006A7A66" w:rsidRDefault="006A7A66">
      <w:pPr>
        <w:rPr>
          <w:lang w:val="es-MX"/>
        </w:rPr>
      </w:pPr>
      <w:r>
        <w:rPr>
          <w:lang w:val="es-MX"/>
        </w:rPr>
        <w:t xml:space="preserve">No tuve oportunidad de trabajar en blanco.  No tengo registro de la capacidad que tengo para realizar cualquier tarea que se me </w:t>
      </w:r>
      <w:r w:rsidR="00812DBF">
        <w:rPr>
          <w:lang w:val="es-MX"/>
        </w:rPr>
        <w:t xml:space="preserve">asigne . Así mismo tengo un negocio </w:t>
      </w:r>
      <w:r w:rsidR="001030A7">
        <w:rPr>
          <w:lang w:val="es-MX"/>
        </w:rPr>
        <w:t>unipersonal</w:t>
      </w:r>
      <w:r w:rsidR="00BB278C">
        <w:rPr>
          <w:lang w:val="es-MX"/>
        </w:rPr>
        <w:t xml:space="preserve">, </w:t>
      </w:r>
      <w:r w:rsidR="00497B3C">
        <w:rPr>
          <w:lang w:val="es-MX"/>
        </w:rPr>
        <w:t xml:space="preserve">venta de </w:t>
      </w:r>
      <w:r w:rsidR="00371C82">
        <w:rPr>
          <w:lang w:val="es-MX"/>
        </w:rPr>
        <w:t>indumentaria unisex.</w:t>
      </w:r>
      <w:r w:rsidR="00111B62">
        <w:rPr>
          <w:lang w:val="es-MX"/>
        </w:rPr>
        <w:t xml:space="preserve"> </w:t>
      </w:r>
    </w:p>
    <w:p w14:paraId="6057CD88" w14:textId="52321B5E" w:rsidR="006A7A66" w:rsidRPr="00E74BFA" w:rsidRDefault="006A7A66">
      <w:pPr>
        <w:rPr>
          <w:lang w:val="es-MX"/>
        </w:rPr>
      </w:pPr>
      <w:r>
        <w:rPr>
          <w:lang w:val="es-MX"/>
        </w:rPr>
        <w:t xml:space="preserve"> </w:t>
      </w:r>
      <w:r w:rsidR="000B4261">
        <w:rPr>
          <w:lang w:val="es-MX"/>
        </w:rPr>
        <w:t>D</w:t>
      </w:r>
      <w:r>
        <w:rPr>
          <w:lang w:val="es-MX"/>
        </w:rPr>
        <w:t xml:space="preserve">ecidí </w:t>
      </w:r>
      <w:r w:rsidR="00A504CD">
        <w:rPr>
          <w:lang w:val="es-MX"/>
        </w:rPr>
        <w:t>enviar mi pedido de entrevista</w:t>
      </w:r>
      <w:r w:rsidR="007C07BD">
        <w:rPr>
          <w:lang w:val="es-MX"/>
        </w:rPr>
        <w:t xml:space="preserve">, buscando otro ambiente laboral que me permita </w:t>
      </w:r>
      <w:r w:rsidR="00305614">
        <w:rPr>
          <w:lang w:val="es-MX"/>
        </w:rPr>
        <w:t xml:space="preserve">realizarme profesionalmente. </w:t>
      </w:r>
    </w:p>
    <w:p w14:paraId="465CE664" w14:textId="63D1E3DD" w:rsidR="008115E5" w:rsidRPr="000B4261" w:rsidRDefault="000B4261" w:rsidP="000B4261">
      <w:pPr>
        <w:rPr>
          <w:lang w:val="es-MX"/>
        </w:rPr>
      </w:pPr>
      <w:r>
        <w:t xml:space="preserve"> </w:t>
      </w:r>
    </w:p>
    <w:sdt>
      <w:sdtPr>
        <w:id w:val="720946933"/>
        <w:placeholder>
          <w:docPart w:val="3D01093FA12C98439F4DBCB5F0DB308E"/>
        </w:placeholder>
        <w:temporary/>
        <w:showingPlcHdr/>
      </w:sdtPr>
      <w:sdtEndPr/>
      <w:sdtContent>
        <w:p w14:paraId="74FF6417" w14:textId="77777777" w:rsidR="008115E5" w:rsidRDefault="00A5149D">
          <w:pPr>
            <w:pStyle w:val="Ttulo1"/>
          </w:pPr>
          <w:r>
            <w:t>Educación</w:t>
          </w:r>
        </w:p>
      </w:sdtContent>
    </w:sdt>
    <w:p w14:paraId="04AFB76D" w14:textId="14DB1C2A" w:rsidR="008115E5" w:rsidRDefault="001316B8">
      <w:r>
        <w:t>Primario</w:t>
      </w:r>
      <w:r w:rsidR="008A080B">
        <w:t>,</w:t>
      </w:r>
      <w:r>
        <w:t xml:space="preserve"> secundario</w:t>
      </w:r>
      <w:r w:rsidR="008A080B">
        <w:t xml:space="preserve"> y terciario</w:t>
      </w:r>
      <w:r>
        <w:t xml:space="preserve"> completo. </w:t>
      </w:r>
    </w:p>
    <w:p w14:paraId="1E8B0F34" w14:textId="0A15C57F" w:rsidR="00C31ABD" w:rsidRDefault="00917C8D">
      <w:r>
        <w:t xml:space="preserve">En secundario: </w:t>
      </w:r>
      <w:r w:rsidR="001316B8">
        <w:t>Me recibí área marketing</w:t>
      </w:r>
      <w:r>
        <w:t>. Economía y gestión</w:t>
      </w:r>
      <w:r w:rsidR="004A17A5">
        <w:t xml:space="preserve"> en organizaciones.</w:t>
      </w:r>
    </w:p>
    <w:p w14:paraId="39AAED95" w14:textId="68EBDEF8" w:rsidR="00C31ABD" w:rsidRDefault="00C31ABD">
      <w:r>
        <w:t>Terciario: Docente en filosofía educación</w:t>
      </w:r>
      <w:r w:rsidR="00CA3761">
        <w:t xml:space="preserve"> de</w:t>
      </w:r>
      <w:r>
        <w:t xml:space="preserve"> secundaria</w:t>
      </w:r>
      <w:r w:rsidR="00531335">
        <w:t xml:space="preserve">. </w:t>
      </w:r>
    </w:p>
    <w:p w14:paraId="713A30B1" w14:textId="203AE3EB" w:rsidR="001912C5" w:rsidRDefault="007405AE">
      <w:r>
        <w:t xml:space="preserve">Conocimientos </w:t>
      </w:r>
      <w:r w:rsidR="009271BC">
        <w:t xml:space="preserve">en computación. Curso dactilografia realizado. </w:t>
      </w:r>
    </w:p>
    <w:p w14:paraId="0E46787B" w14:textId="677904F9" w:rsidR="009271BC" w:rsidRDefault="009271BC">
      <w:r>
        <w:t>Idiomas: Inglés, portugués</w:t>
      </w:r>
      <w:r w:rsidR="00BE3D00">
        <w:t>, básico.</w:t>
      </w:r>
    </w:p>
    <w:p w14:paraId="0891B792" w14:textId="6F916A0F" w:rsidR="00531335" w:rsidRDefault="00531335"/>
    <w:p w14:paraId="21132A37" w14:textId="77474057" w:rsidR="00917C8D" w:rsidRPr="00E74BFA" w:rsidRDefault="00917C8D">
      <w:pPr>
        <w:rPr>
          <w:lang w:val="es-MX"/>
        </w:rPr>
      </w:pPr>
      <w:r>
        <w:t xml:space="preserve"> </w:t>
      </w:r>
    </w:p>
    <w:sdt>
      <w:sdtPr>
        <w:id w:val="520597245"/>
        <w:placeholder>
          <w:docPart w:val="2528963A0A1F6545BDCCDC6006DC2251"/>
        </w:placeholder>
        <w:temporary/>
        <w:showingPlcHdr/>
      </w:sdtPr>
      <w:sdtEndPr/>
      <w:sdtContent>
        <w:p w14:paraId="641C87D1" w14:textId="77777777" w:rsidR="008115E5" w:rsidRDefault="00A5149D">
          <w:pPr>
            <w:pStyle w:val="Ttulo1"/>
          </w:pPr>
          <w:r>
            <w:t>Premios y reconocimientos</w:t>
          </w:r>
        </w:p>
      </w:sdtContent>
    </w:sdt>
    <w:p w14:paraId="70A7F553" w14:textId="5F238389" w:rsidR="008115E5" w:rsidRPr="00A17AE8" w:rsidRDefault="00384FA1">
      <w:pPr>
        <w:pStyle w:val="Listaconvietas"/>
        <w:rPr>
          <w:color w:val="C1411D" w:themeColor="accent2" w:themeShade="BF"/>
        </w:rPr>
      </w:pPr>
      <w:r>
        <w:t xml:space="preserve">Me destaque por mi responsabilidad en área venta y confección de prendas indumentaria en general.  Es un proyecto que </w:t>
      </w:r>
      <w:r w:rsidR="00BD7854">
        <w:t xml:space="preserve">realizo </w:t>
      </w:r>
      <w:r>
        <w:t xml:space="preserve">actualmente para </w:t>
      </w:r>
      <w:r w:rsidR="00BD7854">
        <w:t xml:space="preserve">sobrellevar mi economía. Tengo una página en </w:t>
      </w:r>
      <w:r w:rsidR="00BD7854" w:rsidRPr="00A17AE8">
        <w:rPr>
          <w:color w:val="C1411D" w:themeColor="accent2" w:themeShade="BF"/>
        </w:rPr>
        <w:t>maps gogle</w:t>
      </w:r>
      <w:r w:rsidR="00A17AE8">
        <w:rPr>
          <w:color w:val="C1411D" w:themeColor="accent2" w:themeShade="BF"/>
        </w:rPr>
        <w:t xml:space="preserve">. </w:t>
      </w:r>
      <w:r w:rsidR="00A17AE8">
        <w:rPr>
          <w:color w:val="000000" w:themeColor="text1"/>
        </w:rPr>
        <w:t>Allí tengo una experiencia más que amplia en área venta. Y además</w:t>
      </w:r>
    </w:p>
    <w:p w14:paraId="7079F4EF" w14:textId="3EBC0CAE" w:rsidR="00A17AE8" w:rsidRPr="00EE2D0C" w:rsidRDefault="00A17AE8">
      <w:pPr>
        <w:pStyle w:val="Listaconvietas"/>
        <w:rPr>
          <w:color w:val="C1411D" w:themeColor="accent2" w:themeShade="BF"/>
        </w:rPr>
      </w:pPr>
      <w:r>
        <w:t xml:space="preserve"> </w:t>
      </w:r>
      <w:r w:rsidR="002275C8">
        <w:t xml:space="preserve">Poseo certificados que </w:t>
      </w:r>
      <w:r w:rsidR="00BD56CE">
        <w:t>adjuntaré</w:t>
      </w:r>
      <w:r w:rsidR="002275C8">
        <w:t xml:space="preserve"> en la entrevista si se me diera la oportunidad de la misma.</w:t>
      </w:r>
      <w:r w:rsidR="00EE2D0C">
        <w:t xml:space="preserve"> </w:t>
      </w:r>
    </w:p>
    <w:p w14:paraId="4F3F4647" w14:textId="4977EE2E" w:rsidR="00EE2D0C" w:rsidRDefault="00EE2D0C" w:rsidP="00EE2D0C">
      <w:pPr>
        <w:pStyle w:val="Listaconvietas"/>
        <w:numPr>
          <w:ilvl w:val="0"/>
          <w:numId w:val="0"/>
        </w:numPr>
        <w:ind w:left="216" w:hanging="216"/>
      </w:pPr>
    </w:p>
    <w:p w14:paraId="18F93321" w14:textId="4C93B09B" w:rsidR="00EE2D0C" w:rsidRPr="00583A4E" w:rsidRDefault="00EE2D0C" w:rsidP="00EE2D0C">
      <w:pPr>
        <w:pStyle w:val="Listaconvietas"/>
        <w:numPr>
          <w:ilvl w:val="0"/>
          <w:numId w:val="0"/>
        </w:numPr>
        <w:ind w:left="216" w:hanging="216"/>
        <w:rPr>
          <w:i/>
          <w:iCs/>
          <w:color w:val="C1411D" w:themeColor="accent2" w:themeShade="BF"/>
        </w:rPr>
      </w:pPr>
      <w:r>
        <w:t>Desde ya esperando una pronta respuesta</w:t>
      </w:r>
      <w:r w:rsidR="004C15D0">
        <w:t>,</w:t>
      </w:r>
      <w:r w:rsidR="00583A4E">
        <w:t xml:space="preserve">atentamente. </w:t>
      </w:r>
      <w:r w:rsidR="00583A4E">
        <w:rPr>
          <w:i/>
          <w:iCs/>
        </w:rPr>
        <w:t xml:space="preserve">Encina María Mercedes. </w:t>
      </w:r>
    </w:p>
    <w:p w14:paraId="1BA75739" w14:textId="77777777" w:rsidR="00EE2D0C" w:rsidRPr="00A17AE8" w:rsidRDefault="00EE2D0C" w:rsidP="00EE2D0C">
      <w:pPr>
        <w:pStyle w:val="Listaconvietas"/>
        <w:numPr>
          <w:ilvl w:val="0"/>
          <w:numId w:val="0"/>
        </w:numPr>
        <w:ind w:left="216"/>
        <w:rPr>
          <w:color w:val="C1411D" w:themeColor="accent2" w:themeShade="BF"/>
        </w:rPr>
      </w:pPr>
    </w:p>
    <w:sectPr w:rsidR="00EE2D0C" w:rsidRPr="00A17AE8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EEA01" w14:textId="77777777" w:rsidR="00A5149D" w:rsidRDefault="00A5149D">
      <w:pPr>
        <w:spacing w:after="0" w:line="240" w:lineRule="auto"/>
      </w:pPr>
      <w:r>
        <w:separator/>
      </w:r>
    </w:p>
  </w:endnote>
  <w:endnote w:type="continuationSeparator" w:id="0">
    <w:p w14:paraId="4D50BB17" w14:textId="77777777" w:rsidR="00A5149D" w:rsidRDefault="00A51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EC945" w14:textId="77777777" w:rsidR="008115E5" w:rsidRDefault="00A5149D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2B49E" w14:textId="77777777" w:rsidR="00A5149D" w:rsidRDefault="00A5149D">
      <w:pPr>
        <w:spacing w:after="0" w:line="240" w:lineRule="auto"/>
      </w:pPr>
      <w:r>
        <w:separator/>
      </w:r>
    </w:p>
  </w:footnote>
  <w:footnote w:type="continuationSeparator" w:id="0">
    <w:p w14:paraId="5FE4C005" w14:textId="77777777" w:rsidR="00A5149D" w:rsidRDefault="00A51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DCB1" w14:textId="77777777" w:rsidR="008115E5" w:rsidRDefault="00A5149D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BD906E" wp14:editId="4D5AA2C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543489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40A7" w14:textId="77777777" w:rsidR="008115E5" w:rsidRDefault="00116CCE">
    <w:r>
      <w:rPr>
        <w:noProof/>
        <w:lang w:val="es-MX" w:eastAsia="es-MX"/>
      </w:rPr>
    </w:r>
    <w:r w:rsidR="00116CCE">
      <w:rPr>
        <w:noProof/>
        <w:lang w:val="es-MX" w:eastAsia="es-MX"/>
      </w:rPr>
      <w:pict w14:anchorId="20A3D1E0">
        <v:group id="Grupo 4" o:spid="_x0000_s2050" alt="Title: Marco de página con pestaña" style="position:absolute;margin-left:0;margin-top:0;width:254.05pt;height:1236.4pt;z-index:-251656192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Espontáneo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6A85187E" w14:textId="77777777" w:rsidR="008115E5" w:rsidRDefault="00376D52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91F268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DF5E9C5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564F41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29ED47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7ABA9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16C3B7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CC978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D0017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C72149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EF841C94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A8D0AB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7A3F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E99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8A5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C262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6F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6A4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0A0C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D3E1F7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50648036" w:tentative="1">
      <w:start w:val="1"/>
      <w:numFmt w:val="lowerLetter"/>
      <w:lvlText w:val="%2."/>
      <w:lvlJc w:val="left"/>
      <w:pPr>
        <w:ind w:left="1440" w:hanging="360"/>
      </w:pPr>
    </w:lvl>
    <w:lvl w:ilvl="2" w:tplc="3DEE6322" w:tentative="1">
      <w:start w:val="1"/>
      <w:numFmt w:val="lowerRoman"/>
      <w:lvlText w:val="%3."/>
      <w:lvlJc w:val="right"/>
      <w:pPr>
        <w:ind w:left="2160" w:hanging="180"/>
      </w:pPr>
    </w:lvl>
    <w:lvl w:ilvl="3" w:tplc="92543DF6" w:tentative="1">
      <w:start w:val="1"/>
      <w:numFmt w:val="decimal"/>
      <w:lvlText w:val="%4."/>
      <w:lvlJc w:val="left"/>
      <w:pPr>
        <w:ind w:left="2880" w:hanging="360"/>
      </w:pPr>
    </w:lvl>
    <w:lvl w:ilvl="4" w:tplc="9252D3F4" w:tentative="1">
      <w:start w:val="1"/>
      <w:numFmt w:val="lowerLetter"/>
      <w:lvlText w:val="%5."/>
      <w:lvlJc w:val="left"/>
      <w:pPr>
        <w:ind w:left="3600" w:hanging="360"/>
      </w:pPr>
    </w:lvl>
    <w:lvl w:ilvl="5" w:tplc="D602A6FC" w:tentative="1">
      <w:start w:val="1"/>
      <w:numFmt w:val="lowerRoman"/>
      <w:lvlText w:val="%6."/>
      <w:lvlJc w:val="right"/>
      <w:pPr>
        <w:ind w:left="4320" w:hanging="180"/>
      </w:pPr>
    </w:lvl>
    <w:lvl w:ilvl="6" w:tplc="ABDA72EC" w:tentative="1">
      <w:start w:val="1"/>
      <w:numFmt w:val="decimal"/>
      <w:lvlText w:val="%7."/>
      <w:lvlJc w:val="left"/>
      <w:pPr>
        <w:ind w:left="5040" w:hanging="360"/>
      </w:pPr>
    </w:lvl>
    <w:lvl w:ilvl="7" w:tplc="5776D998" w:tentative="1">
      <w:start w:val="1"/>
      <w:numFmt w:val="lowerLetter"/>
      <w:lvlText w:val="%8."/>
      <w:lvlJc w:val="left"/>
      <w:pPr>
        <w:ind w:left="5760" w:hanging="360"/>
      </w:pPr>
    </w:lvl>
    <w:lvl w:ilvl="8" w:tplc="43BCE4F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313316">
    <w:abstractNumId w:val="9"/>
  </w:num>
  <w:num w:numId="2" w16cid:durableId="930088908">
    <w:abstractNumId w:val="11"/>
  </w:num>
  <w:num w:numId="3" w16cid:durableId="786896552">
    <w:abstractNumId w:val="10"/>
  </w:num>
  <w:num w:numId="4" w16cid:durableId="58065117">
    <w:abstractNumId w:val="7"/>
  </w:num>
  <w:num w:numId="5" w16cid:durableId="1728146393">
    <w:abstractNumId w:val="6"/>
  </w:num>
  <w:num w:numId="6" w16cid:durableId="1768424606">
    <w:abstractNumId w:val="5"/>
  </w:num>
  <w:num w:numId="7" w16cid:durableId="1455909226">
    <w:abstractNumId w:val="4"/>
  </w:num>
  <w:num w:numId="8" w16cid:durableId="1988390032">
    <w:abstractNumId w:val="8"/>
  </w:num>
  <w:num w:numId="9" w16cid:durableId="1968244729">
    <w:abstractNumId w:val="3"/>
  </w:num>
  <w:num w:numId="10" w16cid:durableId="570967235">
    <w:abstractNumId w:val="2"/>
  </w:num>
  <w:num w:numId="11" w16cid:durableId="108210986">
    <w:abstractNumId w:val="1"/>
  </w:num>
  <w:num w:numId="12" w16cid:durableId="1807241426">
    <w:abstractNumId w:val="0"/>
  </w:num>
  <w:num w:numId="13" w16cid:durableId="13381467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attachedTemplate r:id="rId1"/>
  <w:revisionView w:inkAnnotations="0"/>
  <w:defaultTabStop w:val="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97"/>
    <w:rsid w:val="000B4261"/>
    <w:rsid w:val="001030A7"/>
    <w:rsid w:val="00111B62"/>
    <w:rsid w:val="00116CCE"/>
    <w:rsid w:val="001316B8"/>
    <w:rsid w:val="001912C5"/>
    <w:rsid w:val="00214DED"/>
    <w:rsid w:val="002275C8"/>
    <w:rsid w:val="00305614"/>
    <w:rsid w:val="00342A24"/>
    <w:rsid w:val="00371C82"/>
    <w:rsid w:val="00384FA1"/>
    <w:rsid w:val="00387E81"/>
    <w:rsid w:val="00497B3C"/>
    <w:rsid w:val="004A17A5"/>
    <w:rsid w:val="004C15D0"/>
    <w:rsid w:val="004F5DF3"/>
    <w:rsid w:val="005235AF"/>
    <w:rsid w:val="00531335"/>
    <w:rsid w:val="00583A4E"/>
    <w:rsid w:val="0058638A"/>
    <w:rsid w:val="00696583"/>
    <w:rsid w:val="006A4FA7"/>
    <w:rsid w:val="006A7A66"/>
    <w:rsid w:val="00735925"/>
    <w:rsid w:val="007405AE"/>
    <w:rsid w:val="00765552"/>
    <w:rsid w:val="007C07BD"/>
    <w:rsid w:val="007D6368"/>
    <w:rsid w:val="007E2319"/>
    <w:rsid w:val="007E4DE9"/>
    <w:rsid w:val="00812DBF"/>
    <w:rsid w:val="008A080B"/>
    <w:rsid w:val="008C0EBE"/>
    <w:rsid w:val="0090597D"/>
    <w:rsid w:val="00917C8D"/>
    <w:rsid w:val="009271BC"/>
    <w:rsid w:val="009A7D4C"/>
    <w:rsid w:val="009E14B8"/>
    <w:rsid w:val="00A17AE8"/>
    <w:rsid w:val="00A504CD"/>
    <w:rsid w:val="00A5149D"/>
    <w:rsid w:val="00AE602F"/>
    <w:rsid w:val="00BB278C"/>
    <w:rsid w:val="00BB7BE8"/>
    <w:rsid w:val="00BD56CE"/>
    <w:rsid w:val="00BD7854"/>
    <w:rsid w:val="00BE3D00"/>
    <w:rsid w:val="00C31ABD"/>
    <w:rsid w:val="00CA3761"/>
    <w:rsid w:val="00E908A7"/>
    <w:rsid w:val="00EE2D0C"/>
    <w:rsid w:val="00F11597"/>
    <w:rsid w:val="00F86A48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70560"/>
  <w15:docId w15:val="{61601349-CE69-E048-85A6-5D88B3A6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58638A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cinamaria380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CB01331-EA06-6D44-84C1-E604F39A3E5E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AE06259CD030479659EDA8B30FF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79745-223C-ED43-B564-5D15B5D19289}"/>
      </w:docPartPr>
      <w:docPartBody>
        <w:p w:rsidR="0037655E" w:rsidRDefault="00EC368E">
          <w:pPr>
            <w:pStyle w:val="A4AE06259CD030479659EDA8B30FF866"/>
          </w:pPr>
          <w:r>
            <w:t>Objective</w:t>
          </w:r>
        </w:p>
      </w:docPartBody>
    </w:docPart>
    <w:docPart>
      <w:docPartPr>
        <w:name w:val="E2D1831FA85F284599ECE7F0AEC4C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AD643-C30F-274E-B364-58DBB107D636}"/>
      </w:docPartPr>
      <w:docPartBody>
        <w:p w:rsidR="0037655E" w:rsidRDefault="00EC368E">
          <w:pPr>
            <w:pStyle w:val="E2D1831FA85F284599ECE7F0AEC4CD19"/>
          </w:pPr>
          <w:r>
            <w:t>Experience</w:t>
          </w:r>
        </w:p>
      </w:docPartBody>
    </w:docPart>
    <w:docPart>
      <w:docPartPr>
        <w:name w:val="3D01093FA12C98439F4DBCB5F0DB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F2DA7-D64E-F248-9651-81AA078E124D}"/>
      </w:docPartPr>
      <w:docPartBody>
        <w:p w:rsidR="0037655E" w:rsidRDefault="00EC368E">
          <w:pPr>
            <w:pStyle w:val="3D01093FA12C98439F4DBCB5F0DB308E"/>
          </w:pPr>
          <w:r>
            <w:t>Education</w:t>
          </w:r>
        </w:p>
      </w:docPartBody>
    </w:docPart>
    <w:docPart>
      <w:docPartPr>
        <w:name w:val="2528963A0A1F6545BDCCDC6006DC2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F48A8-F87E-8A4F-8354-FFCF7A52DCE3}"/>
      </w:docPartPr>
      <w:docPartBody>
        <w:p w:rsidR="0037655E" w:rsidRDefault="00EC368E">
          <w:pPr>
            <w:pStyle w:val="2528963A0A1F6545BDCCDC6006DC2251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1FB4BAEE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DBA857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02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41F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E03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5846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496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0B2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6E66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1316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8E"/>
    <w:rsid w:val="0037655E"/>
    <w:rsid w:val="00EC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7DDCD1D55DD941B4C7D06F5F82B4B0">
    <w:name w:val="AC7DDCD1D55DD941B4C7D06F5F82B4B0"/>
  </w:style>
  <w:style w:type="paragraph" w:customStyle="1" w:styleId="E4BE7D54D9A6CB479337532B943BFD33">
    <w:name w:val="E4BE7D54D9A6CB479337532B943BFD33"/>
  </w:style>
  <w:style w:type="paragraph" w:customStyle="1" w:styleId="A4AE06259CD030479659EDA8B30FF866">
    <w:name w:val="A4AE06259CD030479659EDA8B30FF866"/>
  </w:style>
  <w:style w:type="paragraph" w:customStyle="1" w:styleId="06F1AB97775ADD4997C7A1149DC2AAB6">
    <w:name w:val="06F1AB97775ADD4997C7A1149DC2AAB6"/>
  </w:style>
  <w:style w:type="paragraph" w:customStyle="1" w:styleId="E2D1831FA85F284599ECE7F0AEC4CD19">
    <w:name w:val="E2D1831FA85F284599ECE7F0AEC4CD19"/>
  </w:style>
  <w:style w:type="paragraph" w:customStyle="1" w:styleId="C53D3FE90B949344A3C9C7B363518088">
    <w:name w:val="C53D3FE90B949344A3C9C7B363518088"/>
  </w:style>
  <w:style w:type="paragraph" w:customStyle="1" w:styleId="A4FFEA0AD4C79C429FFFB98AF8497ACD">
    <w:name w:val="A4FFEA0AD4C79C429FFFB98AF8497ACD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E8F441E848413940B136F8EEF72B7C8C">
    <w:name w:val="E8F441E848413940B136F8EEF72B7C8C"/>
  </w:style>
  <w:style w:type="paragraph" w:customStyle="1" w:styleId="3D01093FA12C98439F4DBCB5F0DB308E">
    <w:name w:val="3D01093FA12C98439F4DBCB5F0DB308E"/>
  </w:style>
  <w:style w:type="paragraph" w:customStyle="1" w:styleId="4D97C3F571B0BC4B994F5ACD2ADA1815">
    <w:name w:val="4D97C3F571B0BC4B994F5ACD2ADA1815"/>
  </w:style>
  <w:style w:type="paragraph" w:customStyle="1" w:styleId="2528963A0A1F6545BDCCDC6006DC2251">
    <w:name w:val="2528963A0A1F6545BDCCDC6006DC2251"/>
  </w:style>
  <w:style w:type="paragraph" w:customStyle="1" w:styleId="656C2AADD0F89A4D81A24B0295A16A9B">
    <w:name w:val="656C2AADD0F89A4D81A24B0295A16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34057-CA70-40B9-8F72-3BEF3A32A3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%7bDCB01331-EA06-6D44-84C1-E604F39A3E5E%7dtf50002018.dotx</Template>
  <TotalTime>1</TotalTime>
  <Pages>1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ENCINA</dc:creator>
  <cp:keywords/>
  <dc:description/>
  <cp:lastModifiedBy>MARIA ENCINA</cp:lastModifiedBy>
  <cp:revision>2</cp:revision>
  <dcterms:created xsi:type="dcterms:W3CDTF">2024-01-05T14:58:00Z</dcterms:created>
  <dcterms:modified xsi:type="dcterms:W3CDTF">2024-01-05T14:58:00Z</dcterms:modified>
</cp:coreProperties>
</file>