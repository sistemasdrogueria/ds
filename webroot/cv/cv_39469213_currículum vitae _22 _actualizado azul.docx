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0E" w:rsidRPr="00120581" w:rsidRDefault="00DD2F39">
      <w:pPr>
        <w:pStyle w:val="Nombre"/>
        <w:rPr>
          <w:color w:val="002060"/>
        </w:rPr>
      </w:pPr>
      <w:r w:rsidRPr="00120581">
        <w:rPr>
          <w:color w:val="002060"/>
        </w:rPr>
        <w:t>Currículum Vitae</w:t>
      </w:r>
    </w:p>
    <w:p w:rsidR="0059120E" w:rsidRPr="00120581" w:rsidRDefault="00DD2F39">
      <w:pPr>
        <w:pStyle w:val="Informacindecontacto"/>
        <w:rPr>
          <w:color w:val="002060"/>
        </w:rPr>
      </w:pPr>
      <w:r w:rsidRPr="00120581">
        <w:rPr>
          <w:b/>
          <w:bCs/>
          <w:color w:val="002060"/>
        </w:rPr>
        <w:t>Nombre y apellido</w:t>
      </w:r>
      <w:r w:rsidRPr="00120581">
        <w:rPr>
          <w:color w:val="002060"/>
        </w:rPr>
        <w:t>:</w:t>
      </w:r>
      <w:r w:rsidR="00393479" w:rsidRPr="00120581">
        <w:rPr>
          <w:color w:val="002060"/>
        </w:rPr>
        <w:t xml:space="preserve"> Emanuel Elias Gramajo</w:t>
      </w:r>
    </w:p>
    <w:p w:rsidR="00DD2F39" w:rsidRPr="00120581" w:rsidRDefault="00B25E7E">
      <w:pPr>
        <w:pStyle w:val="Informacindecontacto"/>
        <w:rPr>
          <w:color w:val="002060"/>
        </w:rPr>
      </w:pPr>
      <w:r w:rsidRPr="00120581">
        <w:rPr>
          <w:b/>
          <w:bCs/>
          <w:color w:val="002060"/>
        </w:rPr>
        <w:t>Edad</w:t>
      </w:r>
      <w:r w:rsidRPr="00120581">
        <w:rPr>
          <w:color w:val="002060"/>
        </w:rPr>
        <w:t>:</w:t>
      </w:r>
      <w:r w:rsidR="00393479" w:rsidRPr="00120581">
        <w:rPr>
          <w:color w:val="002060"/>
        </w:rPr>
        <w:t xml:space="preserve"> 2</w:t>
      </w:r>
      <w:r w:rsidR="009A5329" w:rsidRPr="00120581">
        <w:rPr>
          <w:color w:val="002060"/>
        </w:rPr>
        <w:t>6</w:t>
      </w:r>
      <w:r w:rsidR="00393479" w:rsidRPr="00120581">
        <w:rPr>
          <w:color w:val="002060"/>
        </w:rPr>
        <w:t xml:space="preserve"> años </w:t>
      </w:r>
    </w:p>
    <w:p w:rsidR="00AC25F2" w:rsidRPr="00120581" w:rsidRDefault="00AC25F2">
      <w:pPr>
        <w:pStyle w:val="Informacindecontacto"/>
        <w:rPr>
          <w:color w:val="002060"/>
        </w:rPr>
      </w:pPr>
      <w:r w:rsidRPr="00120581">
        <w:rPr>
          <w:b/>
          <w:bCs/>
          <w:color w:val="002060"/>
        </w:rPr>
        <w:t>Dirección</w:t>
      </w:r>
      <w:r w:rsidRPr="00120581">
        <w:rPr>
          <w:color w:val="002060"/>
        </w:rPr>
        <w:t xml:space="preserve">: </w:t>
      </w:r>
      <w:r w:rsidR="003B1083" w:rsidRPr="00120581">
        <w:rPr>
          <w:color w:val="002060"/>
        </w:rPr>
        <w:t>Intendente Tavano 3701</w:t>
      </w:r>
    </w:p>
    <w:p w:rsidR="00393479" w:rsidRPr="00120581" w:rsidRDefault="00393479">
      <w:pPr>
        <w:pStyle w:val="Informacindecontacto"/>
        <w:rPr>
          <w:color w:val="002060"/>
        </w:rPr>
      </w:pPr>
      <w:r w:rsidRPr="00120581">
        <w:rPr>
          <w:b/>
          <w:bCs/>
          <w:color w:val="002060"/>
        </w:rPr>
        <w:t>Localidad</w:t>
      </w:r>
      <w:r w:rsidRPr="00120581">
        <w:rPr>
          <w:color w:val="002060"/>
        </w:rPr>
        <w:t xml:space="preserve">: Lomas de </w:t>
      </w:r>
      <w:r w:rsidR="006B531B" w:rsidRPr="00120581">
        <w:rPr>
          <w:color w:val="002060"/>
        </w:rPr>
        <w:t>Zamora CP 1832</w:t>
      </w:r>
    </w:p>
    <w:p w:rsidR="00AC25F2" w:rsidRPr="00120581" w:rsidRDefault="00AC25F2">
      <w:pPr>
        <w:pStyle w:val="Informacindecontacto"/>
        <w:rPr>
          <w:color w:val="002060"/>
        </w:rPr>
      </w:pPr>
      <w:r w:rsidRPr="00120581">
        <w:rPr>
          <w:b/>
          <w:bCs/>
          <w:color w:val="002060"/>
        </w:rPr>
        <w:t>Nacionalidad</w:t>
      </w:r>
      <w:r w:rsidRPr="00120581">
        <w:rPr>
          <w:color w:val="002060"/>
        </w:rPr>
        <w:t>:</w:t>
      </w:r>
      <w:r w:rsidR="003B1083" w:rsidRPr="00120581">
        <w:rPr>
          <w:color w:val="002060"/>
        </w:rPr>
        <w:t xml:space="preserve"> Argentino</w:t>
      </w:r>
    </w:p>
    <w:p w:rsidR="00AC25F2" w:rsidRPr="00120581" w:rsidRDefault="0086497E">
      <w:pPr>
        <w:pStyle w:val="Informacindecontacto"/>
        <w:rPr>
          <w:color w:val="002060"/>
        </w:rPr>
      </w:pPr>
      <w:r w:rsidRPr="00120581">
        <w:rPr>
          <w:b/>
          <w:bCs/>
          <w:color w:val="002060"/>
        </w:rPr>
        <w:t>DNI</w:t>
      </w:r>
      <w:r w:rsidRPr="00120581">
        <w:rPr>
          <w:color w:val="002060"/>
        </w:rPr>
        <w:t>:</w:t>
      </w:r>
      <w:r w:rsidR="003B1083" w:rsidRPr="00120581">
        <w:rPr>
          <w:color w:val="002060"/>
        </w:rPr>
        <w:t xml:space="preserve"> 39469213</w:t>
      </w:r>
    </w:p>
    <w:p w:rsidR="0086497E" w:rsidRPr="00120581" w:rsidRDefault="0086497E">
      <w:pPr>
        <w:pStyle w:val="Informacindecontacto"/>
        <w:rPr>
          <w:color w:val="002060"/>
        </w:rPr>
      </w:pPr>
      <w:r w:rsidRPr="00120581">
        <w:rPr>
          <w:b/>
          <w:bCs/>
          <w:color w:val="002060"/>
        </w:rPr>
        <w:t>Cuil</w:t>
      </w:r>
      <w:r w:rsidRPr="00120581">
        <w:rPr>
          <w:color w:val="002060"/>
        </w:rPr>
        <w:t>:</w:t>
      </w:r>
      <w:r w:rsidR="008B24CD" w:rsidRPr="00120581">
        <w:rPr>
          <w:color w:val="002060"/>
        </w:rPr>
        <w:t xml:space="preserve"> </w:t>
      </w:r>
      <w:r w:rsidR="003B1083" w:rsidRPr="00120581">
        <w:rPr>
          <w:color w:val="002060"/>
        </w:rPr>
        <w:t>20-39469213-2</w:t>
      </w:r>
    </w:p>
    <w:p w:rsidR="0059120E" w:rsidRPr="00120581" w:rsidRDefault="0086497E" w:rsidP="00AA5962">
      <w:pPr>
        <w:pStyle w:val="Informacindecontacto"/>
        <w:rPr>
          <w:color w:val="002060"/>
        </w:rPr>
      </w:pPr>
      <w:r w:rsidRPr="00120581">
        <w:rPr>
          <w:b/>
          <w:bCs/>
          <w:color w:val="002060"/>
        </w:rPr>
        <w:t>Teléfono</w:t>
      </w:r>
      <w:r w:rsidRPr="00120581">
        <w:rPr>
          <w:color w:val="002060"/>
        </w:rPr>
        <w:t>:</w:t>
      </w:r>
      <w:r w:rsidR="008B24CD" w:rsidRPr="00120581">
        <w:rPr>
          <w:color w:val="002060"/>
        </w:rPr>
        <w:t xml:space="preserve"> 115415838</w:t>
      </w:r>
      <w:r w:rsidR="00AA5962" w:rsidRPr="00120581">
        <w:rPr>
          <w:color w:val="002060"/>
        </w:rPr>
        <w:t>4</w:t>
      </w:r>
    </w:p>
    <w:p w:rsidR="00C22543" w:rsidRPr="00120581" w:rsidRDefault="002D46A7" w:rsidP="00AA5962">
      <w:pPr>
        <w:pStyle w:val="Informacindecontacto"/>
        <w:rPr>
          <w:color w:val="002060"/>
        </w:rPr>
      </w:pPr>
      <w:r w:rsidRPr="00120581">
        <w:rPr>
          <w:b/>
          <w:bCs/>
          <w:color w:val="002060"/>
        </w:rPr>
        <w:t xml:space="preserve">Licencia de conducir: </w:t>
      </w:r>
      <w:r w:rsidR="00040E1A" w:rsidRPr="00120581">
        <w:rPr>
          <w:color w:val="002060"/>
        </w:rPr>
        <w:t xml:space="preserve">Categoría B1 </w:t>
      </w:r>
    </w:p>
    <w:p w:rsidR="00AA5962" w:rsidRPr="00120581" w:rsidRDefault="00AA5962" w:rsidP="00AA5962">
      <w:pPr>
        <w:pStyle w:val="Informacindecontacto"/>
        <w:rPr>
          <w:color w:val="002060"/>
        </w:rPr>
      </w:pPr>
    </w:p>
    <w:p w:rsidR="008D7E99" w:rsidRPr="00120581" w:rsidRDefault="008D7E99" w:rsidP="00BF3416">
      <w:pPr>
        <w:pStyle w:val="Informacindecontacto"/>
        <w:rPr>
          <w:b/>
          <w:bCs/>
          <w:color w:val="002060"/>
        </w:rPr>
      </w:pPr>
      <w:r w:rsidRPr="00120581">
        <w:rPr>
          <w:b/>
          <w:bCs/>
          <w:color w:val="002060"/>
        </w:rPr>
        <w:t>Formación</w:t>
      </w:r>
    </w:p>
    <w:p w:rsidR="0059120E" w:rsidRPr="00120581" w:rsidRDefault="008D7E99" w:rsidP="008D7E99">
      <w:pPr>
        <w:pStyle w:val="Informacindecontacto"/>
        <w:numPr>
          <w:ilvl w:val="0"/>
          <w:numId w:val="11"/>
        </w:numPr>
        <w:rPr>
          <w:color w:val="002060"/>
        </w:rPr>
      </w:pPr>
      <w:r w:rsidRPr="00120581">
        <w:rPr>
          <w:color w:val="002060"/>
        </w:rPr>
        <w:t>Secundaria completa ( con analítico )</w:t>
      </w:r>
    </w:p>
    <w:p w:rsidR="0024289A" w:rsidRPr="00120581" w:rsidRDefault="00F1264E" w:rsidP="008D7E99">
      <w:pPr>
        <w:pStyle w:val="Informacindecontacto"/>
        <w:numPr>
          <w:ilvl w:val="0"/>
          <w:numId w:val="11"/>
        </w:numPr>
        <w:rPr>
          <w:color w:val="002060"/>
        </w:rPr>
      </w:pPr>
      <w:r w:rsidRPr="00120581">
        <w:rPr>
          <w:color w:val="002060"/>
        </w:rPr>
        <w:t xml:space="preserve">Otros estudios : </w:t>
      </w:r>
      <w:r w:rsidR="00D92A81" w:rsidRPr="00120581">
        <w:rPr>
          <w:color w:val="002060"/>
        </w:rPr>
        <w:t xml:space="preserve">Word, </w:t>
      </w:r>
      <w:r w:rsidR="00BB35BF" w:rsidRPr="00120581">
        <w:rPr>
          <w:color w:val="002060"/>
        </w:rPr>
        <w:t>Excel</w:t>
      </w:r>
    </w:p>
    <w:p w:rsidR="0024289A" w:rsidRPr="00120581" w:rsidRDefault="00BB35BF" w:rsidP="008D7E99">
      <w:pPr>
        <w:pStyle w:val="Informacindecontacto"/>
        <w:numPr>
          <w:ilvl w:val="0"/>
          <w:numId w:val="11"/>
        </w:numPr>
        <w:rPr>
          <w:color w:val="002060"/>
        </w:rPr>
      </w:pPr>
      <w:r w:rsidRPr="00120581">
        <w:rPr>
          <w:color w:val="002060"/>
        </w:rPr>
        <w:t>Inglés (</w:t>
      </w:r>
      <w:r w:rsidR="0024289A" w:rsidRPr="00120581">
        <w:rPr>
          <w:color w:val="002060"/>
        </w:rPr>
        <w:t xml:space="preserve"> </w:t>
      </w:r>
      <w:r w:rsidRPr="00120581">
        <w:rPr>
          <w:color w:val="002060"/>
        </w:rPr>
        <w:t>intermedio )</w:t>
      </w:r>
    </w:p>
    <w:p w:rsidR="00FE45F5" w:rsidRPr="00120581" w:rsidRDefault="00FE45F5" w:rsidP="008D7E99">
      <w:pPr>
        <w:pStyle w:val="Informacindecontacto"/>
        <w:rPr>
          <w:b/>
          <w:bCs/>
          <w:color w:val="002060"/>
        </w:rPr>
      </w:pPr>
    </w:p>
    <w:p w:rsidR="006F0B8D" w:rsidRPr="00120581" w:rsidRDefault="00FE45F5" w:rsidP="000732D6">
      <w:pPr>
        <w:pStyle w:val="Informacindecontacto"/>
        <w:rPr>
          <w:b/>
          <w:bCs/>
          <w:color w:val="002060"/>
        </w:rPr>
      </w:pPr>
      <w:r w:rsidRPr="00120581">
        <w:rPr>
          <w:b/>
          <w:bCs/>
          <w:color w:val="002060"/>
        </w:rPr>
        <w:t>Experiencias</w:t>
      </w:r>
      <w:r w:rsidR="00897278" w:rsidRPr="00120581">
        <w:rPr>
          <w:b/>
          <w:bCs/>
          <w:color w:val="002060"/>
        </w:rPr>
        <w:t xml:space="preserve"> </w:t>
      </w:r>
      <w:r w:rsidR="006F0B8D" w:rsidRPr="00120581">
        <w:rPr>
          <w:b/>
          <w:bCs/>
          <w:color w:val="002060"/>
        </w:rPr>
        <w:t>laborales</w:t>
      </w:r>
    </w:p>
    <w:p w:rsidR="006F0B8D" w:rsidRPr="00120581" w:rsidRDefault="006F0B8D" w:rsidP="000732D6">
      <w:pPr>
        <w:pStyle w:val="Informacindecontacto"/>
        <w:rPr>
          <w:b/>
          <w:bCs/>
          <w:color w:val="002060"/>
        </w:rPr>
      </w:pPr>
    </w:p>
    <w:p w:rsidR="00361175" w:rsidRPr="00120581" w:rsidRDefault="00361175" w:rsidP="00361175">
      <w:pPr>
        <w:pStyle w:val="Informacindecontacto"/>
        <w:numPr>
          <w:ilvl w:val="0"/>
          <w:numId w:val="18"/>
        </w:numPr>
        <w:rPr>
          <w:b/>
          <w:bCs/>
          <w:color w:val="002060"/>
        </w:rPr>
      </w:pPr>
      <w:r w:rsidRPr="00120581">
        <w:rPr>
          <w:b/>
          <w:bCs/>
          <w:color w:val="002060"/>
          <w:u w:val="single"/>
        </w:rPr>
        <w:t>Ayudante de personal de mantenimiento</w:t>
      </w:r>
    </w:p>
    <w:p w:rsidR="000732D6" w:rsidRPr="00120581" w:rsidRDefault="000732D6" w:rsidP="008D7E99">
      <w:pPr>
        <w:pStyle w:val="Informacindecontacto"/>
        <w:rPr>
          <w:color w:val="002060"/>
        </w:rPr>
      </w:pPr>
      <w:r w:rsidRPr="00120581">
        <w:rPr>
          <w:color w:val="002060"/>
        </w:rPr>
        <w:t>Puesto: Ayudante con manejo de herramientas manuales (amoladora,taladro,etc)</w:t>
      </w:r>
    </w:p>
    <w:p w:rsidR="00FE45F5" w:rsidRPr="00120581" w:rsidRDefault="00551067" w:rsidP="00551067">
      <w:pPr>
        <w:pStyle w:val="Informacindecontacto"/>
        <w:numPr>
          <w:ilvl w:val="0"/>
          <w:numId w:val="13"/>
        </w:numPr>
        <w:rPr>
          <w:b/>
          <w:bCs/>
          <w:color w:val="002060"/>
        </w:rPr>
      </w:pPr>
      <w:r w:rsidRPr="00120581">
        <w:rPr>
          <w:b/>
          <w:bCs/>
          <w:color w:val="002060"/>
          <w:u w:val="single"/>
        </w:rPr>
        <w:t>Conteplast</w:t>
      </w:r>
      <w:r w:rsidRPr="00120581">
        <w:rPr>
          <w:color w:val="002060"/>
        </w:rPr>
        <w:t xml:space="preserve"> </w:t>
      </w:r>
      <w:r w:rsidRPr="00120581">
        <w:rPr>
          <w:b/>
          <w:bCs/>
          <w:color w:val="002060"/>
          <w:u w:val="single"/>
        </w:rPr>
        <w:t>SA</w:t>
      </w:r>
    </w:p>
    <w:p w:rsidR="00551067" w:rsidRPr="00120581" w:rsidRDefault="00551067" w:rsidP="00551067">
      <w:pPr>
        <w:pStyle w:val="Informacindecontacto"/>
        <w:rPr>
          <w:color w:val="002060"/>
        </w:rPr>
      </w:pPr>
      <w:r w:rsidRPr="00120581">
        <w:rPr>
          <w:color w:val="002060"/>
        </w:rPr>
        <w:t xml:space="preserve">Dirección: </w:t>
      </w:r>
      <w:r w:rsidR="005C29E5" w:rsidRPr="00120581">
        <w:rPr>
          <w:color w:val="002060"/>
        </w:rPr>
        <w:t>Av. Pres. Bernardino Rivadavia 46</w:t>
      </w:r>
    </w:p>
    <w:p w:rsidR="00551067" w:rsidRPr="00120581" w:rsidRDefault="004D1FA2" w:rsidP="00551067">
      <w:pPr>
        <w:pStyle w:val="Informacindecontacto"/>
        <w:rPr>
          <w:color w:val="002060"/>
        </w:rPr>
      </w:pPr>
      <w:r w:rsidRPr="00120581">
        <w:rPr>
          <w:color w:val="002060"/>
        </w:rPr>
        <w:t>Puesto:</w:t>
      </w:r>
      <w:r w:rsidR="001A2862" w:rsidRPr="00120581">
        <w:rPr>
          <w:color w:val="002060"/>
        </w:rPr>
        <w:t xml:space="preserve"> Operario</w:t>
      </w:r>
    </w:p>
    <w:p w:rsidR="004D1FA2" w:rsidRPr="00120581" w:rsidRDefault="004D1FA2" w:rsidP="00551067">
      <w:pPr>
        <w:pStyle w:val="Informacindecontacto"/>
        <w:rPr>
          <w:color w:val="002060"/>
        </w:rPr>
      </w:pPr>
      <w:r w:rsidRPr="00120581">
        <w:rPr>
          <w:color w:val="002060"/>
        </w:rPr>
        <w:t>Duración:</w:t>
      </w:r>
      <w:r w:rsidR="001A2862" w:rsidRPr="00120581">
        <w:rPr>
          <w:color w:val="002060"/>
        </w:rPr>
        <w:t xml:space="preserve"> </w:t>
      </w:r>
      <w:r w:rsidR="00853C6B" w:rsidRPr="00120581">
        <w:rPr>
          <w:color w:val="002060"/>
        </w:rPr>
        <w:t>6 meses</w:t>
      </w:r>
    </w:p>
    <w:p w:rsidR="004D1FA2" w:rsidRPr="00120581" w:rsidRDefault="004D1FA2" w:rsidP="004D1FA2">
      <w:pPr>
        <w:pStyle w:val="Informacindecontacto"/>
        <w:numPr>
          <w:ilvl w:val="0"/>
          <w:numId w:val="13"/>
        </w:numPr>
        <w:rPr>
          <w:color w:val="002060"/>
        </w:rPr>
      </w:pPr>
      <w:r w:rsidRPr="00120581">
        <w:rPr>
          <w:b/>
          <w:bCs/>
          <w:color w:val="002060"/>
          <w:u w:val="single"/>
        </w:rPr>
        <w:t>Supermercado</w:t>
      </w:r>
      <w:r w:rsidRPr="00120581">
        <w:rPr>
          <w:b/>
          <w:bCs/>
          <w:color w:val="002060"/>
        </w:rPr>
        <w:t xml:space="preserve"> </w:t>
      </w:r>
      <w:r w:rsidRPr="00120581">
        <w:rPr>
          <w:b/>
          <w:bCs/>
          <w:color w:val="002060"/>
          <w:u w:val="single"/>
        </w:rPr>
        <w:t>Día</w:t>
      </w:r>
      <w:r w:rsidRPr="00120581">
        <w:rPr>
          <w:b/>
          <w:bCs/>
          <w:color w:val="002060"/>
        </w:rPr>
        <w:t xml:space="preserve"> %</w:t>
      </w:r>
    </w:p>
    <w:p w:rsidR="00344F01" w:rsidRPr="00120581" w:rsidRDefault="00344F01" w:rsidP="00344F01">
      <w:pPr>
        <w:pStyle w:val="Informacindecontacto"/>
        <w:rPr>
          <w:color w:val="002060"/>
        </w:rPr>
      </w:pPr>
      <w:r w:rsidRPr="00120581">
        <w:rPr>
          <w:color w:val="002060"/>
        </w:rPr>
        <w:t>Dirección:</w:t>
      </w:r>
      <w:r w:rsidR="00562F1D" w:rsidRPr="00120581">
        <w:rPr>
          <w:color w:val="002060"/>
        </w:rPr>
        <w:t xml:space="preserve"> Av. Santa Fe 4016, CABA</w:t>
      </w:r>
    </w:p>
    <w:p w:rsidR="00344F01" w:rsidRPr="00120581" w:rsidRDefault="00344F01" w:rsidP="00344F01">
      <w:pPr>
        <w:pStyle w:val="Informacindecontacto"/>
        <w:rPr>
          <w:color w:val="002060"/>
        </w:rPr>
      </w:pPr>
      <w:r w:rsidRPr="00120581">
        <w:rPr>
          <w:color w:val="002060"/>
        </w:rPr>
        <w:t>Puesto:</w:t>
      </w:r>
      <w:r w:rsidR="00853C6B" w:rsidRPr="00120581">
        <w:rPr>
          <w:color w:val="002060"/>
        </w:rPr>
        <w:t xml:space="preserve"> Cajero / repositor</w:t>
      </w:r>
    </w:p>
    <w:p w:rsidR="00344F01" w:rsidRPr="00120581" w:rsidRDefault="00344F01" w:rsidP="00344F01">
      <w:pPr>
        <w:pStyle w:val="Informacindecontacto"/>
        <w:rPr>
          <w:color w:val="002060"/>
        </w:rPr>
      </w:pPr>
      <w:r w:rsidRPr="00120581">
        <w:rPr>
          <w:color w:val="002060"/>
        </w:rPr>
        <w:t>Duración:</w:t>
      </w:r>
      <w:r w:rsidR="00853C6B" w:rsidRPr="00120581">
        <w:rPr>
          <w:color w:val="002060"/>
        </w:rPr>
        <w:t xml:space="preserve"> 3 meses </w:t>
      </w:r>
    </w:p>
    <w:p w:rsidR="00344F01" w:rsidRPr="00120581" w:rsidRDefault="003D233C" w:rsidP="00344F01">
      <w:pPr>
        <w:pStyle w:val="Informacindecontacto"/>
        <w:numPr>
          <w:ilvl w:val="0"/>
          <w:numId w:val="13"/>
        </w:numPr>
        <w:rPr>
          <w:color w:val="002060"/>
        </w:rPr>
      </w:pPr>
      <w:r w:rsidRPr="00120581">
        <w:rPr>
          <w:b/>
          <w:bCs/>
          <w:color w:val="002060"/>
          <w:u w:val="single"/>
        </w:rPr>
        <w:t>Ocasa</w:t>
      </w:r>
      <w:r w:rsidRPr="00120581">
        <w:rPr>
          <w:color w:val="002060"/>
        </w:rPr>
        <w:t xml:space="preserve"> </w:t>
      </w:r>
    </w:p>
    <w:p w:rsidR="003D233C" w:rsidRPr="00120581" w:rsidRDefault="003D233C" w:rsidP="003D233C">
      <w:pPr>
        <w:pStyle w:val="Informacindecontacto"/>
        <w:rPr>
          <w:color w:val="002060"/>
        </w:rPr>
      </w:pPr>
      <w:r w:rsidRPr="00120581">
        <w:rPr>
          <w:color w:val="002060"/>
        </w:rPr>
        <w:t>Dirección:</w:t>
      </w:r>
      <w:r w:rsidR="00562F1D" w:rsidRPr="00120581">
        <w:rPr>
          <w:color w:val="002060"/>
        </w:rPr>
        <w:t xml:space="preserve"> </w:t>
      </w:r>
      <w:r w:rsidR="00AD710E" w:rsidRPr="00120581">
        <w:rPr>
          <w:color w:val="002060"/>
        </w:rPr>
        <w:t>Av. 27 de febrero, Villa Soldati</w:t>
      </w:r>
    </w:p>
    <w:p w:rsidR="003D233C" w:rsidRPr="00120581" w:rsidRDefault="003D233C" w:rsidP="003D233C">
      <w:pPr>
        <w:pStyle w:val="Informacindecontacto"/>
        <w:rPr>
          <w:color w:val="002060"/>
        </w:rPr>
      </w:pPr>
      <w:r w:rsidRPr="00120581">
        <w:rPr>
          <w:color w:val="002060"/>
        </w:rPr>
        <w:t>Puesto:</w:t>
      </w:r>
      <w:r w:rsidR="00853C6B" w:rsidRPr="00120581">
        <w:rPr>
          <w:color w:val="002060"/>
        </w:rPr>
        <w:t xml:space="preserve"> </w:t>
      </w:r>
      <w:r w:rsidR="00A049F2" w:rsidRPr="00120581">
        <w:rPr>
          <w:color w:val="002060"/>
        </w:rPr>
        <w:t>Pi</w:t>
      </w:r>
      <w:r w:rsidR="00853C6B" w:rsidRPr="00120581">
        <w:rPr>
          <w:color w:val="002060"/>
        </w:rPr>
        <w:t xml:space="preserve">cking, carga y </w:t>
      </w:r>
      <w:r w:rsidR="006669D4" w:rsidRPr="00120581">
        <w:rPr>
          <w:color w:val="002060"/>
        </w:rPr>
        <w:t xml:space="preserve">descarga </w:t>
      </w:r>
      <w:r w:rsidR="005A03FC" w:rsidRPr="00120581">
        <w:rPr>
          <w:color w:val="002060"/>
        </w:rPr>
        <w:t>(crossdocking)</w:t>
      </w:r>
    </w:p>
    <w:p w:rsidR="003D233C" w:rsidRPr="00120581" w:rsidRDefault="001471B9" w:rsidP="003D233C">
      <w:pPr>
        <w:pStyle w:val="Informacindecontacto"/>
        <w:rPr>
          <w:color w:val="002060"/>
        </w:rPr>
      </w:pPr>
      <w:r w:rsidRPr="00120581">
        <w:rPr>
          <w:color w:val="002060"/>
        </w:rPr>
        <w:t>Duración:</w:t>
      </w:r>
      <w:r w:rsidR="00A049F2" w:rsidRPr="00120581">
        <w:rPr>
          <w:color w:val="002060"/>
        </w:rPr>
        <w:t xml:space="preserve"> 3 meses</w:t>
      </w:r>
    </w:p>
    <w:p w:rsidR="001471B9" w:rsidRPr="00120581" w:rsidRDefault="001471B9" w:rsidP="001471B9">
      <w:pPr>
        <w:pStyle w:val="Informacindecontacto"/>
        <w:numPr>
          <w:ilvl w:val="0"/>
          <w:numId w:val="13"/>
        </w:numPr>
        <w:rPr>
          <w:color w:val="002060"/>
        </w:rPr>
      </w:pPr>
      <w:r w:rsidRPr="00120581">
        <w:rPr>
          <w:b/>
          <w:bCs/>
          <w:color w:val="002060"/>
          <w:u w:val="single"/>
        </w:rPr>
        <w:t>Loginter</w:t>
      </w:r>
      <w:r w:rsidRPr="00120581">
        <w:rPr>
          <w:color w:val="002060"/>
        </w:rPr>
        <w:t xml:space="preserve"> (</w:t>
      </w:r>
      <w:r w:rsidRPr="00120581">
        <w:rPr>
          <w:b/>
          <w:bCs/>
          <w:color w:val="002060"/>
          <w:u w:val="single"/>
        </w:rPr>
        <w:t>Firestone</w:t>
      </w:r>
      <w:r w:rsidRPr="00120581">
        <w:rPr>
          <w:color w:val="002060"/>
        </w:rPr>
        <w:t xml:space="preserve"> </w:t>
      </w:r>
      <w:r w:rsidRPr="00120581">
        <w:rPr>
          <w:b/>
          <w:bCs/>
          <w:color w:val="002060"/>
          <w:u w:val="single"/>
        </w:rPr>
        <w:t>Bridgestone</w:t>
      </w:r>
      <w:r w:rsidRPr="00120581">
        <w:rPr>
          <w:color w:val="002060"/>
        </w:rPr>
        <w:t xml:space="preserve"> )</w:t>
      </w:r>
    </w:p>
    <w:p w:rsidR="001471B9" w:rsidRPr="00120581" w:rsidRDefault="001471B9" w:rsidP="001471B9">
      <w:pPr>
        <w:pStyle w:val="Informacindecontacto"/>
        <w:rPr>
          <w:color w:val="002060"/>
        </w:rPr>
      </w:pPr>
      <w:r w:rsidRPr="00120581">
        <w:rPr>
          <w:color w:val="002060"/>
        </w:rPr>
        <w:t>Dirección:</w:t>
      </w:r>
      <w:r w:rsidR="00AD710E" w:rsidRPr="00120581">
        <w:rPr>
          <w:color w:val="002060"/>
        </w:rPr>
        <w:t xml:space="preserve"> </w:t>
      </w:r>
      <w:r w:rsidR="00C0730E" w:rsidRPr="00120581">
        <w:rPr>
          <w:color w:val="002060"/>
        </w:rPr>
        <w:t>Norberto López 3600, El Jagüel</w:t>
      </w:r>
    </w:p>
    <w:p w:rsidR="001471B9" w:rsidRPr="00120581" w:rsidRDefault="001471B9" w:rsidP="001471B9">
      <w:pPr>
        <w:pStyle w:val="Informacindecontacto"/>
        <w:rPr>
          <w:color w:val="002060"/>
        </w:rPr>
      </w:pPr>
      <w:r w:rsidRPr="00120581">
        <w:rPr>
          <w:color w:val="002060"/>
        </w:rPr>
        <w:t>Puesto:</w:t>
      </w:r>
      <w:r w:rsidR="00A049F2" w:rsidRPr="00120581">
        <w:rPr>
          <w:color w:val="002060"/>
        </w:rPr>
        <w:t xml:space="preserve"> Carga y descarga</w:t>
      </w:r>
    </w:p>
    <w:p w:rsidR="0059120E" w:rsidRPr="00120581" w:rsidRDefault="00E010CF" w:rsidP="00E010CF">
      <w:pPr>
        <w:pStyle w:val="Informacindecontacto"/>
        <w:rPr>
          <w:color w:val="002060"/>
        </w:rPr>
      </w:pPr>
      <w:r w:rsidRPr="00120581">
        <w:rPr>
          <w:color w:val="002060"/>
        </w:rPr>
        <w:t>Duración:</w:t>
      </w:r>
      <w:r w:rsidR="00C0730E" w:rsidRPr="00120581">
        <w:rPr>
          <w:color w:val="002060"/>
        </w:rPr>
        <w:t xml:space="preserve"> 3 meses </w:t>
      </w:r>
    </w:p>
    <w:p w:rsidR="00C529E4" w:rsidRPr="00120581" w:rsidRDefault="001F635F" w:rsidP="00C529E4">
      <w:pPr>
        <w:pStyle w:val="Informacindecontacto"/>
        <w:numPr>
          <w:ilvl w:val="0"/>
          <w:numId w:val="13"/>
        </w:numPr>
        <w:rPr>
          <w:color w:val="002060"/>
        </w:rPr>
      </w:pPr>
      <w:r w:rsidRPr="00120581">
        <w:rPr>
          <w:b/>
          <w:bCs/>
          <w:color w:val="002060"/>
          <w:u w:val="single"/>
        </w:rPr>
        <w:t>Arredo</w:t>
      </w:r>
    </w:p>
    <w:p w:rsidR="001F635F" w:rsidRPr="00120581" w:rsidRDefault="001F635F" w:rsidP="001F635F">
      <w:pPr>
        <w:pStyle w:val="Informacindecontacto"/>
        <w:ind w:left="360"/>
        <w:rPr>
          <w:color w:val="002060"/>
        </w:rPr>
      </w:pPr>
      <w:r w:rsidRPr="00120581">
        <w:rPr>
          <w:color w:val="002060"/>
        </w:rPr>
        <w:t>Dirección: Olavarría 3060, Barracas</w:t>
      </w:r>
    </w:p>
    <w:p w:rsidR="002A7DC1" w:rsidRPr="00120581" w:rsidRDefault="001F635F" w:rsidP="001F635F">
      <w:pPr>
        <w:pStyle w:val="Informacindecontacto"/>
        <w:ind w:left="360"/>
        <w:rPr>
          <w:color w:val="002060"/>
        </w:rPr>
      </w:pPr>
      <w:r w:rsidRPr="00120581">
        <w:rPr>
          <w:color w:val="002060"/>
        </w:rPr>
        <w:t>Puesto: operario</w:t>
      </w:r>
      <w:r w:rsidR="002A7DC1" w:rsidRPr="00120581">
        <w:rPr>
          <w:color w:val="002060"/>
        </w:rPr>
        <w:t xml:space="preserve"> picking, armado de pedido y </w:t>
      </w:r>
      <w:r w:rsidR="00E0333C" w:rsidRPr="00120581">
        <w:rPr>
          <w:color w:val="002060"/>
        </w:rPr>
        <w:t>pal</w:t>
      </w:r>
      <w:r w:rsidR="001A23D3" w:rsidRPr="00120581">
        <w:rPr>
          <w:color w:val="002060"/>
        </w:rPr>
        <w:t>eti</w:t>
      </w:r>
      <w:r w:rsidR="00E0333C" w:rsidRPr="00120581">
        <w:rPr>
          <w:color w:val="002060"/>
        </w:rPr>
        <w:t>zado</w:t>
      </w:r>
    </w:p>
    <w:p w:rsidR="006F0B8D" w:rsidRPr="00120581" w:rsidRDefault="002A7DC1" w:rsidP="00ED302B">
      <w:pPr>
        <w:pStyle w:val="Informacindecontacto"/>
        <w:ind w:left="360"/>
        <w:rPr>
          <w:color w:val="002060"/>
        </w:rPr>
      </w:pPr>
      <w:r w:rsidRPr="00120581">
        <w:rPr>
          <w:color w:val="002060"/>
        </w:rPr>
        <w:t>Duración :</w:t>
      </w:r>
      <w:r w:rsidR="00D32182" w:rsidRPr="00120581">
        <w:rPr>
          <w:color w:val="002060"/>
        </w:rPr>
        <w:t xml:space="preserve"> </w:t>
      </w:r>
      <w:r w:rsidR="00ED302B" w:rsidRPr="00120581">
        <w:rPr>
          <w:color w:val="002060"/>
        </w:rPr>
        <w:t xml:space="preserve">6 </w:t>
      </w:r>
      <w:r w:rsidR="006F0B8D" w:rsidRPr="00120581">
        <w:rPr>
          <w:color w:val="002060"/>
        </w:rPr>
        <w:t>meses</w:t>
      </w:r>
    </w:p>
    <w:p w:rsidR="006F0B8D" w:rsidRPr="00120581" w:rsidRDefault="006F0B8D" w:rsidP="00ED302B">
      <w:pPr>
        <w:pStyle w:val="Informacindecontacto"/>
        <w:ind w:left="360"/>
        <w:rPr>
          <w:color w:val="002060"/>
        </w:rPr>
      </w:pPr>
    </w:p>
    <w:p w:rsidR="006E5CCA" w:rsidRPr="00120581" w:rsidRDefault="00E13B87" w:rsidP="006E5CCA">
      <w:pPr>
        <w:pStyle w:val="Informacindecontacto"/>
        <w:rPr>
          <w:b/>
          <w:bCs/>
          <w:color w:val="002060"/>
        </w:rPr>
      </w:pPr>
      <w:r w:rsidRPr="00120581">
        <w:rPr>
          <w:b/>
          <w:bCs/>
          <w:color w:val="002060"/>
        </w:rPr>
        <w:t>Objetivos</w:t>
      </w:r>
    </w:p>
    <w:p w:rsidR="0059120E" w:rsidRPr="00120581" w:rsidRDefault="00E13B87" w:rsidP="006E5CCA">
      <w:pPr>
        <w:pStyle w:val="Informacindecontacto"/>
        <w:rPr>
          <w:color w:val="002060"/>
        </w:rPr>
      </w:pPr>
      <w:r w:rsidRPr="00120581">
        <w:rPr>
          <w:color w:val="002060"/>
        </w:rPr>
        <w:t xml:space="preserve">Poder satisfacer mis necesidades económicas y poder cumplir con las tareas en el lugar de </w:t>
      </w:r>
      <w:r w:rsidR="00F542F1" w:rsidRPr="00120581">
        <w:rPr>
          <w:color w:val="002060"/>
        </w:rPr>
        <w:t xml:space="preserve">trabajo. </w:t>
      </w:r>
      <w:r w:rsidR="00EA381A" w:rsidRPr="00120581">
        <w:rPr>
          <w:color w:val="002060"/>
        </w:rPr>
        <w:t>Crecer a nivel personal y profesional</w:t>
      </w:r>
    </w:p>
    <w:sectPr w:rsidR="0059120E" w:rsidRPr="00120581" w:rsidSect="008E2E2A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662C" w:rsidRDefault="00D9662C">
      <w:pPr>
        <w:spacing w:after="0" w:line="240" w:lineRule="auto"/>
      </w:pPr>
      <w:r>
        <w:separator/>
      </w:r>
    </w:p>
  </w:endnote>
  <w:endnote w:type="continuationSeparator" w:id="0">
    <w:p w:rsidR="00D9662C" w:rsidRDefault="00D9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8F79C2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662C" w:rsidRDefault="00D9662C">
      <w:pPr>
        <w:spacing w:after="0" w:line="240" w:lineRule="auto"/>
      </w:pPr>
      <w:r>
        <w:separator/>
      </w:r>
    </w:p>
  </w:footnote>
  <w:footnote w:type="continuationSeparator" w:id="0">
    <w:p w:rsidR="00D9662C" w:rsidRDefault="00D96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8F79C2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8DC45F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5HLkUB0DAADQCgAADgAA&#13;&#10;AAAAAAAAAAAAAAAwAgAAZHJzL2Uyb0RvYy54bWxQSwECLQAUAAYACAAAACEAnsbbquEAAAAMAQAA&#13;&#10;DwAAAAAAAAAAAAAAAAB5BQAAZHJzL2Rvd25yZXYueG1sUEsFBgAAAAAEAAQA8wAAAIcGAAAAAA==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8F79C2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4927F1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231DE"/>
    <w:multiLevelType w:val="hybridMultilevel"/>
    <w:tmpl w:val="78B07B1C"/>
    <w:lvl w:ilvl="0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E4F0066"/>
    <w:multiLevelType w:val="hybridMultilevel"/>
    <w:tmpl w:val="EDB616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7078D"/>
    <w:multiLevelType w:val="hybridMultilevel"/>
    <w:tmpl w:val="CFC6845A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2AD6349"/>
    <w:multiLevelType w:val="hybridMultilevel"/>
    <w:tmpl w:val="6862E6F8"/>
    <w:lvl w:ilvl="0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768338A"/>
    <w:multiLevelType w:val="hybridMultilevel"/>
    <w:tmpl w:val="DED06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BB087D"/>
    <w:multiLevelType w:val="hybridMultilevel"/>
    <w:tmpl w:val="C2CED3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42DC0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90AE1"/>
    <w:multiLevelType w:val="hybridMultilevel"/>
    <w:tmpl w:val="9B127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D1374"/>
    <w:multiLevelType w:val="hybridMultilevel"/>
    <w:tmpl w:val="E33CFE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1"/>
  </w:num>
  <w:num w:numId="13">
    <w:abstractNumId w:val="16"/>
  </w:num>
  <w:num w:numId="14">
    <w:abstractNumId w:val="10"/>
  </w:num>
  <w:num w:numId="15">
    <w:abstractNumId w:val="13"/>
  </w:num>
  <w:num w:numId="16">
    <w:abstractNumId w:val="12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39"/>
    <w:rsid w:val="00040E1A"/>
    <w:rsid w:val="000732D6"/>
    <w:rsid w:val="00120581"/>
    <w:rsid w:val="001471B9"/>
    <w:rsid w:val="001A23D3"/>
    <w:rsid w:val="001A2862"/>
    <w:rsid w:val="001F635F"/>
    <w:rsid w:val="00204B00"/>
    <w:rsid w:val="0024289A"/>
    <w:rsid w:val="002A27D3"/>
    <w:rsid w:val="002A7DC1"/>
    <w:rsid w:val="002D46A7"/>
    <w:rsid w:val="00344F01"/>
    <w:rsid w:val="00356855"/>
    <w:rsid w:val="00361175"/>
    <w:rsid w:val="0037308A"/>
    <w:rsid w:val="00393479"/>
    <w:rsid w:val="003B1083"/>
    <w:rsid w:val="003D233C"/>
    <w:rsid w:val="004D1FA2"/>
    <w:rsid w:val="00551067"/>
    <w:rsid w:val="00562F1D"/>
    <w:rsid w:val="005A03FC"/>
    <w:rsid w:val="005C29E5"/>
    <w:rsid w:val="006669D4"/>
    <w:rsid w:val="006A5F89"/>
    <w:rsid w:val="006B531B"/>
    <w:rsid w:val="006E5CCA"/>
    <w:rsid w:val="006F0B8D"/>
    <w:rsid w:val="00853C6B"/>
    <w:rsid w:val="0086497E"/>
    <w:rsid w:val="00871DF9"/>
    <w:rsid w:val="00897278"/>
    <w:rsid w:val="008B1C79"/>
    <w:rsid w:val="008B24CD"/>
    <w:rsid w:val="008D7E99"/>
    <w:rsid w:val="008F79C2"/>
    <w:rsid w:val="009A5329"/>
    <w:rsid w:val="00A049F2"/>
    <w:rsid w:val="00AA5962"/>
    <w:rsid w:val="00AC25F2"/>
    <w:rsid w:val="00AD1195"/>
    <w:rsid w:val="00AD710E"/>
    <w:rsid w:val="00B25E7E"/>
    <w:rsid w:val="00B77EBF"/>
    <w:rsid w:val="00B96335"/>
    <w:rsid w:val="00BB35BF"/>
    <w:rsid w:val="00BF3416"/>
    <w:rsid w:val="00C0730E"/>
    <w:rsid w:val="00C22543"/>
    <w:rsid w:val="00C529E4"/>
    <w:rsid w:val="00CC422A"/>
    <w:rsid w:val="00D32182"/>
    <w:rsid w:val="00D92A81"/>
    <w:rsid w:val="00D9662C"/>
    <w:rsid w:val="00DC52FC"/>
    <w:rsid w:val="00DD2F39"/>
    <w:rsid w:val="00E010CF"/>
    <w:rsid w:val="00E0333C"/>
    <w:rsid w:val="00E13B87"/>
    <w:rsid w:val="00EA381A"/>
    <w:rsid w:val="00EB2DB2"/>
    <w:rsid w:val="00ED302B"/>
    <w:rsid w:val="00F1264E"/>
    <w:rsid w:val="00F44720"/>
    <w:rsid w:val="00F542F1"/>
    <w:rsid w:val="00FE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C2AFF49-6126-0D42-BE13-F4258973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C3A45BA-E7A9-944D-8867-3FDB341C65B1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%7bAC3A45BA-E7A9-944D-8867-3FDB341C65B1%7dtf50002038.dotx</Template>
  <TotalTime>0</TotalTime>
  <Pages>1</Pages>
  <Words>183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2022-04-28T07:39:00Z</dcterms:created>
  <dcterms:modified xsi:type="dcterms:W3CDTF">2022-04-28T07:39:00Z</dcterms:modified>
</cp:coreProperties>
</file>