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3625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74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01AC"/>
    <w:rsid w:val="004813B3"/>
    <w:rsid w:val="00496591"/>
    <w:rsid w:val="004C63E4"/>
    <w:rsid w:val="004D3011"/>
    <w:rsid w:val="005262AC"/>
    <w:rsid w:val="005675F2"/>
    <w:rsid w:val="005C3568"/>
    <w:rsid w:val="005E39D5"/>
    <w:rsid w:val="00600670"/>
    <w:rsid w:val="00616E38"/>
    <w:rsid w:val="0062123A"/>
    <w:rsid w:val="00646E75"/>
    <w:rsid w:val="006771D0"/>
    <w:rsid w:val="006B6314"/>
    <w:rsid w:val="006C1D9D"/>
    <w:rsid w:val="006E418C"/>
    <w:rsid w:val="00715FCB"/>
    <w:rsid w:val="00743101"/>
    <w:rsid w:val="007775E1"/>
    <w:rsid w:val="007867A0"/>
    <w:rsid w:val="007927F5"/>
    <w:rsid w:val="00802CA0"/>
    <w:rsid w:val="0090167B"/>
    <w:rsid w:val="009260CD"/>
    <w:rsid w:val="00952C25"/>
    <w:rsid w:val="009B539F"/>
    <w:rsid w:val="00A02596"/>
    <w:rsid w:val="00A2118D"/>
    <w:rsid w:val="00A40869"/>
    <w:rsid w:val="00AD76E2"/>
    <w:rsid w:val="00B20152"/>
    <w:rsid w:val="00B359E4"/>
    <w:rsid w:val="00B57D98"/>
    <w:rsid w:val="00B70374"/>
    <w:rsid w:val="00B70850"/>
    <w:rsid w:val="00B84DC4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A1F4D"/>
    <w:rsid w:val="00DA6DA7"/>
    <w:rsid w:val="00DD172A"/>
    <w:rsid w:val="00E25A26"/>
    <w:rsid w:val="00E4381A"/>
    <w:rsid w:val="00E55D74"/>
    <w:rsid w:val="00E61979"/>
    <w:rsid w:val="00EC21DC"/>
    <w:rsid w:val="00F05EDE"/>
    <w:rsid w:val="00F364A3"/>
    <w:rsid w:val="00F451C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DA6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F5121ED0E48EF99F142CFF5D81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7F24A-A720-4463-96B7-47F71B63C361}"/>
      </w:docPartPr>
      <w:docPartBody>
        <w:p w:rsidR="00000000" w:rsidRDefault="00000000">
          <w:pPr>
            <w:pStyle w:val="F8AF5121ED0E48EF99F142CFF5D81B34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1029E87AA03A4D2F9ED1356F4A4FD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4A088-75BA-4EC7-A068-A71B23866568}"/>
      </w:docPartPr>
      <w:docPartBody>
        <w:p w:rsidR="00000000" w:rsidRDefault="00000000">
          <w:pPr>
            <w:pStyle w:val="1029E87AA03A4D2F9ED1356F4A4FD38E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B5A36D4019A04D3A9E0B33AA70422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FBF88-A131-48EF-AAF7-6EC500394D20}"/>
      </w:docPartPr>
      <w:docPartBody>
        <w:p w:rsidR="00000000" w:rsidRDefault="00000000">
          <w:pPr>
            <w:pStyle w:val="B5A36D4019A04D3A9E0B33AA70422AE8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F61137C3A98B41E790910889CD38D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ECD55-68C8-4177-AE3C-DC5E721209D2}"/>
      </w:docPartPr>
      <w:docPartBody>
        <w:p w:rsidR="00000000" w:rsidRDefault="00000000">
          <w:pPr>
            <w:pStyle w:val="F61137C3A98B41E790910889CD38D232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EC"/>
    <w:rsid w:val="00FB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0A9D740BD04715B6016DFE0951D0A3">
    <w:name w:val="160A9D740BD04715B6016DFE0951D0A3"/>
  </w:style>
  <w:style w:type="paragraph" w:customStyle="1" w:styleId="F8AF5121ED0E48EF99F142CFF5D81B34">
    <w:name w:val="F8AF5121ED0E48EF99F142CFF5D81B34"/>
  </w:style>
  <w:style w:type="paragraph" w:customStyle="1" w:styleId="2B6BD75D36F74D13919274FCEAB24E71">
    <w:name w:val="2B6BD75D36F74D13919274FCEAB24E71"/>
  </w:style>
  <w:style w:type="paragraph" w:customStyle="1" w:styleId="1029E87AA03A4D2F9ED1356F4A4FD38E">
    <w:name w:val="1029E87AA03A4D2F9ED1356F4A4FD38E"/>
  </w:style>
  <w:style w:type="paragraph" w:customStyle="1" w:styleId="B5A36D4019A04D3A9E0B33AA70422AE8">
    <w:name w:val="B5A36D4019A04D3A9E0B33AA70422AE8"/>
  </w:style>
  <w:style w:type="paragraph" w:customStyle="1" w:styleId="F61137C3A98B41E790910889CD38D232">
    <w:name w:val="F61137C3A98B41E790910889CD38D2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</Template>
  <TotalTime>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2022-08-28T23:42:00Z</dcterms:created>
  <dcterms:modified xsi:type="dcterms:W3CDTF">2022-08-28T23:42:00Z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