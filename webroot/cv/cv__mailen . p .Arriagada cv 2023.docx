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48" w:tblpY="-375"/>
        <w:tblW w:w="10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209"/>
        <w:gridCol w:w="1564"/>
        <w:gridCol w:w="1564"/>
      </w:tblGrid>
      <w:tr w:rsidR="00F316AD" w:rsidRPr="00177FC6" w14:paraId="443BC067" w14:textId="77777777" w:rsidTr="00D22201">
        <w:trPr>
          <w:trHeight w:val="1292"/>
        </w:trPr>
        <w:tc>
          <w:tcPr>
            <w:tcW w:w="10414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939AA01" w14:textId="558DF88E" w:rsidR="00F316AD" w:rsidRPr="00177FC6" w:rsidRDefault="0037192B" w:rsidP="0040430D">
            <w:pPr>
              <w:pStyle w:val="Ttulo"/>
            </w:pPr>
            <w:r>
              <w:rPr>
                <w:lang w:bidi="es-ES"/>
              </w:rPr>
              <w:t>MAILEN</w:t>
            </w:r>
            <w:r w:rsidR="00D20DA9" w:rsidRPr="00177FC6">
              <w:rPr>
                <w:lang w:bidi="es-ES"/>
              </w:rPr>
              <w:t xml:space="preserve"> </w:t>
            </w:r>
            <w:r>
              <w:t xml:space="preserve">PEREZ </w:t>
            </w:r>
            <w:r w:rsidR="0040430D">
              <w:t>ARRIAGADA</w:t>
            </w:r>
          </w:p>
        </w:tc>
      </w:tr>
      <w:tr w:rsidR="00F316AD" w:rsidRPr="00177FC6" w14:paraId="01AC964D" w14:textId="77777777" w:rsidTr="00D22201">
        <w:trPr>
          <w:trHeight w:val="595"/>
        </w:trPr>
        <w:tc>
          <w:tcPr>
            <w:tcW w:w="4077" w:type="dxa"/>
            <w:tcBorders>
              <w:top w:val="single" w:sz="24" w:space="0" w:color="BF9268" w:themeColor="accent2"/>
            </w:tcBorders>
            <w:vAlign w:val="center"/>
          </w:tcPr>
          <w:p w14:paraId="3E87ECEB" w14:textId="77777777" w:rsidR="00961F94" w:rsidRDefault="00961F94" w:rsidP="003D2DA0">
            <w:pPr>
              <w:jc w:val="center"/>
            </w:pPr>
          </w:p>
          <w:p w14:paraId="435119AB" w14:textId="2C14F0A9" w:rsidR="00F316AD" w:rsidRPr="00177FC6" w:rsidRDefault="0037192B" w:rsidP="003D2DA0">
            <w:pPr>
              <w:jc w:val="center"/>
            </w:pPr>
            <w:r>
              <w:t>M</w:t>
            </w:r>
            <w:r w:rsidR="00057BBD">
              <w:t>aipu</w:t>
            </w:r>
            <w:r>
              <w:t xml:space="preserve"> 1693 </w:t>
            </w:r>
            <w:r w:rsidR="00360EC2">
              <w:t xml:space="preserve">Bahia Blanca </w:t>
            </w:r>
          </w:p>
        </w:tc>
        <w:tc>
          <w:tcPr>
            <w:tcW w:w="3209" w:type="dxa"/>
            <w:tcBorders>
              <w:top w:val="single" w:sz="24" w:space="0" w:color="BF9268" w:themeColor="accent2"/>
            </w:tcBorders>
            <w:vAlign w:val="center"/>
          </w:tcPr>
          <w:p w14:paraId="25F0EC2D" w14:textId="77777777" w:rsidR="00961F94" w:rsidRDefault="00961F94" w:rsidP="003D2DA0">
            <w:pPr>
              <w:jc w:val="center"/>
            </w:pPr>
          </w:p>
          <w:p w14:paraId="19527E54" w14:textId="7593176F" w:rsidR="00F316AD" w:rsidRPr="00177FC6" w:rsidRDefault="00360EC2" w:rsidP="003D2DA0">
            <w:pPr>
              <w:jc w:val="center"/>
            </w:pPr>
            <w:r>
              <w:t xml:space="preserve"> Tel : </w:t>
            </w:r>
            <w:r w:rsidR="0037192B">
              <w:t>291-416-46-26</w:t>
            </w:r>
          </w:p>
        </w:tc>
        <w:tc>
          <w:tcPr>
            <w:tcW w:w="3128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572C6BC4" w14:textId="77777777" w:rsidR="00D24361" w:rsidRDefault="00D24361" w:rsidP="003D2DA0">
            <w:pPr>
              <w:jc w:val="both"/>
            </w:pPr>
          </w:p>
          <w:p w14:paraId="0CC521C1" w14:textId="2973B67C" w:rsidR="00F316AD" w:rsidRPr="00177FC6" w:rsidRDefault="0037192B" w:rsidP="003D2DA0">
            <w:pPr>
              <w:jc w:val="both"/>
            </w:pPr>
            <w:r>
              <w:t>Mailenperez64@gmail.com</w:t>
            </w:r>
            <w:r w:rsidR="00D20DA9" w:rsidRPr="00177FC6">
              <w:rPr>
                <w:lang w:bidi="es-ES"/>
              </w:rPr>
              <w:t xml:space="preserve"> </w:t>
            </w:r>
          </w:p>
        </w:tc>
      </w:tr>
      <w:tr w:rsidR="00614A2E" w:rsidRPr="00177FC6" w14:paraId="4E4CB447" w14:textId="77777777" w:rsidTr="00D22201">
        <w:trPr>
          <w:trHeight w:val="392"/>
        </w:trPr>
        <w:tc>
          <w:tcPr>
            <w:tcW w:w="4077" w:type="dxa"/>
            <w:tcBorders>
              <w:bottom w:val="single" w:sz="18" w:space="0" w:color="BF9268" w:themeColor="accent2"/>
            </w:tcBorders>
          </w:tcPr>
          <w:p w14:paraId="550EA964" w14:textId="77777777" w:rsidR="00614A2E" w:rsidRPr="00177FC6" w:rsidRDefault="00614A2E" w:rsidP="003D2DA0"/>
        </w:tc>
        <w:tc>
          <w:tcPr>
            <w:tcW w:w="3209" w:type="dxa"/>
            <w:vMerge w:val="restart"/>
            <w:shd w:val="clear" w:color="auto" w:fill="303848" w:themeFill="accent1"/>
            <w:vAlign w:val="center"/>
          </w:tcPr>
          <w:p w14:paraId="2E853B9F" w14:textId="77777777" w:rsidR="00614A2E" w:rsidRPr="00177FC6" w:rsidRDefault="00646AEC" w:rsidP="003D2DA0">
            <w:pPr>
              <w:pStyle w:val="Ttulo1"/>
            </w:pPr>
            <w:sdt>
              <w:sdtPr>
                <w:id w:val="1460613821"/>
                <w:placeholder>
                  <w:docPart w:val="B124A6DE078DE547AB3A6C3425FA91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14A2E" w:rsidRPr="00177FC6">
                  <w:rPr>
                    <w:lang w:bidi="es-ES"/>
                  </w:rPr>
                  <w:t>OBJETIVO</w:t>
                </w:r>
              </w:sdtContent>
            </w:sdt>
          </w:p>
        </w:tc>
        <w:tc>
          <w:tcPr>
            <w:tcW w:w="1564" w:type="dxa"/>
            <w:tcBorders>
              <w:bottom w:val="single" w:sz="18" w:space="0" w:color="BF9268" w:themeColor="accent2"/>
            </w:tcBorders>
          </w:tcPr>
          <w:p w14:paraId="140AB4CA" w14:textId="77777777" w:rsidR="00614A2E" w:rsidRDefault="00614A2E" w:rsidP="003D2DA0"/>
        </w:tc>
        <w:tc>
          <w:tcPr>
            <w:tcW w:w="1564" w:type="dxa"/>
            <w:tcBorders>
              <w:bottom w:val="single" w:sz="18" w:space="0" w:color="BF9268" w:themeColor="accent2"/>
            </w:tcBorders>
          </w:tcPr>
          <w:p w14:paraId="484D0885" w14:textId="77777777" w:rsidR="00614A2E" w:rsidRPr="00177FC6" w:rsidRDefault="00614A2E" w:rsidP="003D2DA0"/>
        </w:tc>
      </w:tr>
      <w:tr w:rsidR="00CD50FD" w:rsidRPr="00177FC6" w14:paraId="2D5E7CA6" w14:textId="77777777" w:rsidTr="00D22201">
        <w:trPr>
          <w:trHeight w:val="210"/>
        </w:trPr>
        <w:tc>
          <w:tcPr>
            <w:tcW w:w="4077" w:type="dxa"/>
            <w:tcBorders>
              <w:top w:val="single" w:sz="18" w:space="0" w:color="BF9268" w:themeColor="accent2"/>
            </w:tcBorders>
          </w:tcPr>
          <w:p w14:paraId="6FACD916" w14:textId="77777777" w:rsidR="00CD50FD" w:rsidRPr="00177FC6" w:rsidRDefault="00CD50FD" w:rsidP="003D2DA0"/>
        </w:tc>
        <w:tc>
          <w:tcPr>
            <w:tcW w:w="3209" w:type="dxa"/>
            <w:vMerge/>
            <w:shd w:val="clear" w:color="auto" w:fill="303848" w:themeFill="accent1"/>
            <w:vAlign w:val="center"/>
          </w:tcPr>
          <w:p w14:paraId="55112444" w14:textId="77777777" w:rsidR="00CD50FD" w:rsidRPr="00177FC6" w:rsidRDefault="00CD50FD" w:rsidP="003D2DA0">
            <w:pPr>
              <w:pStyle w:val="Ttulo1"/>
            </w:pPr>
          </w:p>
        </w:tc>
        <w:tc>
          <w:tcPr>
            <w:tcW w:w="3128" w:type="dxa"/>
            <w:gridSpan w:val="2"/>
            <w:tcBorders>
              <w:top w:val="single" w:sz="18" w:space="0" w:color="BF9268" w:themeColor="accent2"/>
            </w:tcBorders>
          </w:tcPr>
          <w:p w14:paraId="0DA92789" w14:textId="77777777" w:rsidR="00CD50FD" w:rsidRPr="00177FC6" w:rsidRDefault="00CD50FD" w:rsidP="003D2DA0">
            <w:pPr>
              <w:rPr>
                <w:noProof/>
              </w:rPr>
            </w:pPr>
          </w:p>
        </w:tc>
      </w:tr>
      <w:tr w:rsidR="0040233B" w:rsidRPr="00177FC6" w14:paraId="76AE04A5" w14:textId="77777777" w:rsidTr="00D22201">
        <w:trPr>
          <w:trHeight w:val="1180"/>
        </w:trPr>
        <w:tc>
          <w:tcPr>
            <w:tcW w:w="10414" w:type="dxa"/>
            <w:gridSpan w:val="4"/>
            <w:vAlign w:val="center"/>
          </w:tcPr>
          <w:p w14:paraId="7D2EE268" w14:textId="529CEE6E" w:rsidR="0037192B" w:rsidRPr="0037192B" w:rsidRDefault="0037192B" w:rsidP="003D2DA0">
            <w:pPr>
              <w:pStyle w:val="Texto"/>
              <w:numPr>
                <w:ilvl w:val="0"/>
                <w:numId w:val="1"/>
              </w:numPr>
            </w:pPr>
            <w:r>
              <w:t>Desempeñarme activa y positivamente cumpliendo tareas y objetivos a</w:t>
            </w:r>
            <w:r w:rsidR="00676549">
              <w:t>bocados a</w:t>
            </w:r>
            <w:r>
              <w:t xml:space="preserve"> mi puesto de </w:t>
            </w:r>
            <w:r w:rsidR="0059574E">
              <w:t>trabajo,</w:t>
            </w:r>
            <w:r>
              <w:t xml:space="preserve"> Desarrollar </w:t>
            </w:r>
            <w:r w:rsidR="0059574E">
              <w:t>experiencia, poder</w:t>
            </w:r>
            <w:r>
              <w:t xml:space="preserve"> crecer y formarme para </w:t>
            </w:r>
            <w:r w:rsidR="0059574E">
              <w:t xml:space="preserve">asumir </w:t>
            </w:r>
            <w:r>
              <w:t xml:space="preserve">nuevas responsabilidades y roles dentro del mismo ámbito laboral afrontando así nuevos </w:t>
            </w:r>
            <w:r w:rsidR="0059574E">
              <w:t>desafíos. Poseo</w:t>
            </w:r>
            <w:r w:rsidR="00676549">
              <w:t xml:space="preserve"> actitud </w:t>
            </w:r>
            <w:r w:rsidR="0059574E">
              <w:t>proactiva,</w:t>
            </w:r>
            <w:r w:rsidR="00676549">
              <w:t xml:space="preserve"> un alto grado de </w:t>
            </w:r>
            <w:r w:rsidR="00360EC2">
              <w:t>compromiso,</w:t>
            </w:r>
            <w:r w:rsidR="00676549">
              <w:t xml:space="preserve"> responsabilidad, prolijidad y </w:t>
            </w:r>
            <w:r w:rsidR="00360EC2">
              <w:t>puntualidad,</w:t>
            </w:r>
            <w:r w:rsidR="00676549">
              <w:t xml:space="preserve"> </w:t>
            </w:r>
            <w:r w:rsidR="005A4595">
              <w:t>liderazgo,</w:t>
            </w:r>
            <w:r w:rsidR="00676549">
              <w:t xml:space="preserve"> buena gestión de tiempo, buen manejo de grupos de trabajo y dentro de los mismos con un grado de compañerismo fuerte .</w:t>
            </w:r>
            <w:r w:rsidR="0059574E">
              <w:t xml:space="preserve"> Siempre dispuesta a aprender. </w:t>
            </w:r>
          </w:p>
          <w:p w14:paraId="1CE0C9E5" w14:textId="786EA7C8" w:rsidR="0037192B" w:rsidRPr="0037192B" w:rsidRDefault="0037192B" w:rsidP="003D2DA0"/>
        </w:tc>
      </w:tr>
      <w:tr w:rsidR="00CD50FD" w:rsidRPr="00177FC6" w14:paraId="4F5C0C78" w14:textId="77777777" w:rsidTr="00D22201">
        <w:trPr>
          <w:trHeight w:val="220"/>
        </w:trPr>
        <w:tc>
          <w:tcPr>
            <w:tcW w:w="4077" w:type="dxa"/>
            <w:vMerge w:val="restart"/>
            <w:shd w:val="clear" w:color="auto" w:fill="F2F2F2" w:themeFill="background1" w:themeFillShade="F2"/>
            <w:vAlign w:val="center"/>
          </w:tcPr>
          <w:p w14:paraId="0CF51F76" w14:textId="39B3A537" w:rsidR="00CD50FD" w:rsidRPr="00177FC6" w:rsidRDefault="00360EC2" w:rsidP="003D2DA0">
            <w:pPr>
              <w:pStyle w:val="Ttulo2"/>
            </w:pPr>
            <w:r>
              <w:t xml:space="preserve"> </w:t>
            </w:r>
            <w:r w:rsidR="003D2DA0">
              <w:t xml:space="preserve">    </w:t>
            </w:r>
            <w:r>
              <w:t xml:space="preserve"> </w:t>
            </w:r>
            <w:sdt>
              <w:sdtPr>
                <w:id w:val="-1907296240"/>
                <w:placeholder>
                  <w:docPart w:val="0401B9BCAB404E17BB212BAEA56DD7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7FC6">
                  <w:rPr>
                    <w:lang w:bidi="es-ES"/>
                  </w:rPr>
                  <w:t>FORMACIÓN</w:t>
                </w:r>
              </w:sdtContent>
            </w:sdt>
          </w:p>
        </w:tc>
        <w:tc>
          <w:tcPr>
            <w:tcW w:w="3209" w:type="dxa"/>
            <w:vMerge w:val="restart"/>
            <w:shd w:val="clear" w:color="auto" w:fill="303848" w:themeFill="accent1"/>
            <w:vAlign w:val="center"/>
          </w:tcPr>
          <w:p w14:paraId="32C4AC8A" w14:textId="77777777" w:rsidR="00CD50FD" w:rsidRPr="00177FC6" w:rsidRDefault="00646AEC" w:rsidP="003D2DA0">
            <w:pPr>
              <w:pStyle w:val="Ttulo1"/>
            </w:pPr>
            <w:sdt>
              <w:sdtPr>
                <w:id w:val="-1748876717"/>
                <w:placeholder>
                  <w:docPart w:val="849E8F073C5C46DB97F610FA74AD2A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7FC6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128" w:type="dxa"/>
            <w:gridSpan w:val="2"/>
            <w:tcBorders>
              <w:bottom w:val="single" w:sz="18" w:space="0" w:color="BF9268" w:themeColor="accent2"/>
            </w:tcBorders>
          </w:tcPr>
          <w:p w14:paraId="3E1BE63A" w14:textId="77777777" w:rsidR="00CD50FD" w:rsidRPr="00177FC6" w:rsidRDefault="00CD50FD" w:rsidP="003D2DA0">
            <w:pPr>
              <w:jc w:val="both"/>
            </w:pPr>
          </w:p>
        </w:tc>
      </w:tr>
      <w:tr w:rsidR="00CF3D33" w:rsidRPr="00177FC6" w14:paraId="15DEBCAC" w14:textId="77777777" w:rsidTr="00D22201">
        <w:trPr>
          <w:trHeight w:val="557"/>
        </w:trPr>
        <w:tc>
          <w:tcPr>
            <w:tcW w:w="4077" w:type="dxa"/>
            <w:vMerge/>
            <w:shd w:val="clear" w:color="auto" w:fill="F2F2F2" w:themeFill="background1" w:themeFillShade="F2"/>
            <w:vAlign w:val="center"/>
          </w:tcPr>
          <w:p w14:paraId="195749CA" w14:textId="77777777" w:rsidR="00CF3D33" w:rsidRPr="00177FC6" w:rsidRDefault="00CF3D33" w:rsidP="003D2DA0">
            <w:pPr>
              <w:pStyle w:val="Ttulo2"/>
            </w:pPr>
          </w:p>
        </w:tc>
        <w:tc>
          <w:tcPr>
            <w:tcW w:w="3209" w:type="dxa"/>
            <w:vMerge/>
            <w:shd w:val="clear" w:color="auto" w:fill="303848" w:themeFill="accent1"/>
            <w:vAlign w:val="center"/>
          </w:tcPr>
          <w:p w14:paraId="44B676F7" w14:textId="77777777" w:rsidR="00CF3D33" w:rsidRPr="00177FC6" w:rsidRDefault="00CF3D33" w:rsidP="003D2DA0">
            <w:pPr>
              <w:pStyle w:val="Ttulo1"/>
            </w:pPr>
          </w:p>
        </w:tc>
        <w:tc>
          <w:tcPr>
            <w:tcW w:w="3128" w:type="dxa"/>
            <w:gridSpan w:val="2"/>
          </w:tcPr>
          <w:p w14:paraId="26FEBE7E" w14:textId="64A85787" w:rsidR="00CF3D33" w:rsidRPr="00177FC6" w:rsidRDefault="00CF3D33" w:rsidP="003D2DA0">
            <w:pPr>
              <w:jc w:val="both"/>
            </w:pPr>
            <w:r>
              <w:t xml:space="preserve">                                                                                        </w:t>
            </w:r>
          </w:p>
        </w:tc>
      </w:tr>
      <w:tr w:rsidR="00CF3D33" w:rsidRPr="005A4595" w14:paraId="622C6E78" w14:textId="77777777" w:rsidTr="00D22201">
        <w:trPr>
          <w:trHeight w:val="3403"/>
        </w:trPr>
        <w:tc>
          <w:tcPr>
            <w:tcW w:w="4077" w:type="dxa"/>
            <w:shd w:val="clear" w:color="auto" w:fill="F2F2F2" w:themeFill="background1" w:themeFillShade="F2"/>
          </w:tcPr>
          <w:p w14:paraId="1CF8BE3F" w14:textId="77777777" w:rsidR="00CF3D33" w:rsidRPr="00177FC6" w:rsidRDefault="00CF3D33" w:rsidP="003D2DA0">
            <w:pPr>
              <w:pStyle w:val="Texto"/>
            </w:pPr>
          </w:p>
          <w:p w14:paraId="53F2669B" w14:textId="79D4AD91" w:rsidR="00D4026E" w:rsidRDefault="00D4026E" w:rsidP="003D2DA0">
            <w:pPr>
              <w:pStyle w:val="Text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Curso de C.M </w:t>
            </w:r>
            <w:r w:rsidR="00362A01">
              <w:rPr>
                <w:sz w:val="24"/>
              </w:rPr>
              <w:t>(</w:t>
            </w:r>
            <w:proofErr w:type="spellStart"/>
            <w:r w:rsidR="004512AF">
              <w:rPr>
                <w:sz w:val="24"/>
              </w:rPr>
              <w:t>community</w:t>
            </w:r>
            <w:proofErr w:type="spellEnd"/>
            <w:r w:rsidR="004512AF">
              <w:rPr>
                <w:sz w:val="24"/>
              </w:rPr>
              <w:t xml:space="preserve"> manager</w:t>
            </w:r>
            <w:r w:rsidR="00F85C64">
              <w:rPr>
                <w:sz w:val="24"/>
              </w:rPr>
              <w:t>)</w:t>
            </w:r>
            <w:r w:rsidR="00F8692D">
              <w:rPr>
                <w:sz w:val="24"/>
              </w:rPr>
              <w:t xml:space="preserve"> potrero digital</w:t>
            </w:r>
            <w:r w:rsidR="0012338A">
              <w:rPr>
                <w:sz w:val="24"/>
              </w:rPr>
              <w:t xml:space="preserve"> ( en curso , </w:t>
            </w:r>
            <w:r w:rsidR="00F8692D">
              <w:rPr>
                <w:sz w:val="24"/>
              </w:rPr>
              <w:t xml:space="preserve">Modalidad </w:t>
            </w:r>
            <w:proofErr w:type="spellStart"/>
            <w:r w:rsidR="00F8692D">
              <w:rPr>
                <w:sz w:val="24"/>
              </w:rPr>
              <w:t>asincronica</w:t>
            </w:r>
            <w:proofErr w:type="spellEnd"/>
            <w:r w:rsidR="00F8692D">
              <w:rPr>
                <w:sz w:val="24"/>
              </w:rPr>
              <w:t xml:space="preserve"> virtual )</w:t>
            </w:r>
          </w:p>
          <w:p w14:paraId="1FBF0486" w14:textId="6DC5AFB3" w:rsidR="00CF3D33" w:rsidRDefault="00CF3D33" w:rsidP="003D2DA0">
            <w:pPr>
              <w:pStyle w:val="Texto"/>
              <w:numPr>
                <w:ilvl w:val="0"/>
                <w:numId w:val="4"/>
              </w:numPr>
              <w:rPr>
                <w:sz w:val="24"/>
              </w:rPr>
            </w:pPr>
            <w:r w:rsidRPr="00E919CE">
              <w:rPr>
                <w:sz w:val="24"/>
              </w:rPr>
              <w:t>Lic. en Cs de la Educación</w:t>
            </w:r>
          </w:p>
          <w:p w14:paraId="1A1D9A3E" w14:textId="51DA2ED5" w:rsidR="00CF3D33" w:rsidRPr="00E919CE" w:rsidRDefault="00CF3D33" w:rsidP="003D2DA0">
            <w:pPr>
              <w:pStyle w:val="Prrafodelista"/>
            </w:pPr>
            <w:r>
              <w:t>Universidad nac del sur</w:t>
            </w:r>
          </w:p>
          <w:p w14:paraId="7608D6B6" w14:textId="7145FD9F" w:rsidR="00CF3D33" w:rsidRDefault="00CF3D33" w:rsidP="003D2DA0">
            <w:r>
              <w:t xml:space="preserve">  </w:t>
            </w:r>
            <w:r w:rsidR="003D2DA0">
              <w:t xml:space="preserve">       </w:t>
            </w:r>
            <w:r>
              <w:t xml:space="preserve"> </w:t>
            </w:r>
            <w:r w:rsidRPr="00E919CE">
              <w:t>(en curso</w:t>
            </w:r>
            <w:r w:rsidR="00D4026E">
              <w:t xml:space="preserve"> ,flexibilidad</w:t>
            </w:r>
            <w:r w:rsidR="00362A01">
              <w:t xml:space="preserve"> horaria</w:t>
            </w:r>
            <w:r w:rsidRPr="00E919CE">
              <w:t>)</w:t>
            </w:r>
          </w:p>
          <w:p w14:paraId="02FBABC4" w14:textId="564AE3D2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>Estudio de idioma inglés</w:t>
            </w:r>
          </w:p>
          <w:p w14:paraId="61354A4A" w14:textId="5249DFC7" w:rsidR="00CF3D33" w:rsidRDefault="00CF3D33" w:rsidP="003D2DA0">
            <w:pPr>
              <w:pStyle w:val="Prrafodelista"/>
            </w:pPr>
            <w:r>
              <w:t>Modalidad virtual</w:t>
            </w:r>
          </w:p>
          <w:p w14:paraId="59A01047" w14:textId="23BF9398" w:rsidR="00CF3D33" w:rsidRDefault="00CF3D33" w:rsidP="003D2DA0">
            <w:pPr>
              <w:pStyle w:val="Prrafodelista"/>
            </w:pPr>
            <w:r>
              <w:t xml:space="preserve">Asincrónico </w:t>
            </w:r>
          </w:p>
          <w:p w14:paraId="6DBB65EC" w14:textId="718AED50" w:rsidR="00CF3D33" w:rsidRDefault="00F32326" w:rsidP="003D2DA0">
            <w:pPr>
              <w:pStyle w:val="Prrafodelista"/>
            </w:pPr>
            <w:r>
              <w:t>Prof.</w:t>
            </w:r>
            <w:r w:rsidR="00CF3D33">
              <w:t xml:space="preserve"> particular </w:t>
            </w:r>
          </w:p>
          <w:p w14:paraId="56B77443" w14:textId="7300CBAE" w:rsidR="00CF3D33" w:rsidRDefault="00CF3D33" w:rsidP="003D2DA0">
            <w:pPr>
              <w:pStyle w:val="Prrafodelista"/>
            </w:pPr>
            <w:r>
              <w:t>(En curso)</w:t>
            </w:r>
          </w:p>
          <w:p w14:paraId="0CC8776C" w14:textId="70A66FBA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 xml:space="preserve">Curso de educación y formación ambiental 2023 </w:t>
            </w:r>
          </w:p>
          <w:p w14:paraId="2B35A2A0" w14:textId="0092BAF7" w:rsidR="00CF3D33" w:rsidRDefault="00CF3D33" w:rsidP="003D2DA0">
            <w:pPr>
              <w:pStyle w:val="Prrafodelista"/>
            </w:pPr>
            <w:r>
              <w:t>(IDEAL Ba Bca)</w:t>
            </w:r>
          </w:p>
          <w:p w14:paraId="4F0CBB1F" w14:textId="20DEC608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 xml:space="preserve">Coaching laboral y </w:t>
            </w:r>
            <w:r w:rsidR="00597324">
              <w:t>ontológico</w:t>
            </w:r>
          </w:p>
          <w:p w14:paraId="495D1543" w14:textId="4FB0775A" w:rsidR="00CF3D33" w:rsidRDefault="00CF3D33" w:rsidP="003D2DA0">
            <w:pPr>
              <w:pStyle w:val="Prrafodelista"/>
            </w:pPr>
            <w:proofErr w:type="spellStart"/>
            <w:r>
              <w:t>Axon</w:t>
            </w:r>
            <w:proofErr w:type="spellEnd"/>
            <w:r>
              <w:t xml:space="preserve"> Trainin</w:t>
            </w:r>
            <w:r w:rsidR="003D2DA0">
              <w:t>g</w:t>
            </w:r>
            <w:r>
              <w:t xml:space="preserve"> </w:t>
            </w:r>
            <w:proofErr w:type="spellStart"/>
            <w:r>
              <w:t>Institute</w:t>
            </w:r>
            <w:proofErr w:type="spellEnd"/>
            <w:r>
              <w:t xml:space="preserve"> 2023</w:t>
            </w:r>
          </w:p>
          <w:p w14:paraId="534C447B" w14:textId="4B8731BF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>Formación en gestión del tiempo</w:t>
            </w:r>
          </w:p>
          <w:p w14:paraId="27C8217F" w14:textId="2FDC513D" w:rsidR="00CF3D33" w:rsidRDefault="00CF3D33" w:rsidP="003D2DA0">
            <w:pPr>
              <w:pStyle w:val="Prrafodelista"/>
            </w:pPr>
            <w:proofErr w:type="spellStart"/>
            <w:r>
              <w:t>Axon</w:t>
            </w:r>
            <w:proofErr w:type="spellEnd"/>
            <w:r>
              <w:t xml:space="preserve"> Training </w:t>
            </w:r>
            <w:proofErr w:type="spellStart"/>
            <w:r>
              <w:t>Institute</w:t>
            </w:r>
            <w:proofErr w:type="spellEnd"/>
            <w:r>
              <w:t xml:space="preserve"> 2023</w:t>
            </w:r>
          </w:p>
          <w:p w14:paraId="537A5B3C" w14:textId="549DCB4F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 xml:space="preserve">Conservatorio de Música de Bahía Blanca, canto lirico </w:t>
            </w:r>
            <w:proofErr w:type="spellStart"/>
            <w:r>
              <w:t>camaristico</w:t>
            </w:r>
            <w:proofErr w:type="spellEnd"/>
            <w:r>
              <w:t xml:space="preserve"> (</w:t>
            </w:r>
            <w:proofErr w:type="spellStart"/>
            <w:r>
              <w:t>foba</w:t>
            </w:r>
            <w:proofErr w:type="spellEnd"/>
            <w:r>
              <w:t xml:space="preserve">) </w:t>
            </w:r>
          </w:p>
          <w:p w14:paraId="384435D3" w14:textId="69784C10" w:rsidR="00CF3D33" w:rsidRDefault="00CF3D33" w:rsidP="003D2DA0">
            <w:pPr>
              <w:pStyle w:val="Prrafodelista"/>
            </w:pPr>
            <w:r>
              <w:t>Instrumento violín (</w:t>
            </w:r>
            <w:proofErr w:type="spellStart"/>
            <w:r>
              <w:t>foba</w:t>
            </w:r>
            <w:proofErr w:type="spellEnd"/>
            <w:r>
              <w:t>) 2008</w:t>
            </w:r>
          </w:p>
          <w:p w14:paraId="756889C3" w14:textId="7DDAB018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 xml:space="preserve">Educación polimodal </w:t>
            </w:r>
          </w:p>
          <w:p w14:paraId="3CCB390C" w14:textId="441DBDC1" w:rsidR="001A0842" w:rsidRDefault="00CF3D33" w:rsidP="009A6AED">
            <w:pPr>
              <w:pStyle w:val="Prrafodelista"/>
              <w:ind w:left="785"/>
            </w:pPr>
            <w:r>
              <w:t>Instituto Reg. del SUR (bachiller con orientación en RR.HH y administración) 2004</w:t>
            </w:r>
          </w:p>
          <w:p w14:paraId="1AEC1F80" w14:textId="28BB8432" w:rsidR="00CF3D33" w:rsidRDefault="00CF3D33" w:rsidP="003D2DA0">
            <w:pPr>
              <w:pStyle w:val="Prrafodelista"/>
              <w:numPr>
                <w:ilvl w:val="0"/>
                <w:numId w:val="4"/>
              </w:numPr>
            </w:pPr>
            <w:r>
              <w:t xml:space="preserve">Educación primaria </w:t>
            </w:r>
          </w:p>
          <w:p w14:paraId="6B54922C" w14:textId="6BC73A96" w:rsidR="00CF3D33" w:rsidRDefault="00CF3D33" w:rsidP="003D2DA0">
            <w:pPr>
              <w:pStyle w:val="Prrafodelista"/>
              <w:ind w:left="785"/>
            </w:pPr>
            <w:r>
              <w:t xml:space="preserve">Col Nuestra Señora de La Asunción </w:t>
            </w:r>
          </w:p>
          <w:p w14:paraId="1C386A69" w14:textId="549D11AA" w:rsidR="00445E1F" w:rsidRDefault="00445E1F" w:rsidP="003D2DA0">
            <w:pPr>
              <w:pStyle w:val="Prrafodelista"/>
              <w:ind w:left="785"/>
            </w:pPr>
          </w:p>
          <w:p w14:paraId="60DA92B2" w14:textId="77777777" w:rsidR="00CF3D33" w:rsidRDefault="00CF3D33" w:rsidP="003D2DA0">
            <w:pPr>
              <w:pStyle w:val="Prrafodelista"/>
            </w:pPr>
          </w:p>
          <w:p w14:paraId="2F4A8514" w14:textId="77777777" w:rsidR="00CF3D33" w:rsidRDefault="00CF3D33" w:rsidP="003D2DA0">
            <w:pPr>
              <w:pStyle w:val="Prrafodelista"/>
            </w:pPr>
          </w:p>
          <w:p w14:paraId="4DC35570" w14:textId="77777777" w:rsidR="00CF3D33" w:rsidRDefault="00CF3D33" w:rsidP="003D2DA0">
            <w:pPr>
              <w:pStyle w:val="Prrafodelista"/>
            </w:pPr>
          </w:p>
          <w:p w14:paraId="61F09306" w14:textId="77777777" w:rsidR="00CF3D33" w:rsidRDefault="00CF3D33" w:rsidP="003D2DA0">
            <w:pPr>
              <w:pStyle w:val="Prrafodelista"/>
            </w:pPr>
          </w:p>
          <w:p w14:paraId="6F50E449" w14:textId="40F53F15" w:rsidR="00CF3D33" w:rsidRPr="00E919CE" w:rsidRDefault="00457A3E" w:rsidP="003D2DA0">
            <w:r>
              <w:t>R</w:t>
            </w:r>
            <w:r w:rsidR="00C01455">
              <w:t xml:space="preserve">EFERENCIAS PERSONALES </w:t>
            </w:r>
            <w:r w:rsidR="002D090C">
              <w:t>:</w:t>
            </w:r>
          </w:p>
          <w:p w14:paraId="01C92D91" w14:textId="77777777" w:rsidR="00A67DEC" w:rsidRDefault="00A67DEC" w:rsidP="00A67DEC">
            <w:pPr>
              <w:ind w:left="141"/>
            </w:pPr>
          </w:p>
          <w:p w14:paraId="5EA6809D" w14:textId="4180B5BF" w:rsidR="002D090C" w:rsidRPr="00E919CE" w:rsidRDefault="002C2CD1" w:rsidP="002D090C">
            <w:pPr>
              <w:pStyle w:val="Prrafodelista"/>
              <w:numPr>
                <w:ilvl w:val="0"/>
                <w:numId w:val="1"/>
              </w:numPr>
            </w:pPr>
            <w:r>
              <w:t xml:space="preserve">Argentini Leandro </w:t>
            </w:r>
          </w:p>
          <w:p w14:paraId="0540029A" w14:textId="08BBB758" w:rsidR="007F091A" w:rsidRPr="00E919CE" w:rsidRDefault="007F091A" w:rsidP="007F091A">
            <w:pPr>
              <w:pStyle w:val="Prrafodelista"/>
              <w:ind w:left="501"/>
            </w:pPr>
            <w:r>
              <w:t xml:space="preserve">Tel </w:t>
            </w:r>
            <w:r w:rsidR="009D5E2F">
              <w:t>:</w:t>
            </w:r>
            <w:r w:rsidR="00A67DEC">
              <w:t xml:space="preserve"> </w:t>
            </w:r>
            <w:r w:rsidR="00063BF6">
              <w:t>291 -</w:t>
            </w:r>
            <w:r w:rsidR="0085737B">
              <w:t>156</w:t>
            </w:r>
            <w:r w:rsidR="00AE794E">
              <w:t>-43</w:t>
            </w:r>
            <w:r w:rsidR="00FC7B6F">
              <w:t>-70-01</w:t>
            </w:r>
          </w:p>
          <w:p w14:paraId="775E9863" w14:textId="405CC094" w:rsidR="00870ED3" w:rsidRDefault="00870ED3" w:rsidP="007F091A">
            <w:pPr>
              <w:pStyle w:val="Prrafodelista"/>
              <w:ind w:left="501"/>
            </w:pPr>
            <w:r>
              <w:t xml:space="preserve">Dueño de </w:t>
            </w:r>
            <w:r w:rsidR="00453DD0">
              <w:t>concesionario</w:t>
            </w:r>
            <w:r>
              <w:t xml:space="preserve"> </w:t>
            </w:r>
            <w:r w:rsidR="00DB5D51">
              <w:t xml:space="preserve">Audi </w:t>
            </w:r>
            <w:proofErr w:type="spellStart"/>
            <w:r w:rsidR="00DB5D51">
              <w:t>B</w:t>
            </w:r>
            <w:r w:rsidR="007E57C5">
              <w:t>.Bca</w:t>
            </w:r>
            <w:proofErr w:type="spellEnd"/>
            <w:r w:rsidR="007E57C5">
              <w:t xml:space="preserve"> </w:t>
            </w:r>
          </w:p>
          <w:p w14:paraId="6BDD4922" w14:textId="7DD8B312" w:rsidR="00893E7B" w:rsidRDefault="00F60CB9" w:rsidP="00893E7B">
            <w:pPr>
              <w:pStyle w:val="Prrafodelista"/>
              <w:numPr>
                <w:ilvl w:val="0"/>
                <w:numId w:val="1"/>
              </w:numPr>
            </w:pPr>
            <w:r>
              <w:t xml:space="preserve">Jorge Montano </w:t>
            </w:r>
          </w:p>
          <w:p w14:paraId="4E7666B0" w14:textId="0102FCE8" w:rsidR="0079413F" w:rsidRDefault="00005378" w:rsidP="0079413F">
            <w:pPr>
              <w:ind w:left="142"/>
              <w:jc w:val="both"/>
            </w:pPr>
            <w:r>
              <w:t xml:space="preserve">  </w:t>
            </w:r>
            <w:r w:rsidR="0079413F">
              <w:t xml:space="preserve">  Bayer </w:t>
            </w:r>
            <w:r w:rsidR="00925361">
              <w:t xml:space="preserve"> </w:t>
            </w:r>
            <w:proofErr w:type="spellStart"/>
            <w:r w:rsidR="00925361">
              <w:t>lab</w:t>
            </w:r>
            <w:proofErr w:type="spellEnd"/>
            <w:r w:rsidR="00925361">
              <w:t xml:space="preserve"> </w:t>
            </w:r>
            <w:r w:rsidR="005D621D">
              <w:t xml:space="preserve">– </w:t>
            </w:r>
            <w:proofErr w:type="spellStart"/>
            <w:r w:rsidR="005D621D">
              <w:t>Disprofarma</w:t>
            </w:r>
            <w:proofErr w:type="spellEnd"/>
            <w:r w:rsidR="005D621D">
              <w:t xml:space="preserve"> </w:t>
            </w:r>
          </w:p>
          <w:p w14:paraId="2D5EB967" w14:textId="6AACFD89" w:rsidR="005D621D" w:rsidRPr="00E919CE" w:rsidRDefault="005D621D" w:rsidP="0079413F">
            <w:pPr>
              <w:ind w:left="142"/>
              <w:jc w:val="both"/>
            </w:pPr>
            <w:r>
              <w:t xml:space="preserve">  </w:t>
            </w:r>
            <w:r w:rsidR="00005378">
              <w:t xml:space="preserve"> </w:t>
            </w:r>
            <w:r>
              <w:t xml:space="preserve"> Tel </w:t>
            </w:r>
            <w:r w:rsidR="00695BBD">
              <w:t>: 291 -</w:t>
            </w:r>
            <w:r w:rsidR="00084B28">
              <w:t>155-</w:t>
            </w:r>
            <w:r w:rsidR="00D50734">
              <w:t>16</w:t>
            </w:r>
            <w:r w:rsidR="00C049B7">
              <w:t>-3</w:t>
            </w:r>
            <w:r w:rsidR="00EC25DA">
              <w:t>6</w:t>
            </w:r>
            <w:r w:rsidR="00005378">
              <w:t>-82</w:t>
            </w:r>
          </w:p>
          <w:p w14:paraId="7E1D3F86" w14:textId="77777777" w:rsidR="00CF3D33" w:rsidRPr="00177FC6" w:rsidRDefault="00CF3D33" w:rsidP="003D2DA0">
            <w:pPr>
              <w:pStyle w:val="Texto"/>
            </w:pPr>
          </w:p>
        </w:tc>
        <w:tc>
          <w:tcPr>
            <w:tcW w:w="6337" w:type="dxa"/>
            <w:gridSpan w:val="3"/>
            <w:vAlign w:val="center"/>
          </w:tcPr>
          <w:p w14:paraId="6CBE8CAA" w14:textId="77777777" w:rsidR="00A339A4" w:rsidRDefault="00A339A4" w:rsidP="003D2DA0">
            <w:pPr>
              <w:pStyle w:val="Texto"/>
              <w:jc w:val="both"/>
            </w:pPr>
          </w:p>
          <w:p w14:paraId="333AE924" w14:textId="119743B1" w:rsidR="00755952" w:rsidRDefault="00A339A4" w:rsidP="003D2DA0">
            <w:pPr>
              <w:pStyle w:val="Texto"/>
              <w:numPr>
                <w:ilvl w:val="0"/>
                <w:numId w:val="1"/>
              </w:numPr>
              <w:jc w:val="both"/>
            </w:pPr>
            <w:r>
              <w:t>Farmacia Busilachi (suplencia por 1 mes) control de ingreso de pedidos de droguería, armado de pedidos y reposición de droguería  - Abril 2023</w:t>
            </w:r>
            <w:r w:rsidR="00755952">
              <w:t xml:space="preserve"> </w:t>
            </w:r>
          </w:p>
          <w:p w14:paraId="4967864A" w14:textId="0378E309" w:rsidR="00755952" w:rsidRDefault="0061486E" w:rsidP="003D2DA0">
            <w:pPr>
              <w:pStyle w:val="Texto"/>
              <w:ind w:left="360"/>
            </w:pPr>
            <w:r>
              <w:t xml:space="preserve">     </w:t>
            </w:r>
            <w:r w:rsidR="00755952">
              <w:t xml:space="preserve">REF: </w:t>
            </w:r>
            <w:r w:rsidR="00E86524">
              <w:t>Florecía</w:t>
            </w:r>
            <w:r w:rsidR="00755952">
              <w:t xml:space="preserve"> Gallie  , </w:t>
            </w:r>
            <w:r w:rsidR="00E86524">
              <w:t>María</w:t>
            </w:r>
            <w:r w:rsidR="00755952">
              <w:t xml:space="preserve"> Gracia farmacéuticas </w:t>
            </w:r>
          </w:p>
          <w:p w14:paraId="4F4AF17B" w14:textId="75BBC2BF" w:rsidR="00A339A4" w:rsidRDefault="0061486E" w:rsidP="003D2DA0">
            <w:pPr>
              <w:pStyle w:val="Texto"/>
              <w:ind w:left="360"/>
            </w:pPr>
            <w:r>
              <w:t xml:space="preserve">    </w:t>
            </w:r>
            <w:r w:rsidR="00755952">
              <w:t xml:space="preserve"> TEL :291-4820113</w:t>
            </w:r>
          </w:p>
          <w:p w14:paraId="41D4B22F" w14:textId="7A54878C" w:rsidR="0061486E" w:rsidRPr="0061486E" w:rsidRDefault="00597324" w:rsidP="003D2DA0">
            <w:pPr>
              <w:pStyle w:val="Texto"/>
              <w:numPr>
                <w:ilvl w:val="0"/>
                <w:numId w:val="1"/>
              </w:numPr>
            </w:pPr>
            <w:r>
              <w:t>Víctor</w:t>
            </w:r>
            <w:r w:rsidR="00A339A4">
              <w:t xml:space="preserve"> contreras</w:t>
            </w:r>
            <w:r w:rsidR="00755952">
              <w:t>, tareas administrativas y auxiliar de RR.HH</w:t>
            </w:r>
            <w:r w:rsidR="00A339A4">
              <w:t xml:space="preserve"> (marzo 2014 – dic </w:t>
            </w:r>
            <w:r w:rsidR="00755952">
              <w:t xml:space="preserve">2016) Central termoeléctrica Guillermo Brown (parque </w:t>
            </w:r>
            <w:r>
              <w:t>eólico</w:t>
            </w:r>
            <w:r w:rsidR="00755952">
              <w:t xml:space="preserve">) -abril 2015 -dic 2016 poliducto 32 pulgadas YPF Puerto Rosales </w:t>
            </w:r>
            <w:r w:rsidR="0061486E">
              <w:t xml:space="preserve">REF: ING </w:t>
            </w:r>
            <w:proofErr w:type="spellStart"/>
            <w:r w:rsidR="0061486E">
              <w:t>Marcet</w:t>
            </w:r>
            <w:proofErr w:type="spellEnd"/>
            <w:r w:rsidR="0061486E">
              <w:t xml:space="preserve">  </w:t>
            </w:r>
            <w:r w:rsidR="00475B8E">
              <w:t xml:space="preserve"> </w:t>
            </w:r>
            <w:proofErr w:type="spellStart"/>
            <w:r w:rsidR="00475B8E">
              <w:t>tel</w:t>
            </w:r>
            <w:proofErr w:type="spellEnd"/>
            <w:r w:rsidR="00475B8E">
              <w:t xml:space="preserve"> : 1138030175</w:t>
            </w:r>
          </w:p>
          <w:p w14:paraId="03715565" w14:textId="1D04F76A" w:rsidR="005A4595" w:rsidRDefault="0061486E" w:rsidP="003D2DA0">
            <w:pPr>
              <w:pStyle w:val="Texto"/>
              <w:numPr>
                <w:ilvl w:val="0"/>
                <w:numId w:val="1"/>
              </w:numPr>
              <w:jc w:val="both"/>
            </w:pPr>
            <w:r>
              <w:t xml:space="preserve">Complementos indumentaria Bs </w:t>
            </w:r>
            <w:r w:rsidR="005A4595">
              <w:t>As,</w:t>
            </w:r>
            <w:r>
              <w:t xml:space="preserve"> atención al </w:t>
            </w:r>
            <w:r w:rsidR="005A4595">
              <w:t>público</w:t>
            </w:r>
            <w:r>
              <w:t xml:space="preserve"> y tareas administrativas , encargada de local</w:t>
            </w:r>
          </w:p>
          <w:p w14:paraId="6649E11F" w14:textId="14B7023B" w:rsidR="00DE5F6B" w:rsidRPr="00DE5F6B" w:rsidRDefault="005A4595" w:rsidP="001D5D23">
            <w:pPr>
              <w:pStyle w:val="Texto"/>
              <w:ind w:left="502"/>
              <w:jc w:val="both"/>
              <w:rPr>
                <w:lang w:val="es-AR"/>
              </w:rPr>
            </w:pPr>
            <w:r>
              <w:t xml:space="preserve">05 -2012 / 02 – 2013 </w:t>
            </w:r>
            <w:r w:rsidR="00475B8E">
              <w:t xml:space="preserve"> REF : Gisela </w:t>
            </w:r>
            <w:proofErr w:type="spellStart"/>
            <w:r w:rsidR="00475B8E">
              <w:t>LIniestky</w:t>
            </w:r>
            <w:proofErr w:type="spellEnd"/>
            <w:r w:rsidR="0046426C">
              <w:t xml:space="preserve"> </w:t>
            </w:r>
            <w:proofErr w:type="spellStart"/>
            <w:r w:rsidR="00596EDC">
              <w:t>tel</w:t>
            </w:r>
            <w:proofErr w:type="spellEnd"/>
            <w:r w:rsidR="00596EDC">
              <w:t xml:space="preserve"> :</w:t>
            </w:r>
            <w:r w:rsidR="00D22201" w:rsidRPr="00D22201">
              <w:t xml:space="preserve"> 1134444921</w:t>
            </w:r>
          </w:p>
          <w:p w14:paraId="22BD4986" w14:textId="71690DF8" w:rsidR="005A4595" w:rsidRDefault="005A4595" w:rsidP="003D2DA0">
            <w:pPr>
              <w:pStyle w:val="Texto"/>
              <w:numPr>
                <w:ilvl w:val="0"/>
                <w:numId w:val="1"/>
              </w:numPr>
              <w:jc w:val="both"/>
              <w:rPr>
                <w:lang w:val="es-AR"/>
              </w:rPr>
            </w:pPr>
            <w:r w:rsidRPr="005A4595">
              <w:rPr>
                <w:lang w:val="es-AR"/>
              </w:rPr>
              <w:t xml:space="preserve">Mac Donald s </w:t>
            </w:r>
            <w:proofErr w:type="spellStart"/>
            <w:r w:rsidRPr="005A4595">
              <w:rPr>
                <w:lang w:val="es-AR"/>
              </w:rPr>
              <w:t>crew</w:t>
            </w:r>
            <w:proofErr w:type="spellEnd"/>
            <w:r w:rsidRPr="005A4595">
              <w:rPr>
                <w:lang w:val="es-AR"/>
              </w:rPr>
              <w:t xml:space="preserve"> , atención al público , ca</w:t>
            </w:r>
            <w:r>
              <w:rPr>
                <w:lang w:val="es-AR"/>
              </w:rPr>
              <w:t xml:space="preserve">ja y otras actividades de desempeño dentro del local , </w:t>
            </w:r>
          </w:p>
          <w:p w14:paraId="2BE8392A" w14:textId="77777777" w:rsidR="00475B8E" w:rsidRDefault="00475B8E" w:rsidP="003D2DA0">
            <w:pPr>
              <w:pStyle w:val="Texto"/>
              <w:ind w:left="283"/>
              <w:rPr>
                <w:lang w:val="es-AR"/>
              </w:rPr>
            </w:pPr>
            <w:r>
              <w:rPr>
                <w:lang w:val="es-AR"/>
              </w:rPr>
              <w:t xml:space="preserve">       </w:t>
            </w:r>
            <w:r w:rsidR="005A4595">
              <w:rPr>
                <w:lang w:val="es-AR"/>
              </w:rPr>
              <w:t>12 -2011 / 03/2011</w:t>
            </w:r>
            <w:r>
              <w:rPr>
                <w:lang w:val="es-AR"/>
              </w:rPr>
              <w:t xml:space="preserve"> (por cambio de dueño no poseo </w:t>
            </w:r>
            <w:proofErr w:type="spellStart"/>
            <w:r>
              <w:rPr>
                <w:lang w:val="es-AR"/>
              </w:rPr>
              <w:t>nro</w:t>
            </w:r>
            <w:proofErr w:type="spellEnd"/>
          </w:p>
          <w:p w14:paraId="1DC81830" w14:textId="716D00DF" w:rsidR="005A4595" w:rsidRPr="005A4595" w:rsidRDefault="00475B8E" w:rsidP="003D2DA0">
            <w:pPr>
              <w:pStyle w:val="Texto"/>
              <w:ind w:left="283"/>
              <w:rPr>
                <w:lang w:val="es-AR"/>
              </w:rPr>
            </w:pPr>
            <w:r>
              <w:rPr>
                <w:lang w:val="es-AR"/>
              </w:rPr>
              <w:t xml:space="preserve">       De contacto )        </w:t>
            </w:r>
          </w:p>
          <w:p w14:paraId="1CD76DE9" w14:textId="77777777" w:rsidR="00475B8E" w:rsidRDefault="005A4595" w:rsidP="003D2DA0">
            <w:pPr>
              <w:pStyle w:val="Texto"/>
              <w:numPr>
                <w:ilvl w:val="0"/>
                <w:numId w:val="1"/>
              </w:num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Disprofarma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lab</w:t>
            </w:r>
            <w:proofErr w:type="spellEnd"/>
            <w:r>
              <w:rPr>
                <w:lang w:val="es-AR"/>
              </w:rPr>
              <w:t xml:space="preserve">  ( suplencia </w:t>
            </w:r>
            <w:proofErr w:type="spellStart"/>
            <w:r>
              <w:rPr>
                <w:lang w:val="es-AR"/>
              </w:rPr>
              <w:t>part</w:t>
            </w:r>
            <w:proofErr w:type="spellEnd"/>
            <w:r>
              <w:rPr>
                <w:lang w:val="es-AR"/>
              </w:rPr>
              <w:t xml:space="preserve">  -time ) recepcionista , actividades administrativas</w:t>
            </w:r>
          </w:p>
          <w:p w14:paraId="688C4E67" w14:textId="591E40E9" w:rsidR="00A339A4" w:rsidRPr="00475B8E" w:rsidRDefault="00475B8E" w:rsidP="003D2DA0">
            <w:pPr>
              <w:pStyle w:val="Texto"/>
              <w:ind w:left="283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       </w:t>
            </w:r>
            <w:r w:rsidR="005A4595">
              <w:rPr>
                <w:lang w:val="es-AR"/>
              </w:rPr>
              <w:t xml:space="preserve">  04- 2010 /  08 </w:t>
            </w:r>
            <w:r>
              <w:rPr>
                <w:lang w:val="es-AR"/>
              </w:rPr>
              <w:t>–</w:t>
            </w:r>
            <w:r w:rsidR="005A4595">
              <w:rPr>
                <w:lang w:val="es-AR"/>
              </w:rPr>
              <w:t xml:space="preserve"> 2010</w:t>
            </w:r>
            <w:r>
              <w:rPr>
                <w:lang w:val="es-AR"/>
              </w:rPr>
              <w:t xml:space="preserve"> ,</w:t>
            </w:r>
            <w:r w:rsidRPr="00475B8E">
              <w:rPr>
                <w:lang w:val="es-AR"/>
              </w:rPr>
              <w:t xml:space="preserve"> REF: </w:t>
            </w:r>
            <w:r w:rsidR="00422F32" w:rsidRPr="00475B8E">
              <w:rPr>
                <w:lang w:val="es-AR"/>
              </w:rPr>
              <w:t>Candía</w:t>
            </w:r>
            <w:r w:rsidRPr="00475B8E">
              <w:rPr>
                <w:lang w:val="es-AR"/>
              </w:rPr>
              <w:t xml:space="preserve"> </w:t>
            </w:r>
            <w:r w:rsidR="00422F32" w:rsidRPr="00475B8E">
              <w:rPr>
                <w:lang w:val="es-AR"/>
              </w:rPr>
              <w:t>Gastón</w:t>
            </w:r>
            <w:r w:rsidRPr="00475B8E">
              <w:rPr>
                <w:lang w:val="es-AR"/>
              </w:rPr>
              <w:t xml:space="preserve"> </w:t>
            </w:r>
            <w:r w:rsidR="001D5D23">
              <w:rPr>
                <w:lang w:val="es-AR"/>
              </w:rPr>
              <w:t xml:space="preserve">( no poseo </w:t>
            </w:r>
            <w:proofErr w:type="spellStart"/>
            <w:r w:rsidR="001D5D23">
              <w:rPr>
                <w:lang w:val="es-AR"/>
              </w:rPr>
              <w:t>tel</w:t>
            </w:r>
            <w:proofErr w:type="spellEnd"/>
            <w:r w:rsidR="001D5D23">
              <w:rPr>
                <w:lang w:val="es-AR"/>
              </w:rPr>
              <w:t xml:space="preserve"> </w:t>
            </w:r>
            <w:r w:rsidR="00223536">
              <w:rPr>
                <w:lang w:val="es-AR"/>
              </w:rPr>
              <w:t xml:space="preserve">     </w:t>
            </w:r>
            <w:r w:rsidR="001D5D23">
              <w:rPr>
                <w:lang w:val="es-AR"/>
              </w:rPr>
              <w:t xml:space="preserve">por cierre de </w:t>
            </w:r>
            <w:proofErr w:type="spellStart"/>
            <w:r w:rsidR="001D5D23">
              <w:rPr>
                <w:lang w:val="es-AR"/>
              </w:rPr>
              <w:t>suc</w:t>
            </w:r>
            <w:proofErr w:type="spellEnd"/>
            <w:r w:rsidR="001D5D23">
              <w:rPr>
                <w:lang w:val="es-AR"/>
              </w:rPr>
              <w:t xml:space="preserve"> en </w:t>
            </w:r>
            <w:proofErr w:type="spellStart"/>
            <w:r w:rsidR="001D5D23">
              <w:rPr>
                <w:lang w:val="es-AR"/>
              </w:rPr>
              <w:t>bahia</w:t>
            </w:r>
            <w:proofErr w:type="spellEnd"/>
            <w:r w:rsidR="001D5D23">
              <w:rPr>
                <w:lang w:val="es-AR"/>
              </w:rPr>
              <w:t xml:space="preserve"> blanca ) </w:t>
            </w:r>
          </w:p>
          <w:p w14:paraId="7A6BC52B" w14:textId="35313C45" w:rsidR="003D2DA0" w:rsidRDefault="003D2DA0" w:rsidP="003D2DA0">
            <w:pPr>
              <w:pStyle w:val="Texto"/>
              <w:numPr>
                <w:ilvl w:val="0"/>
                <w:numId w:val="1"/>
              </w:num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Chers</w:t>
            </w:r>
            <w:proofErr w:type="spellEnd"/>
            <w:r>
              <w:rPr>
                <w:lang w:val="es-AR"/>
              </w:rPr>
              <w:t xml:space="preserve"> zapatería , </w:t>
            </w:r>
            <w:r w:rsidR="00422F32">
              <w:rPr>
                <w:lang w:val="es-AR"/>
              </w:rPr>
              <w:t>atención</w:t>
            </w:r>
            <w:r>
              <w:rPr>
                <w:lang w:val="es-AR"/>
              </w:rPr>
              <w:t xml:space="preserve"> al cliente</w:t>
            </w:r>
          </w:p>
          <w:p w14:paraId="077E2E99" w14:textId="50D5862A" w:rsidR="00FE75DB" w:rsidRDefault="003D2DA0" w:rsidP="003D2DA0">
            <w:pPr>
              <w:pStyle w:val="Texto"/>
              <w:ind w:left="283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   01/ 2010 – 06 / 2010 ( REF : Hugo  j. </w:t>
            </w:r>
            <w:r w:rsidR="0055486E">
              <w:rPr>
                <w:lang w:val="es-AR"/>
              </w:rPr>
              <w:t>García</w:t>
            </w:r>
            <w:r>
              <w:rPr>
                <w:lang w:val="es-AR"/>
              </w:rPr>
              <w:t xml:space="preserve"> . la zapatería </w:t>
            </w:r>
          </w:p>
          <w:p w14:paraId="0AEBB3DA" w14:textId="17648CE7" w:rsidR="00A339A4" w:rsidRPr="005A4595" w:rsidRDefault="00FE75DB" w:rsidP="003D2DA0">
            <w:pPr>
              <w:pStyle w:val="Texto"/>
              <w:ind w:left="283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  </w:t>
            </w:r>
            <w:r w:rsidR="003D2DA0">
              <w:rPr>
                <w:lang w:val="es-AR"/>
              </w:rPr>
              <w:t xml:space="preserve">cerro hace años por lo cual no poseo </w:t>
            </w:r>
            <w:proofErr w:type="spellStart"/>
            <w:r w:rsidR="003D2DA0">
              <w:rPr>
                <w:lang w:val="es-AR"/>
              </w:rPr>
              <w:t>nro</w:t>
            </w:r>
            <w:proofErr w:type="spellEnd"/>
            <w:r w:rsidR="003D2DA0">
              <w:rPr>
                <w:lang w:val="es-AR"/>
              </w:rPr>
              <w:t xml:space="preserve"> de contacto )</w:t>
            </w:r>
          </w:p>
          <w:p w14:paraId="7C43B1BE" w14:textId="2C492A26" w:rsidR="00FE75DB" w:rsidRDefault="00FE75DB" w:rsidP="00FE75DB">
            <w:pPr>
              <w:pStyle w:val="Texto"/>
              <w:numPr>
                <w:ilvl w:val="0"/>
                <w:numId w:val="1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Lacoste indumentaria ( Jorge Huerta ) , </w:t>
            </w:r>
            <w:r w:rsidR="0055486E">
              <w:rPr>
                <w:lang w:val="es-AR"/>
              </w:rPr>
              <w:t>atención</w:t>
            </w:r>
            <w:r>
              <w:rPr>
                <w:lang w:val="es-AR"/>
              </w:rPr>
              <w:t xml:space="preserve"> al cliente , tareas administrativas , armado de vidriera y tareas varias </w:t>
            </w:r>
          </w:p>
          <w:p w14:paraId="432F7C80" w14:textId="17A5CB59" w:rsidR="00FE75DB" w:rsidRPr="00FE75DB" w:rsidRDefault="00FE75DB" w:rsidP="00FE75DB">
            <w:pPr>
              <w:pStyle w:val="Texto"/>
              <w:ind w:left="283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      12 – 2008 /12 -2009</w:t>
            </w:r>
          </w:p>
          <w:p w14:paraId="4D6F9D69" w14:textId="43E11018" w:rsidR="00FE75DB" w:rsidRDefault="00FE75DB" w:rsidP="00FE75DB">
            <w:pPr>
              <w:pStyle w:val="Texto"/>
              <w:numPr>
                <w:ilvl w:val="0"/>
                <w:numId w:val="1"/>
              </w:numPr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Dufour</w:t>
            </w:r>
            <w:proofErr w:type="spellEnd"/>
            <w:r>
              <w:rPr>
                <w:lang w:val="es-AR"/>
              </w:rPr>
              <w:t xml:space="preserve"> indumentaria , </w:t>
            </w:r>
            <w:r w:rsidR="00AD0DE6">
              <w:rPr>
                <w:lang w:val="es-AR"/>
              </w:rPr>
              <w:t>atención</w:t>
            </w:r>
            <w:r>
              <w:rPr>
                <w:lang w:val="es-AR"/>
              </w:rPr>
              <w:t xml:space="preserve"> al cliente y tareas varias </w:t>
            </w:r>
          </w:p>
          <w:p w14:paraId="1B9D803A" w14:textId="4AA4D9F4" w:rsidR="00FE75DB" w:rsidRPr="00FE75DB" w:rsidRDefault="00FE75DB" w:rsidP="00FE75DB">
            <w:pPr>
              <w:pStyle w:val="Texto"/>
              <w:ind w:left="141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         10 -2007 / 10 -2008</w:t>
            </w:r>
          </w:p>
          <w:p w14:paraId="7B90A080" w14:textId="77777777" w:rsidR="00A339A4" w:rsidRPr="00FE75DB" w:rsidRDefault="00A339A4" w:rsidP="00FE75DB">
            <w:pPr>
              <w:pStyle w:val="Texto"/>
              <w:ind w:left="283"/>
              <w:jc w:val="both"/>
              <w:rPr>
                <w:lang w:val="es-AR"/>
              </w:rPr>
            </w:pPr>
          </w:p>
          <w:p w14:paraId="3591BC4F" w14:textId="77777777" w:rsidR="00A339A4" w:rsidRPr="005A4595" w:rsidRDefault="00A339A4" w:rsidP="00FE75DB">
            <w:pPr>
              <w:pStyle w:val="Texto"/>
              <w:ind w:left="283"/>
              <w:jc w:val="both"/>
              <w:rPr>
                <w:lang w:val="es-AR"/>
              </w:rPr>
            </w:pPr>
          </w:p>
          <w:p w14:paraId="08E506A3" w14:textId="77777777" w:rsidR="00A339A4" w:rsidRPr="005A4595" w:rsidRDefault="00A339A4" w:rsidP="00FE75DB">
            <w:pPr>
              <w:pStyle w:val="Texto"/>
              <w:ind w:left="283"/>
              <w:jc w:val="both"/>
              <w:rPr>
                <w:lang w:val="es-AR"/>
              </w:rPr>
            </w:pPr>
          </w:p>
          <w:p w14:paraId="03DD8269" w14:textId="77777777" w:rsidR="00A339A4" w:rsidRPr="005A4595" w:rsidRDefault="00A339A4" w:rsidP="00057BBD">
            <w:pPr>
              <w:pStyle w:val="Texto"/>
              <w:jc w:val="both"/>
              <w:rPr>
                <w:lang w:val="es-AR"/>
              </w:rPr>
            </w:pPr>
          </w:p>
          <w:p w14:paraId="3C9E8D05" w14:textId="77777777" w:rsidR="00A339A4" w:rsidRPr="005A4595" w:rsidRDefault="00A339A4" w:rsidP="00FE75DB">
            <w:pPr>
              <w:pStyle w:val="Texto"/>
              <w:ind w:left="141"/>
              <w:jc w:val="both"/>
              <w:rPr>
                <w:lang w:val="es-AR"/>
              </w:rPr>
            </w:pPr>
          </w:p>
          <w:p w14:paraId="4E2B7FA6" w14:textId="77777777" w:rsidR="00A339A4" w:rsidRPr="005A4595" w:rsidRDefault="00A339A4" w:rsidP="00FE75DB">
            <w:pPr>
              <w:pStyle w:val="Texto"/>
              <w:ind w:left="141"/>
              <w:jc w:val="both"/>
              <w:rPr>
                <w:lang w:val="es-AR"/>
              </w:rPr>
            </w:pPr>
          </w:p>
          <w:p w14:paraId="1907FAC7" w14:textId="0F7CF233" w:rsidR="00A339A4" w:rsidRPr="005A4595" w:rsidRDefault="00A339A4" w:rsidP="00FE75DB">
            <w:pPr>
              <w:pStyle w:val="Texto"/>
              <w:ind w:left="141"/>
              <w:jc w:val="both"/>
              <w:rPr>
                <w:lang w:val="es-AR"/>
              </w:rPr>
            </w:pPr>
          </w:p>
        </w:tc>
      </w:tr>
    </w:tbl>
    <w:p w14:paraId="58733A5A" w14:textId="5BBCF83C" w:rsidR="00C55D85" w:rsidRPr="00177FC6" w:rsidRDefault="00C55D85"/>
    <w:sectPr w:rsidR="00C55D85" w:rsidRPr="00177FC6" w:rsidSect="009F6A54">
      <w:headerReference w:type="default" r:id="rId7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3A0D" w14:textId="77777777" w:rsidR="00105C73" w:rsidRDefault="00105C73" w:rsidP="00F316AD">
      <w:r>
        <w:separator/>
      </w:r>
    </w:p>
  </w:endnote>
  <w:endnote w:type="continuationSeparator" w:id="0">
    <w:p w14:paraId="5881E9EB" w14:textId="77777777" w:rsidR="00105C73" w:rsidRDefault="00105C73" w:rsidP="00F316AD">
      <w:r>
        <w:continuationSeparator/>
      </w:r>
    </w:p>
  </w:endnote>
  <w:endnote w:type="continuationNotice" w:id="1">
    <w:p w14:paraId="5AFF33D5" w14:textId="77777777" w:rsidR="003549E4" w:rsidRDefault="003549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6D4D" w14:textId="77777777" w:rsidR="00105C73" w:rsidRDefault="00105C73" w:rsidP="00F316AD">
      <w:r>
        <w:separator/>
      </w:r>
    </w:p>
  </w:footnote>
  <w:footnote w:type="continuationSeparator" w:id="0">
    <w:p w14:paraId="5BB9EEED" w14:textId="77777777" w:rsidR="00105C73" w:rsidRDefault="00105C73" w:rsidP="00F316AD">
      <w:r>
        <w:continuationSeparator/>
      </w:r>
    </w:p>
  </w:footnote>
  <w:footnote w:type="continuationNotice" w:id="1">
    <w:p w14:paraId="06BDDECB" w14:textId="77777777" w:rsidR="003549E4" w:rsidRDefault="003549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8B1A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2E93140" wp14:editId="4713225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ángulo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7FFFF93" id="Rectángulo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0E"/>
    <w:multiLevelType w:val="hybridMultilevel"/>
    <w:tmpl w:val="67B4BE04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11E6"/>
    <w:multiLevelType w:val="hybridMultilevel"/>
    <w:tmpl w:val="4BA08DAE"/>
    <w:lvl w:ilvl="0" w:tplc="2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73A2"/>
    <w:multiLevelType w:val="hybridMultilevel"/>
    <w:tmpl w:val="CE3A01B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E69E5"/>
    <w:multiLevelType w:val="hybridMultilevel"/>
    <w:tmpl w:val="8DA6A29A"/>
    <w:lvl w:ilvl="0" w:tplc="2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86283"/>
    <w:multiLevelType w:val="hybridMultilevel"/>
    <w:tmpl w:val="F67456E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627004">
    <w:abstractNumId w:val="0"/>
  </w:num>
  <w:num w:numId="2" w16cid:durableId="1228611358">
    <w:abstractNumId w:val="4"/>
  </w:num>
  <w:num w:numId="3" w16cid:durableId="2055421858">
    <w:abstractNumId w:val="2"/>
  </w:num>
  <w:num w:numId="4" w16cid:durableId="1027944485">
    <w:abstractNumId w:val="1"/>
  </w:num>
  <w:num w:numId="5" w16cid:durableId="1008677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B"/>
    <w:rsid w:val="00005378"/>
    <w:rsid w:val="00022B6C"/>
    <w:rsid w:val="000343F1"/>
    <w:rsid w:val="00055B4D"/>
    <w:rsid w:val="00057049"/>
    <w:rsid w:val="00057BBD"/>
    <w:rsid w:val="00063BF6"/>
    <w:rsid w:val="0007584B"/>
    <w:rsid w:val="00084B28"/>
    <w:rsid w:val="00087EDA"/>
    <w:rsid w:val="0009798F"/>
    <w:rsid w:val="000C096D"/>
    <w:rsid w:val="000C2325"/>
    <w:rsid w:val="000F3324"/>
    <w:rsid w:val="000F5360"/>
    <w:rsid w:val="00105C73"/>
    <w:rsid w:val="001062FC"/>
    <w:rsid w:val="0012338A"/>
    <w:rsid w:val="001700F2"/>
    <w:rsid w:val="00177FC6"/>
    <w:rsid w:val="001871FF"/>
    <w:rsid w:val="00195587"/>
    <w:rsid w:val="001A0842"/>
    <w:rsid w:val="001B4579"/>
    <w:rsid w:val="001C0983"/>
    <w:rsid w:val="001D5D23"/>
    <w:rsid w:val="001F4150"/>
    <w:rsid w:val="00223536"/>
    <w:rsid w:val="00260BE7"/>
    <w:rsid w:val="002751A2"/>
    <w:rsid w:val="00285AA3"/>
    <w:rsid w:val="0029715D"/>
    <w:rsid w:val="002C2CD1"/>
    <w:rsid w:val="002D090C"/>
    <w:rsid w:val="002F41B2"/>
    <w:rsid w:val="00310F16"/>
    <w:rsid w:val="00343848"/>
    <w:rsid w:val="00351A06"/>
    <w:rsid w:val="003549E4"/>
    <w:rsid w:val="00360EC2"/>
    <w:rsid w:val="00362A01"/>
    <w:rsid w:val="0037192B"/>
    <w:rsid w:val="003854A2"/>
    <w:rsid w:val="003D2DA0"/>
    <w:rsid w:val="003E3E93"/>
    <w:rsid w:val="0040233B"/>
    <w:rsid w:val="0040430D"/>
    <w:rsid w:val="00417663"/>
    <w:rsid w:val="00422F32"/>
    <w:rsid w:val="00427CF4"/>
    <w:rsid w:val="00445E1F"/>
    <w:rsid w:val="004512AF"/>
    <w:rsid w:val="00453DD0"/>
    <w:rsid w:val="00457A3E"/>
    <w:rsid w:val="00461012"/>
    <w:rsid w:val="0046426C"/>
    <w:rsid w:val="00475B8E"/>
    <w:rsid w:val="004B1484"/>
    <w:rsid w:val="004D0355"/>
    <w:rsid w:val="004E6224"/>
    <w:rsid w:val="0051106F"/>
    <w:rsid w:val="0054290A"/>
    <w:rsid w:val="0055486E"/>
    <w:rsid w:val="005553E6"/>
    <w:rsid w:val="00565DAD"/>
    <w:rsid w:val="00591E2A"/>
    <w:rsid w:val="0059574E"/>
    <w:rsid w:val="00596EDC"/>
    <w:rsid w:val="00597324"/>
    <w:rsid w:val="005A4595"/>
    <w:rsid w:val="005B46BB"/>
    <w:rsid w:val="005D03FC"/>
    <w:rsid w:val="005D2581"/>
    <w:rsid w:val="005D621D"/>
    <w:rsid w:val="0060042B"/>
    <w:rsid w:val="0061486E"/>
    <w:rsid w:val="00614A2E"/>
    <w:rsid w:val="00617740"/>
    <w:rsid w:val="00631625"/>
    <w:rsid w:val="00653190"/>
    <w:rsid w:val="00666D01"/>
    <w:rsid w:val="00676549"/>
    <w:rsid w:val="00695982"/>
    <w:rsid w:val="00695BBD"/>
    <w:rsid w:val="006B5699"/>
    <w:rsid w:val="006C60E6"/>
    <w:rsid w:val="007021C5"/>
    <w:rsid w:val="00713346"/>
    <w:rsid w:val="00755952"/>
    <w:rsid w:val="00790E45"/>
    <w:rsid w:val="0079413F"/>
    <w:rsid w:val="007E4389"/>
    <w:rsid w:val="007E57C5"/>
    <w:rsid w:val="007F091A"/>
    <w:rsid w:val="00802059"/>
    <w:rsid w:val="00803456"/>
    <w:rsid w:val="00855A60"/>
    <w:rsid w:val="0085737B"/>
    <w:rsid w:val="00870ED3"/>
    <w:rsid w:val="00893E7B"/>
    <w:rsid w:val="0089710E"/>
    <w:rsid w:val="008C315B"/>
    <w:rsid w:val="00905F63"/>
    <w:rsid w:val="00914100"/>
    <w:rsid w:val="00925361"/>
    <w:rsid w:val="00961F94"/>
    <w:rsid w:val="009A6AED"/>
    <w:rsid w:val="009D5E2F"/>
    <w:rsid w:val="009F6A54"/>
    <w:rsid w:val="00A0723E"/>
    <w:rsid w:val="00A0751D"/>
    <w:rsid w:val="00A339A4"/>
    <w:rsid w:val="00A67DEC"/>
    <w:rsid w:val="00A74E15"/>
    <w:rsid w:val="00A815DA"/>
    <w:rsid w:val="00A832B9"/>
    <w:rsid w:val="00AD0DE6"/>
    <w:rsid w:val="00AE09A9"/>
    <w:rsid w:val="00AE0CF3"/>
    <w:rsid w:val="00AE794E"/>
    <w:rsid w:val="00B27BCE"/>
    <w:rsid w:val="00B90569"/>
    <w:rsid w:val="00BA2865"/>
    <w:rsid w:val="00BC7FF0"/>
    <w:rsid w:val="00C01455"/>
    <w:rsid w:val="00C049B7"/>
    <w:rsid w:val="00C55D85"/>
    <w:rsid w:val="00C576D3"/>
    <w:rsid w:val="00C73626"/>
    <w:rsid w:val="00CD50FD"/>
    <w:rsid w:val="00CF3D33"/>
    <w:rsid w:val="00D10620"/>
    <w:rsid w:val="00D20DA9"/>
    <w:rsid w:val="00D22201"/>
    <w:rsid w:val="00D24361"/>
    <w:rsid w:val="00D26A79"/>
    <w:rsid w:val="00D4026E"/>
    <w:rsid w:val="00D50734"/>
    <w:rsid w:val="00D65783"/>
    <w:rsid w:val="00D764F3"/>
    <w:rsid w:val="00DB5D51"/>
    <w:rsid w:val="00DD5C35"/>
    <w:rsid w:val="00DE5F6B"/>
    <w:rsid w:val="00E50343"/>
    <w:rsid w:val="00E63ECF"/>
    <w:rsid w:val="00E86524"/>
    <w:rsid w:val="00E919CE"/>
    <w:rsid w:val="00EA03EF"/>
    <w:rsid w:val="00EA0D5D"/>
    <w:rsid w:val="00EC25DA"/>
    <w:rsid w:val="00ED2635"/>
    <w:rsid w:val="00EF6F93"/>
    <w:rsid w:val="00F316AD"/>
    <w:rsid w:val="00F32326"/>
    <w:rsid w:val="00F34A3C"/>
    <w:rsid w:val="00F60C1A"/>
    <w:rsid w:val="00F60CB9"/>
    <w:rsid w:val="00F74E8D"/>
    <w:rsid w:val="00F85C64"/>
    <w:rsid w:val="00F8692D"/>
    <w:rsid w:val="00FC7B6F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B53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914100"/>
    <w:rPr>
      <w:color w:val="67482C" w:themeColor="accent2" w:themeShade="80"/>
    </w:rPr>
  </w:style>
  <w:style w:type="paragraph" w:styleId="Prrafodelista">
    <w:name w:val="List Paragraph"/>
    <w:basedOn w:val="Normal"/>
    <w:uiPriority w:val="34"/>
    <w:semiHidden/>
    <w:qFormat/>
    <w:rsid w:val="0037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Users\maile\AppData\Roaming\Microsoft\Templates\Curr&#237;culum%20vitae%20minimalista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01B9BCAB404E17BB212BAEA56D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484D2-05AD-403A-AB5B-7590D10596E0}"/>
      </w:docPartPr>
      <w:docPartBody>
        <w:p w:rsidR="009F5540" w:rsidRDefault="008841B8">
          <w:pPr>
            <w:pStyle w:val="0401B9BCAB404E17BB212BAEA56DD7B6"/>
          </w:pPr>
          <w:r w:rsidRPr="00177FC6">
            <w:rPr>
              <w:lang w:bidi="es-ES"/>
            </w:rPr>
            <w:t>FORMACIÓN</w:t>
          </w:r>
        </w:p>
      </w:docPartBody>
    </w:docPart>
    <w:docPart>
      <w:docPartPr>
        <w:name w:val="849E8F073C5C46DB97F610FA74AD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41097-CCED-4FDF-B94D-37402B887217}"/>
      </w:docPartPr>
      <w:docPartBody>
        <w:p w:rsidR="009F5540" w:rsidRDefault="008841B8">
          <w:pPr>
            <w:pStyle w:val="849E8F073C5C46DB97F610FA74AD2AD8"/>
          </w:pPr>
          <w:r w:rsidRPr="00177FC6">
            <w:rPr>
              <w:lang w:bidi="es-ES"/>
            </w:rPr>
            <w:t>EXPERIENCIA</w:t>
          </w:r>
        </w:p>
      </w:docPartBody>
    </w:docPart>
    <w:docPart>
      <w:docPartPr>
        <w:name w:val="B124A6DE078DE547AB3A6C3425FA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8249-AAE6-2D4A-BDA6-A691EBCA7D30}"/>
      </w:docPartPr>
      <w:docPartBody>
        <w:p w:rsidR="002E4FE9" w:rsidRDefault="008841B8" w:rsidP="008841B8">
          <w:pPr>
            <w:pStyle w:val="B124A6DE078DE547AB3A6C3425FA9114"/>
          </w:pPr>
          <w:r w:rsidRPr="00177FC6"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EB"/>
    <w:rsid w:val="002E4FE9"/>
    <w:rsid w:val="00573C76"/>
    <w:rsid w:val="008841B8"/>
    <w:rsid w:val="009F5540"/>
    <w:rsid w:val="00B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24A6DE078DE547AB3A6C3425FA9114">
    <w:name w:val="B124A6DE078DE547AB3A6C3425FA9114"/>
    <w:rsid w:val="008841B8"/>
    <w:rPr>
      <w:lang w:val="es-US" w:eastAsia="es-MX"/>
    </w:rPr>
  </w:style>
  <w:style w:type="paragraph" w:customStyle="1" w:styleId="0401B9BCAB404E17BB212BAEA56DD7B6">
    <w:name w:val="0401B9BCAB404E17BB212BAEA56DD7B6"/>
  </w:style>
  <w:style w:type="paragraph" w:customStyle="1" w:styleId="849E8F073C5C46DB97F610FA74AD2AD8">
    <w:name w:val="849E8F073C5C46DB97F610FA74AD2A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Currículum%20vitae%20minimalista.dotx</Template>
  <TotalTime>0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2023-10-03T12:39:00Z</dcterms:created>
  <dcterms:modified xsi:type="dcterms:W3CDTF">2023-10-03T12:39:00Z</dcterms:modified>
</cp:coreProperties>
</file>