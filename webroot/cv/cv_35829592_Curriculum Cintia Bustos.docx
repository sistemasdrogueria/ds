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5438"/>
        <w:gridCol w:w="3588"/>
      </w:tblGrid>
      <w:tr w:rsidR="00FD7FAF" w:rsidRPr="00FD7C80" w14:paraId="2FB6BA14" w14:textId="39FD67FB" w:rsidTr="00BA75EA">
        <w:trPr>
          <w:trHeight w:hRule="exact" w:val="1985"/>
        </w:trPr>
        <w:tc>
          <w:tcPr>
            <w:tcW w:w="5438" w:type="dxa"/>
            <w:tcMar>
              <w:top w:w="0" w:type="dxa"/>
              <w:bottom w:w="0" w:type="dxa"/>
            </w:tcMar>
          </w:tcPr>
          <w:p w14:paraId="5677A4BE" w14:textId="2AA9DA4A" w:rsidR="00FD7FAF" w:rsidRPr="00FD7FAF" w:rsidRDefault="00FD7FAF" w:rsidP="00EE28D7">
            <w:pPr>
              <w:pStyle w:val="Ttulo"/>
              <w:jc w:val="right"/>
              <w:rPr>
                <w:sz w:val="40"/>
                <w:szCs w:val="40"/>
              </w:rPr>
            </w:pPr>
            <w:r w:rsidRPr="00FD7FAF">
              <w:rPr>
                <w:sz w:val="40"/>
                <w:szCs w:val="40"/>
              </w:rPr>
              <w:t>cintia valeria</w:t>
            </w:r>
            <w:r w:rsidRPr="00FD7FAF">
              <w:rPr>
                <w:sz w:val="40"/>
                <w:szCs w:val="40"/>
                <w:lang w:bidi="es-ES"/>
              </w:rPr>
              <w:t xml:space="preserve"> </w:t>
            </w:r>
            <w:r w:rsidRPr="00FD7FAF">
              <w:rPr>
                <w:rStyle w:val="nfasisintenso"/>
                <w:sz w:val="40"/>
                <w:szCs w:val="40"/>
              </w:rPr>
              <w:t>bustos</w:t>
            </w:r>
            <w:r>
              <w:rPr>
                <w:rStyle w:val="nfasisintenso"/>
              </w:rPr>
              <w:t xml:space="preserve"> </w:t>
            </w:r>
            <w:r w:rsidRPr="00FD7FAF">
              <w:rPr>
                <w:sz w:val="24"/>
                <w:szCs w:val="24"/>
                <w:lang w:bidi="es-ES"/>
              </w:rPr>
              <w:t xml:space="preserve">Cabo Farina 3171 </w:t>
            </w:r>
            <w:sdt>
              <w:sdtPr>
                <w:rPr>
                  <w:sz w:val="24"/>
                  <w:szCs w:val="24"/>
                </w:rPr>
                <w:alias w:val="Punto de división:"/>
                <w:tag w:val="Punto de división:"/>
                <w:id w:val="-1459182552"/>
                <w:placeholder>
                  <w:docPart w:val="65D4E4561203456DB1999CC5CBBD8B43"/>
                </w:placeholder>
                <w:temporary/>
                <w:showingPlcHdr/>
                <w15:appearance w15:val="hidden"/>
              </w:sdtPr>
              <w:sdtEndPr/>
              <w:sdtContent>
                <w:r w:rsidRPr="00FD7FAF">
                  <w:rPr>
                    <w:sz w:val="24"/>
                    <w:szCs w:val="24"/>
                    <w:lang w:bidi="es-ES"/>
                  </w:rPr>
                  <w:t>·</w:t>
                </w:r>
              </w:sdtContent>
            </w:sdt>
            <w:r w:rsidRPr="00FD7FAF">
              <w:rPr>
                <w:sz w:val="24"/>
                <w:szCs w:val="24"/>
                <w:lang w:bidi="es-ES"/>
              </w:rPr>
              <w:t xml:space="preserve"> </w:t>
            </w:r>
            <w:r w:rsidRPr="00175969">
              <w:rPr>
                <w:color w:val="000000" w:themeColor="text1"/>
                <w:sz w:val="24"/>
                <w:szCs w:val="24"/>
              </w:rPr>
              <w:t>2914390005</w:t>
            </w:r>
          </w:p>
          <w:p w14:paraId="46F7E91C" w14:textId="1E14D201" w:rsidR="00FD7FAF" w:rsidRPr="0058645B" w:rsidRDefault="00FD7FAF" w:rsidP="00EE28D7">
            <w:pPr>
              <w:pStyle w:val="nfasisenlainformacindecontacto"/>
              <w:contextualSpacing w:val="0"/>
              <w:jc w:val="right"/>
              <w:rPr>
                <w:i/>
                <w:iCs/>
              </w:rPr>
            </w:pPr>
            <w:r w:rsidRPr="0058645B">
              <w:rPr>
                <w:i/>
                <w:iCs/>
                <w:sz w:val="24"/>
                <w:szCs w:val="24"/>
              </w:rPr>
              <w:t>cintiavaleriabustos@gmail.com</w:t>
            </w:r>
          </w:p>
        </w:tc>
        <w:tc>
          <w:tcPr>
            <w:tcW w:w="3588" w:type="dxa"/>
          </w:tcPr>
          <w:p w14:paraId="498AE9F7" w14:textId="662B67AE" w:rsidR="00FD7FAF" w:rsidRDefault="00FD7FAF" w:rsidP="00EE28D7">
            <w:pPr>
              <w:pStyle w:val="Ttulo"/>
              <w:jc w:val="right"/>
            </w:pPr>
          </w:p>
        </w:tc>
      </w:tr>
      <w:tr w:rsidR="00FD7FAF" w:rsidRPr="00FD7C80" w14:paraId="6A79512F" w14:textId="77777777" w:rsidTr="00BA75EA">
        <w:trPr>
          <w:trHeight w:hRule="exact" w:val="3575"/>
        </w:trPr>
        <w:tc>
          <w:tcPr>
            <w:tcW w:w="5438" w:type="dxa"/>
            <w:tcMar>
              <w:top w:w="0" w:type="dxa"/>
              <w:bottom w:w="0" w:type="dxa"/>
            </w:tcMar>
          </w:tcPr>
          <w:p w14:paraId="7A730B24" w14:textId="77777777" w:rsidR="00FD7FAF" w:rsidRDefault="00FD7FAF" w:rsidP="00FD7FAF">
            <w:pPr>
              <w:pStyle w:val="Ttulo"/>
              <w:jc w:val="lef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D7FAF">
              <w:rPr>
                <w:b/>
                <w:bCs/>
                <w:color w:val="000000" w:themeColor="text1"/>
                <w:sz w:val="28"/>
                <w:szCs w:val="28"/>
              </w:rPr>
              <w:t>datos personales</w:t>
            </w:r>
          </w:p>
          <w:p w14:paraId="70B33874" w14:textId="77777777" w:rsidR="00FD7FAF" w:rsidRDefault="00FD7FAF" w:rsidP="00FD7FAF">
            <w:pPr>
              <w:pStyle w:val="Ttulo"/>
              <w:jc w:val="left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14A2B82" w14:textId="17711CB7" w:rsidR="00FD7FAF" w:rsidRPr="00BA75EA" w:rsidRDefault="00FD7FAF" w:rsidP="00FD7FAF">
            <w:pPr>
              <w:pStyle w:val="Ttulo"/>
              <w:numPr>
                <w:ilvl w:val="0"/>
                <w:numId w:val="18"/>
              </w:numPr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BA75EA">
              <w:rPr>
                <w:rFonts w:asciiTheme="minorHAnsi" w:hAnsiTheme="minorHAnsi"/>
                <w:b/>
                <w:bCs/>
                <w:color w:val="1D824C" w:themeColor="accent1"/>
                <w:sz w:val="22"/>
                <w:szCs w:val="22"/>
              </w:rPr>
              <w:t xml:space="preserve">Fecha de nacimiento </w:t>
            </w:r>
            <w:r w:rsidRPr="00BA75EA">
              <w:rPr>
                <w:rFonts w:asciiTheme="minorHAnsi" w:hAnsiTheme="minorHAnsi"/>
                <w:sz w:val="22"/>
                <w:szCs w:val="22"/>
              </w:rPr>
              <w:t>19</w:t>
            </w:r>
            <w:r w:rsidRPr="00BA75EA">
              <w:rPr>
                <w:rFonts w:asciiTheme="minorHAnsi" w:hAnsiTheme="minorHAnsi"/>
                <w:sz w:val="22"/>
                <w:szCs w:val="22"/>
              </w:rPr>
              <w:softHyphen/>
              <w:t>/12/1990</w:t>
            </w:r>
          </w:p>
          <w:p w14:paraId="4E9D1D27" w14:textId="53C64A53" w:rsidR="00FD7FAF" w:rsidRPr="00BA75EA" w:rsidRDefault="00ED0D1A" w:rsidP="00FD7FAF">
            <w:pPr>
              <w:pStyle w:val="Ttulo"/>
              <w:numPr>
                <w:ilvl w:val="0"/>
                <w:numId w:val="18"/>
              </w:numPr>
              <w:jc w:val="lef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A75EA">
              <w:rPr>
                <w:rFonts w:asciiTheme="minorHAnsi" w:hAnsiTheme="minorHAnsi"/>
                <w:b/>
                <w:bCs/>
                <w:color w:val="1D824C" w:themeColor="accent1"/>
                <w:sz w:val="22"/>
                <w:szCs w:val="22"/>
              </w:rPr>
              <w:t>localidad</w:t>
            </w:r>
            <w:r w:rsidRPr="00BA75EA"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EE28D7" w:rsidRPr="00BA75EA">
              <w:rPr>
                <w:rFonts w:asciiTheme="minorHAnsi" w:hAnsiTheme="minorHAnsi"/>
                <w:sz w:val="22"/>
                <w:szCs w:val="22"/>
              </w:rPr>
              <w:t>BAHIA B</w:t>
            </w:r>
            <w:r w:rsidR="00302A44" w:rsidRPr="00BA75EA">
              <w:rPr>
                <w:rFonts w:asciiTheme="minorHAnsi" w:hAnsiTheme="minorHAnsi"/>
                <w:sz w:val="22"/>
                <w:szCs w:val="22"/>
              </w:rPr>
              <w:t>LAN</w:t>
            </w:r>
            <w:r w:rsidR="00EE28D7" w:rsidRPr="00BA75EA">
              <w:rPr>
                <w:rFonts w:asciiTheme="minorHAnsi" w:hAnsiTheme="minorHAnsi"/>
                <w:sz w:val="22"/>
                <w:szCs w:val="22"/>
              </w:rPr>
              <w:t>CA</w:t>
            </w:r>
          </w:p>
          <w:p w14:paraId="50EBC542" w14:textId="3C17F3E6" w:rsidR="00ED0D1A" w:rsidRPr="00BA75EA" w:rsidRDefault="00ED0D1A" w:rsidP="00FD7FAF">
            <w:pPr>
              <w:pStyle w:val="Ttulo"/>
              <w:numPr>
                <w:ilvl w:val="0"/>
                <w:numId w:val="18"/>
              </w:num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BA75EA">
              <w:rPr>
                <w:rFonts w:asciiTheme="minorHAnsi" w:hAnsiTheme="minorHAnsi"/>
                <w:b/>
                <w:bCs/>
                <w:color w:val="1D824C" w:themeColor="accent1"/>
                <w:sz w:val="22"/>
                <w:szCs w:val="22"/>
              </w:rPr>
              <w:t>NACIONALIDAD</w:t>
            </w:r>
            <w:r w:rsidRPr="00BA75EA"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A75EA">
              <w:rPr>
                <w:rFonts w:asciiTheme="minorHAnsi" w:hAnsiTheme="minorHAnsi"/>
                <w:sz w:val="22"/>
                <w:szCs w:val="22"/>
              </w:rPr>
              <w:t>ARGENTINA</w:t>
            </w:r>
          </w:p>
          <w:p w14:paraId="7D9C308F" w14:textId="1500573B" w:rsidR="00ED0D1A" w:rsidRPr="00BA75EA" w:rsidRDefault="00ED0D1A" w:rsidP="00FD7FAF">
            <w:pPr>
              <w:pStyle w:val="Ttulo"/>
              <w:numPr>
                <w:ilvl w:val="0"/>
                <w:numId w:val="18"/>
              </w:num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BA75EA">
              <w:rPr>
                <w:rFonts w:asciiTheme="minorHAnsi" w:hAnsiTheme="minorHAnsi"/>
                <w:b/>
                <w:bCs/>
                <w:color w:val="1D824C" w:themeColor="accent1"/>
                <w:sz w:val="22"/>
                <w:szCs w:val="22"/>
              </w:rPr>
              <w:t>EDAD</w:t>
            </w:r>
            <w:r w:rsidR="001E5A43" w:rsidRPr="00BA75EA">
              <w:rPr>
                <w:rFonts w:asciiTheme="minorHAnsi" w:hAnsiTheme="minorHAnsi"/>
                <w:b/>
                <w:bCs/>
                <w:color w:val="1D824C" w:themeColor="accent1"/>
                <w:sz w:val="22"/>
                <w:szCs w:val="22"/>
              </w:rPr>
              <w:t xml:space="preserve">: </w:t>
            </w:r>
            <w:r w:rsidR="00C33122" w:rsidRPr="00BA75EA">
              <w:rPr>
                <w:rFonts w:asciiTheme="minorHAnsi" w:hAnsiTheme="minorHAnsi"/>
                <w:sz w:val="22"/>
                <w:szCs w:val="22"/>
              </w:rPr>
              <w:t>30</w:t>
            </w:r>
            <w:r w:rsidR="00175969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6A129F6" w14:textId="33A7ADF3" w:rsidR="00ED0D1A" w:rsidRPr="00BA75EA" w:rsidRDefault="00ED0D1A" w:rsidP="00FD7FAF">
            <w:pPr>
              <w:pStyle w:val="Ttulo"/>
              <w:numPr>
                <w:ilvl w:val="0"/>
                <w:numId w:val="18"/>
              </w:numPr>
              <w:jc w:val="left"/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</w:rPr>
            </w:pPr>
            <w:r w:rsidRPr="00BA75EA">
              <w:rPr>
                <w:rFonts w:asciiTheme="minorHAnsi" w:hAnsiTheme="minorHAnsi"/>
                <w:b/>
                <w:bCs/>
                <w:color w:val="1D824C" w:themeColor="accent1"/>
                <w:sz w:val="22"/>
                <w:szCs w:val="22"/>
              </w:rPr>
              <w:t xml:space="preserve">DNI </w:t>
            </w:r>
            <w:r w:rsidRPr="00BA75EA">
              <w:rPr>
                <w:rFonts w:asciiTheme="minorHAnsi" w:hAnsiTheme="minorHAnsi"/>
                <w:sz w:val="22"/>
                <w:szCs w:val="22"/>
              </w:rPr>
              <w:t>35.829.592</w:t>
            </w:r>
          </w:p>
          <w:p w14:paraId="5E2347D8" w14:textId="34D41C8A" w:rsidR="00ED0D1A" w:rsidRPr="00BA75EA" w:rsidRDefault="00ED0D1A" w:rsidP="00FD7FAF">
            <w:pPr>
              <w:pStyle w:val="Ttulo"/>
              <w:numPr>
                <w:ilvl w:val="0"/>
                <w:numId w:val="18"/>
              </w:numPr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BA75EA">
              <w:rPr>
                <w:rFonts w:asciiTheme="minorHAnsi" w:hAnsiTheme="minorHAnsi"/>
                <w:b/>
                <w:bCs/>
                <w:color w:val="1D824C" w:themeColor="accent1"/>
                <w:sz w:val="22"/>
                <w:szCs w:val="22"/>
              </w:rPr>
              <w:t>ESTADO CIVIL</w:t>
            </w:r>
            <w:r w:rsidRPr="00BA75EA"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A75EA">
              <w:rPr>
                <w:rFonts w:asciiTheme="minorHAnsi" w:hAnsiTheme="minorHAnsi"/>
                <w:sz w:val="22"/>
                <w:szCs w:val="22"/>
              </w:rPr>
              <w:t>CONCUBINATO</w:t>
            </w:r>
          </w:p>
          <w:p w14:paraId="37128493" w14:textId="0763C17E" w:rsidR="00ED0D1A" w:rsidRPr="00BA75EA" w:rsidRDefault="00ED0D1A" w:rsidP="00FD7FAF">
            <w:pPr>
              <w:pStyle w:val="Ttulo"/>
              <w:numPr>
                <w:ilvl w:val="0"/>
                <w:numId w:val="18"/>
              </w:numPr>
              <w:jc w:val="left"/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</w:rPr>
            </w:pPr>
            <w:r w:rsidRPr="00BA75EA">
              <w:rPr>
                <w:rFonts w:asciiTheme="minorHAnsi" w:hAnsiTheme="minorHAnsi"/>
                <w:b/>
                <w:bCs/>
                <w:color w:val="1D824C" w:themeColor="accent1"/>
                <w:sz w:val="22"/>
                <w:szCs w:val="22"/>
              </w:rPr>
              <w:t>HIJOS</w:t>
            </w:r>
            <w:r w:rsidRPr="00BA75EA"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A75EA">
              <w:rPr>
                <w:rFonts w:asciiTheme="minorHAnsi" w:hAnsiTheme="minorHAnsi"/>
                <w:sz w:val="22"/>
                <w:szCs w:val="22"/>
              </w:rPr>
              <w:t>1</w:t>
            </w:r>
          </w:p>
          <w:p w14:paraId="7D708DF0" w14:textId="44AAEC1F" w:rsidR="00ED0D1A" w:rsidRPr="00BA75EA" w:rsidRDefault="00ED0D1A" w:rsidP="00FD7FAF">
            <w:pPr>
              <w:pStyle w:val="Ttulo"/>
              <w:numPr>
                <w:ilvl w:val="0"/>
                <w:numId w:val="18"/>
              </w:numPr>
              <w:jc w:val="left"/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</w:rPr>
            </w:pPr>
            <w:r w:rsidRPr="00BA75EA">
              <w:rPr>
                <w:rFonts w:asciiTheme="minorHAnsi" w:hAnsiTheme="minorHAnsi"/>
                <w:b/>
                <w:bCs/>
                <w:color w:val="1D824C" w:themeColor="accent1"/>
                <w:sz w:val="22"/>
                <w:szCs w:val="22"/>
              </w:rPr>
              <w:t>DOMICILIO</w:t>
            </w:r>
            <w:r w:rsidRPr="00BA75EA"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A75EA">
              <w:rPr>
                <w:rFonts w:asciiTheme="minorHAnsi" w:hAnsiTheme="minorHAnsi"/>
                <w:sz w:val="22"/>
                <w:szCs w:val="22"/>
              </w:rPr>
              <w:t>CABO FARINA 3171</w:t>
            </w:r>
          </w:p>
          <w:p w14:paraId="025DB927" w14:textId="0420609A" w:rsidR="00ED0D1A" w:rsidRPr="00BA75EA" w:rsidRDefault="00ED0D1A" w:rsidP="00FD7FAF">
            <w:pPr>
              <w:pStyle w:val="Ttulo"/>
              <w:numPr>
                <w:ilvl w:val="0"/>
                <w:numId w:val="18"/>
              </w:numPr>
              <w:jc w:val="lef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A75EA">
              <w:rPr>
                <w:rFonts w:asciiTheme="minorHAnsi" w:hAnsiTheme="minorHAnsi"/>
                <w:b/>
                <w:bCs/>
                <w:color w:val="1D824C" w:themeColor="accent1"/>
                <w:sz w:val="22"/>
                <w:szCs w:val="22"/>
              </w:rPr>
              <w:t>CUIL</w:t>
            </w:r>
            <w:r w:rsidRPr="00BA75EA"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A75EA">
              <w:rPr>
                <w:rFonts w:asciiTheme="minorHAnsi" w:hAnsiTheme="minorHAnsi"/>
                <w:sz w:val="22"/>
                <w:szCs w:val="22"/>
              </w:rPr>
              <w:t>23-35829592-4</w:t>
            </w:r>
          </w:p>
          <w:p w14:paraId="53419DE4" w14:textId="0AEF41EC" w:rsidR="00ED0D1A" w:rsidRPr="00FD7FAF" w:rsidRDefault="00ED0D1A" w:rsidP="00FD7FAF">
            <w:pPr>
              <w:pStyle w:val="Ttulo"/>
              <w:numPr>
                <w:ilvl w:val="0"/>
                <w:numId w:val="18"/>
              </w:numPr>
              <w:jc w:val="left"/>
              <w:rPr>
                <w:rFonts w:asciiTheme="minorHAnsi" w:hAnsiTheme="minorHAnsi"/>
                <w:b/>
                <w:bCs/>
                <w:color w:val="000000" w:themeColor="text1"/>
                <w:sz w:val="28"/>
                <w:szCs w:val="28"/>
              </w:rPr>
            </w:pPr>
            <w:r w:rsidRPr="00BA75EA">
              <w:rPr>
                <w:rFonts w:asciiTheme="minorHAnsi" w:hAnsiTheme="minorHAnsi"/>
                <w:b/>
                <w:bCs/>
                <w:color w:val="1D824C" w:themeColor="accent1"/>
                <w:sz w:val="22"/>
                <w:szCs w:val="22"/>
              </w:rPr>
              <w:t xml:space="preserve">DISPONIBILIDAD HORARIA </w:t>
            </w:r>
            <w:r w:rsidRPr="00BA75EA">
              <w:rPr>
                <w:rFonts w:asciiTheme="minorHAnsi" w:hAnsiTheme="minorHAnsi"/>
                <w:sz w:val="22"/>
                <w:szCs w:val="22"/>
              </w:rPr>
              <w:t>FULL TIME</w:t>
            </w:r>
          </w:p>
        </w:tc>
        <w:tc>
          <w:tcPr>
            <w:tcW w:w="3588" w:type="dxa"/>
          </w:tcPr>
          <w:p w14:paraId="17531C81" w14:textId="77777777" w:rsidR="00FD7FAF" w:rsidRPr="00FD7FAF" w:rsidRDefault="00FD7FAF" w:rsidP="00FD7FAF">
            <w:pPr>
              <w:pStyle w:val="Ttulo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793F132" w14:textId="77777777" w:rsidR="004E01EB" w:rsidRPr="00BA75EA" w:rsidRDefault="00405A24" w:rsidP="004E01EB">
      <w:pPr>
        <w:pStyle w:val="Ttulo1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ia:"/>
          <w:tag w:val="Experiencia:"/>
          <w:id w:val="-1983300934"/>
          <w:placeholder>
            <w:docPart w:val="4A3451964D51401B93112F3BBE9C8C4B"/>
          </w:placeholder>
          <w:temporary/>
          <w:showingPlcHdr/>
          <w15:appearance w15:val="hidden"/>
        </w:sdtPr>
        <w:sdtEndPr/>
        <w:sdtContent>
          <w:r w:rsidR="004E01EB" w:rsidRPr="00BA75EA">
            <w:rPr>
              <w:sz w:val="24"/>
              <w:szCs w:val="24"/>
              <w:lang w:bidi="es-ES"/>
            </w:rPr>
            <w:t>Experiencia</w:t>
          </w:r>
        </w:sdtContent>
      </w:sdt>
    </w:p>
    <w:tbl>
      <w:tblPr>
        <w:tblStyle w:val="Tablaconcuadrcula"/>
        <w:tblW w:w="53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9543"/>
      </w:tblGrid>
      <w:tr w:rsidR="001D0BF1" w:rsidRPr="00FD7C80" w14:paraId="1EC1ABA1" w14:textId="77777777" w:rsidTr="00ED0D1A">
        <w:tc>
          <w:tcPr>
            <w:tcW w:w="9544" w:type="dxa"/>
          </w:tcPr>
          <w:p w14:paraId="2C4DF1FA" w14:textId="77777777" w:rsidR="003E3F48" w:rsidRDefault="003E3F48" w:rsidP="001D0BF1">
            <w:pPr>
              <w:pStyle w:val="Ttulo3"/>
              <w:contextualSpacing w:val="0"/>
              <w:outlineLvl w:val="2"/>
            </w:pPr>
            <w:r>
              <w:t>2009</w:t>
            </w:r>
          </w:p>
          <w:p w14:paraId="705F2375" w14:textId="4C06F247" w:rsidR="003D4949" w:rsidRPr="00810A3D" w:rsidRDefault="003D4949" w:rsidP="003D4949">
            <w:pPr>
              <w:pStyle w:val="Ttulo3"/>
              <w:contextualSpacing w:val="0"/>
              <w:outlineLvl w:val="2"/>
              <w:rPr>
                <w:b w:val="0"/>
                <w:bCs/>
                <w:color w:val="747474" w:themeColor="background2" w:themeShade="80"/>
              </w:rPr>
            </w:pPr>
            <w:r w:rsidRPr="00FF3790">
              <w:rPr>
                <w:color w:val="1D824C" w:themeColor="accent1"/>
              </w:rPr>
              <w:t xml:space="preserve">ATENCIÓN AL PÚBLICO, </w:t>
            </w:r>
            <w:r w:rsidR="00E33510" w:rsidRPr="00810A3D">
              <w:rPr>
                <w:b w:val="0"/>
                <w:bCs/>
                <w:color w:val="747474" w:themeColor="background2" w:themeShade="80"/>
              </w:rPr>
              <w:t>Verdulería</w:t>
            </w:r>
          </w:p>
          <w:p w14:paraId="089B3F0F" w14:textId="496AAA33" w:rsidR="00302A44" w:rsidRPr="00302A44" w:rsidRDefault="00302A44" w:rsidP="003D4949">
            <w:pPr>
              <w:pStyle w:val="Ttulo3"/>
              <w:contextualSpacing w:val="0"/>
              <w:outlineLvl w:val="2"/>
              <w:rPr>
                <w:b w:val="0"/>
                <w:bCs/>
                <w:color w:val="747474" w:themeColor="background2" w:themeShade="80"/>
              </w:rPr>
            </w:pPr>
            <w:r>
              <w:rPr>
                <w:b w:val="0"/>
                <w:bCs/>
                <w:caps w:val="0"/>
                <w:color w:val="747474" w:themeColor="background2" w:themeShade="80"/>
              </w:rPr>
              <w:t>R</w:t>
            </w:r>
            <w:r w:rsidRPr="00302A44">
              <w:rPr>
                <w:b w:val="0"/>
                <w:bCs/>
                <w:caps w:val="0"/>
                <w:color w:val="747474" w:themeColor="background2" w:themeShade="80"/>
              </w:rPr>
              <w:t>eposición, limpieza de mercadería, atención al cliente y caja.</w:t>
            </w:r>
          </w:p>
          <w:p w14:paraId="1C2326DD" w14:textId="0B96A648" w:rsidR="00302A44" w:rsidRDefault="00302A44" w:rsidP="003D4949">
            <w:pPr>
              <w:pStyle w:val="Ttulo3"/>
              <w:contextualSpacing w:val="0"/>
              <w:outlineLvl w:val="2"/>
              <w:rPr>
                <w:b w:val="0"/>
                <w:bCs/>
                <w:color w:val="747474" w:themeColor="background2" w:themeShade="80"/>
              </w:rPr>
            </w:pPr>
          </w:p>
          <w:p w14:paraId="2D75E243" w14:textId="008E57BA" w:rsidR="00302A44" w:rsidRPr="00302A44" w:rsidRDefault="00302A44" w:rsidP="003D4949">
            <w:pPr>
              <w:pStyle w:val="Ttulo3"/>
              <w:contextualSpacing w:val="0"/>
              <w:outlineLvl w:val="2"/>
            </w:pPr>
            <w:r w:rsidRPr="00302A44">
              <w:t>2010</w:t>
            </w:r>
          </w:p>
          <w:p w14:paraId="6FC83BD5" w14:textId="4DF6F33A" w:rsidR="00302A44" w:rsidRDefault="00302A44" w:rsidP="003D4949">
            <w:pPr>
              <w:pStyle w:val="Ttulo3"/>
              <w:contextualSpacing w:val="0"/>
              <w:outlineLvl w:val="2"/>
              <w:rPr>
                <w:b w:val="0"/>
                <w:bCs/>
                <w:color w:val="747474" w:themeColor="background2" w:themeShade="80"/>
              </w:rPr>
            </w:pPr>
            <w:r>
              <w:rPr>
                <w:color w:val="1D824C" w:themeColor="accent1"/>
              </w:rPr>
              <w:t xml:space="preserve">ATENCIÓN AL PÚBLICO, </w:t>
            </w:r>
            <w:r w:rsidRPr="00302A44">
              <w:rPr>
                <w:b w:val="0"/>
                <w:bCs/>
                <w:color w:val="747474" w:themeColor="background2" w:themeShade="80"/>
              </w:rPr>
              <w:t>KIOSKO</w:t>
            </w:r>
          </w:p>
          <w:p w14:paraId="2CD2CD71" w14:textId="4063CF4D" w:rsidR="00302A44" w:rsidRPr="00302A44" w:rsidRDefault="00302A44" w:rsidP="00302A44">
            <w:pPr>
              <w:rPr>
                <w:rFonts w:eastAsiaTheme="majorEastAsia"/>
                <w:bCs/>
                <w:caps/>
                <w:color w:val="747474" w:themeColor="background2" w:themeShade="80"/>
                <w:szCs w:val="24"/>
              </w:rPr>
            </w:pPr>
            <w:r>
              <w:rPr>
                <w:rFonts w:eastAsiaTheme="majorEastAsia"/>
                <w:bCs/>
                <w:color w:val="747474" w:themeColor="background2" w:themeShade="80"/>
                <w:szCs w:val="24"/>
              </w:rPr>
              <w:t>R</w:t>
            </w:r>
            <w:r w:rsidRPr="00302A44">
              <w:rPr>
                <w:rFonts w:eastAsiaTheme="majorEastAsia"/>
                <w:bCs/>
                <w:color w:val="747474" w:themeColor="background2" w:themeShade="80"/>
                <w:szCs w:val="24"/>
              </w:rPr>
              <w:t>eposición, limpieza de mercadería, atención al cliente y caja.</w:t>
            </w:r>
          </w:p>
          <w:p w14:paraId="510E70FA" w14:textId="77777777" w:rsidR="003648C7" w:rsidRPr="00810A3D" w:rsidRDefault="003648C7" w:rsidP="003D4949">
            <w:pPr>
              <w:pStyle w:val="Ttulo3"/>
              <w:contextualSpacing w:val="0"/>
              <w:outlineLvl w:val="2"/>
              <w:rPr>
                <w:b w:val="0"/>
                <w:bCs/>
                <w:color w:val="8A8A8A" w:themeColor="text2" w:themeTint="80"/>
              </w:rPr>
            </w:pPr>
          </w:p>
          <w:p w14:paraId="2198D2DF" w14:textId="07B2CD97" w:rsidR="001D0BF1" w:rsidRPr="00FD7C80" w:rsidRDefault="002478FC" w:rsidP="001D0BF1">
            <w:pPr>
              <w:pStyle w:val="Ttulo3"/>
              <w:contextualSpacing w:val="0"/>
              <w:outlineLvl w:val="2"/>
            </w:pPr>
            <w:r>
              <w:t>2011</w:t>
            </w:r>
            <w:r w:rsidR="008E2823">
              <w:t>_20</w:t>
            </w:r>
            <w:r>
              <w:t>13</w:t>
            </w:r>
          </w:p>
          <w:p w14:paraId="7EDE8854" w14:textId="69D9465F" w:rsidR="001D0BF1" w:rsidRPr="00302A44" w:rsidRDefault="002478FC" w:rsidP="001D0BF1">
            <w:pPr>
              <w:pStyle w:val="Ttulo2"/>
              <w:contextualSpacing w:val="0"/>
              <w:outlineLvl w:val="1"/>
              <w:rPr>
                <w:sz w:val="22"/>
                <w:szCs w:val="22"/>
              </w:rPr>
            </w:pPr>
            <w:r w:rsidRPr="00302A44">
              <w:rPr>
                <w:sz w:val="22"/>
                <w:szCs w:val="22"/>
              </w:rPr>
              <w:t>Auxiliar de farmacia</w:t>
            </w:r>
            <w:r w:rsidR="001D0BF1" w:rsidRPr="00302A44">
              <w:rPr>
                <w:sz w:val="22"/>
                <w:szCs w:val="22"/>
                <w:lang w:bidi="es-ES"/>
              </w:rPr>
              <w:t xml:space="preserve">, </w:t>
            </w:r>
            <w:r w:rsidRPr="00302A44">
              <w:rPr>
                <w:rStyle w:val="Referenciasutil"/>
                <w:sz w:val="22"/>
                <w:szCs w:val="22"/>
              </w:rPr>
              <w:t>farmacia lipstein</w:t>
            </w:r>
          </w:p>
          <w:p w14:paraId="3A20FE1F" w14:textId="17DCAFD6" w:rsidR="001E3120" w:rsidRPr="00FD7C80" w:rsidRDefault="002478FC" w:rsidP="001D0BF1">
            <w:pPr>
              <w:contextualSpacing w:val="0"/>
            </w:pPr>
            <w:r w:rsidRPr="002478FC">
              <w:t>Atención al público, venta de medicamentos, validación de recetas de obras sociales, facturación de obras sociales, pedidos a droguerías, atención de teléfonos y toma de pedidos a domicilio, ayudante en gestión, encargada de la sección perfumería. Administración</w:t>
            </w:r>
            <w:r>
              <w:t>.</w:t>
            </w:r>
          </w:p>
        </w:tc>
      </w:tr>
      <w:tr w:rsidR="00F61DF9" w:rsidRPr="00FD7C80" w14:paraId="0575A578" w14:textId="77777777" w:rsidTr="00ED0D1A">
        <w:tc>
          <w:tcPr>
            <w:tcW w:w="9544" w:type="dxa"/>
            <w:tcMar>
              <w:top w:w="216" w:type="dxa"/>
            </w:tcMar>
          </w:tcPr>
          <w:p w14:paraId="06E1F417" w14:textId="23E40852" w:rsidR="00F61DF9" w:rsidRPr="00FD7C80" w:rsidRDefault="002478FC" w:rsidP="00F61DF9">
            <w:pPr>
              <w:pStyle w:val="Ttulo3"/>
              <w:contextualSpacing w:val="0"/>
              <w:outlineLvl w:val="2"/>
            </w:pPr>
            <w:r>
              <w:t>2014</w:t>
            </w:r>
            <w:r w:rsidR="008E2823">
              <w:t>-2</w:t>
            </w:r>
            <w:r>
              <w:t>017</w:t>
            </w:r>
          </w:p>
          <w:p w14:paraId="255DDD77" w14:textId="4DD8B79A" w:rsidR="00F61DF9" w:rsidRPr="00302A44" w:rsidRDefault="002478FC" w:rsidP="00F61DF9">
            <w:pPr>
              <w:pStyle w:val="Ttulo2"/>
              <w:contextualSpacing w:val="0"/>
              <w:outlineLvl w:val="1"/>
              <w:rPr>
                <w:sz w:val="22"/>
                <w:szCs w:val="22"/>
              </w:rPr>
            </w:pPr>
            <w:r w:rsidRPr="00302A44">
              <w:rPr>
                <w:sz w:val="22"/>
                <w:szCs w:val="22"/>
              </w:rPr>
              <w:t>practicante de farmacia hospitalaria</w:t>
            </w:r>
            <w:r w:rsidR="00F61DF9" w:rsidRPr="00302A44">
              <w:rPr>
                <w:sz w:val="22"/>
                <w:szCs w:val="22"/>
                <w:lang w:bidi="es-ES"/>
              </w:rPr>
              <w:t xml:space="preserve">, </w:t>
            </w:r>
            <w:r w:rsidRPr="00302A44">
              <w:rPr>
                <w:rStyle w:val="Referenciasutil"/>
                <w:sz w:val="22"/>
                <w:szCs w:val="22"/>
              </w:rPr>
              <w:t>hospital penna bah</w:t>
            </w:r>
            <w:r w:rsidR="00175969">
              <w:rPr>
                <w:rStyle w:val="Referenciasutil"/>
                <w:sz w:val="22"/>
                <w:szCs w:val="22"/>
              </w:rPr>
              <w:t>í</w:t>
            </w:r>
            <w:r w:rsidRPr="00302A44">
              <w:rPr>
                <w:rStyle w:val="Referenciasutil"/>
                <w:sz w:val="22"/>
                <w:szCs w:val="22"/>
              </w:rPr>
              <w:t>a blanca</w:t>
            </w:r>
          </w:p>
          <w:p w14:paraId="4092D0CA" w14:textId="0B122C66" w:rsidR="00091F1B" w:rsidRDefault="002478FC" w:rsidP="00F61DF9">
            <w:r w:rsidRPr="00302A44">
              <w:t>Atención a pacientes en ventanilla, administración, pedidos a salas. Elaboración de fórmulas magistrales, buenas prácticas de laboratorio. Control de stock, lotes y vencimientos en depósito</w:t>
            </w:r>
            <w:r w:rsidR="00302A44" w:rsidRPr="00302A44">
              <w:t>.</w:t>
            </w:r>
          </w:p>
          <w:p w14:paraId="533DFCE0" w14:textId="77777777" w:rsidR="00BA75EA" w:rsidRPr="00302A44" w:rsidRDefault="00BA75EA" w:rsidP="00F61DF9"/>
          <w:p w14:paraId="0008D6E5" w14:textId="38EBDC2F" w:rsidR="00091F1B" w:rsidRPr="00091F1B" w:rsidRDefault="001E255F" w:rsidP="00091F1B">
            <w:pPr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  <w:p w14:paraId="6E28BEC5" w14:textId="3C210612" w:rsidR="00091F1B" w:rsidRPr="00302A44" w:rsidRDefault="00091F1B" w:rsidP="00091F1B">
            <w:r w:rsidRPr="00302A44">
              <w:rPr>
                <w:b/>
                <w:bCs/>
                <w:color w:val="1D824C" w:themeColor="accent1"/>
              </w:rPr>
              <w:t xml:space="preserve">ATENCION AL </w:t>
            </w:r>
            <w:r w:rsidR="00302A44">
              <w:rPr>
                <w:b/>
                <w:bCs/>
                <w:color w:val="1D824C" w:themeColor="accent1"/>
              </w:rPr>
              <w:t>PÚ</w:t>
            </w:r>
            <w:r w:rsidRPr="00302A44">
              <w:rPr>
                <w:b/>
                <w:bCs/>
                <w:color w:val="1D824C" w:themeColor="accent1"/>
              </w:rPr>
              <w:t>BLICO,</w:t>
            </w:r>
            <w:r w:rsidRPr="00302A44">
              <w:rPr>
                <w:color w:val="1D824C" w:themeColor="accent1"/>
              </w:rPr>
              <w:t xml:space="preserve"> </w:t>
            </w:r>
            <w:r w:rsidR="001E255F" w:rsidRPr="00302A44">
              <w:t xml:space="preserve">LIBRERÍA REGALERÍA </w:t>
            </w:r>
            <w:r w:rsidR="003272BF" w:rsidRPr="00302A44">
              <w:t>KIOSKO THELMA&amp;LOUISE</w:t>
            </w:r>
          </w:p>
          <w:p w14:paraId="599C0776" w14:textId="743096A9" w:rsidR="0032473D" w:rsidRPr="00302A44" w:rsidRDefault="00091F1B" w:rsidP="00091F1B">
            <w:r w:rsidRPr="00302A44">
              <w:t>Atención al público,</w:t>
            </w:r>
            <w:r w:rsidR="008E2823" w:rsidRPr="00302A44">
              <w:t xml:space="preserve"> tareas administrativas, uso de fotocopiadoras/impresoras,</w:t>
            </w:r>
            <w:r w:rsidRPr="00302A44">
              <w:t xml:space="preserve"> reposición de mercadería, tareas de caja, limpieza del loca</w:t>
            </w:r>
            <w:r w:rsidR="0058645B">
              <w:t>l, c</w:t>
            </w:r>
            <w:r w:rsidR="0032473D" w:rsidRPr="00302A44">
              <w:t>ontrol de vencimiento</w:t>
            </w:r>
            <w:r w:rsidR="0058645B">
              <w:t>s.</w:t>
            </w:r>
          </w:p>
          <w:p w14:paraId="453EA6C7" w14:textId="77777777" w:rsidR="00ED0D1A" w:rsidRDefault="00ED0D1A" w:rsidP="00091F1B"/>
          <w:p w14:paraId="5149A7BE" w14:textId="77777777" w:rsidR="0058645B" w:rsidRDefault="0058645B" w:rsidP="00091F1B">
            <w:pPr>
              <w:rPr>
                <w:b/>
                <w:bCs/>
              </w:rPr>
            </w:pPr>
            <w:r w:rsidRPr="0058645B">
              <w:rPr>
                <w:b/>
                <w:bCs/>
              </w:rPr>
              <w:t>2021</w:t>
            </w:r>
          </w:p>
          <w:p w14:paraId="4B474027" w14:textId="77777777" w:rsidR="0058645B" w:rsidRDefault="0058645B" w:rsidP="00091F1B">
            <w:pPr>
              <w:rPr>
                <w:color w:val="404040" w:themeColor="text1" w:themeTint="BF"/>
              </w:rPr>
            </w:pPr>
            <w:r>
              <w:rPr>
                <w:b/>
                <w:bCs/>
                <w:color w:val="1D824C" w:themeColor="accent1"/>
              </w:rPr>
              <w:t xml:space="preserve">VACUNADORA EVENTUAL COVID-19, </w:t>
            </w:r>
            <w:r w:rsidR="00BA75EA" w:rsidRPr="00BA75EA">
              <w:rPr>
                <w:color w:val="404040" w:themeColor="text1" w:themeTint="BF"/>
              </w:rPr>
              <w:t>REGIÓN SANITARIA Y MINISTERIO DE SALUD PBA</w:t>
            </w:r>
          </w:p>
          <w:p w14:paraId="1D05E02B" w14:textId="7F962BD2" w:rsidR="00BA75EA" w:rsidRPr="00BA75EA" w:rsidRDefault="00BA75EA" w:rsidP="00091F1B">
            <w:pPr>
              <w:rPr>
                <w:bCs/>
                <w:color w:val="404040" w:themeColor="text1" w:themeTint="BF"/>
              </w:rPr>
            </w:pPr>
            <w:r w:rsidRPr="00BA75EA">
              <w:rPr>
                <w:bCs/>
                <w:color w:val="404040" w:themeColor="text1" w:themeTint="BF"/>
              </w:rPr>
              <w:t>Vacunación</w:t>
            </w:r>
            <w:r>
              <w:rPr>
                <w:bCs/>
                <w:color w:val="404040" w:themeColor="text1" w:themeTint="BF"/>
              </w:rPr>
              <w:t xml:space="preserve"> contra Covid-19</w:t>
            </w:r>
            <w:r w:rsidRPr="00BA75EA">
              <w:rPr>
                <w:bCs/>
                <w:color w:val="404040" w:themeColor="text1" w:themeTint="BF"/>
              </w:rPr>
              <w:t xml:space="preserve">, atención al paciente, </w:t>
            </w:r>
            <w:r>
              <w:rPr>
                <w:bCs/>
                <w:color w:val="404040" w:themeColor="text1" w:themeTint="BF"/>
              </w:rPr>
              <w:t>control</w:t>
            </w:r>
            <w:r w:rsidR="00175969">
              <w:rPr>
                <w:bCs/>
                <w:color w:val="404040" w:themeColor="text1" w:themeTint="BF"/>
              </w:rPr>
              <w:t xml:space="preserve"> cadena de frío</w:t>
            </w:r>
            <w:r>
              <w:rPr>
                <w:bCs/>
                <w:color w:val="404040" w:themeColor="text1" w:themeTint="BF"/>
              </w:rPr>
              <w:t xml:space="preserve">, </w:t>
            </w:r>
            <w:r w:rsidRPr="00BA75EA">
              <w:rPr>
                <w:bCs/>
                <w:color w:val="404040" w:themeColor="text1" w:themeTint="BF"/>
              </w:rPr>
              <w:t>administración</w:t>
            </w:r>
            <w:r>
              <w:rPr>
                <w:bCs/>
                <w:color w:val="404040" w:themeColor="text1" w:themeTint="BF"/>
              </w:rPr>
              <w:t xml:space="preserve"> (registros).</w:t>
            </w:r>
          </w:p>
        </w:tc>
      </w:tr>
    </w:tbl>
    <w:sdt>
      <w:sdtPr>
        <w:rPr>
          <w:sz w:val="24"/>
          <w:szCs w:val="24"/>
        </w:rPr>
        <w:alias w:val="Educación:"/>
        <w:tag w:val="Formación:"/>
        <w:id w:val="-1908763273"/>
        <w:placeholder>
          <w:docPart w:val="565E740A08C14895803CAEAED2334DE7"/>
        </w:placeholder>
        <w:temporary/>
        <w:showingPlcHdr/>
        <w15:appearance w15:val="hidden"/>
      </w:sdtPr>
      <w:sdtEndPr/>
      <w:sdtContent>
        <w:p w14:paraId="0D59A9E3" w14:textId="77777777" w:rsidR="00DA59AA" w:rsidRPr="00BA75EA" w:rsidRDefault="00DA59AA" w:rsidP="0097790C">
          <w:pPr>
            <w:pStyle w:val="Ttulo1"/>
            <w:rPr>
              <w:sz w:val="24"/>
              <w:szCs w:val="24"/>
            </w:rPr>
          </w:pPr>
          <w:r w:rsidRPr="00BA75EA">
            <w:rPr>
              <w:sz w:val="24"/>
              <w:szCs w:val="24"/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357570BC" w14:textId="77777777" w:rsidTr="00D66A52">
        <w:tc>
          <w:tcPr>
            <w:tcW w:w="9355" w:type="dxa"/>
          </w:tcPr>
          <w:p w14:paraId="43D73345" w14:textId="73F3170B" w:rsidR="001D0BF1" w:rsidRPr="00302A44" w:rsidRDefault="002478FC" w:rsidP="001D0BF1">
            <w:pPr>
              <w:pStyle w:val="Ttulo3"/>
              <w:contextualSpacing w:val="0"/>
              <w:outlineLvl w:val="2"/>
              <w:rPr>
                <w:szCs w:val="22"/>
              </w:rPr>
            </w:pPr>
            <w:r w:rsidRPr="00302A44">
              <w:rPr>
                <w:szCs w:val="22"/>
              </w:rPr>
              <w:t>diciembre</w:t>
            </w:r>
            <w:r w:rsidR="001D0BF1" w:rsidRPr="00302A44">
              <w:rPr>
                <w:szCs w:val="22"/>
                <w:lang w:bidi="es-ES"/>
              </w:rPr>
              <w:t xml:space="preserve"> </w:t>
            </w:r>
            <w:r w:rsidRPr="00302A44">
              <w:rPr>
                <w:szCs w:val="22"/>
                <w:lang w:bidi="es-ES"/>
              </w:rPr>
              <w:t>2017</w:t>
            </w:r>
          </w:p>
          <w:p w14:paraId="7E5F3CAC" w14:textId="77777777" w:rsidR="007538DC" w:rsidRDefault="002478FC" w:rsidP="0058645B">
            <w:pPr>
              <w:pStyle w:val="Ttulo2"/>
              <w:contextualSpacing w:val="0"/>
              <w:outlineLvl w:val="1"/>
              <w:rPr>
                <w:b w:val="0"/>
                <w:color w:val="595959" w:themeColor="text1" w:themeTint="A6"/>
                <w:sz w:val="22"/>
                <w:szCs w:val="22"/>
                <w:lang w:bidi="es-ES"/>
              </w:rPr>
            </w:pPr>
            <w:r w:rsidRPr="00302A44">
              <w:rPr>
                <w:sz w:val="22"/>
                <w:szCs w:val="22"/>
              </w:rPr>
              <w:t>t</w:t>
            </w:r>
            <w:r w:rsidR="00302A44">
              <w:rPr>
                <w:sz w:val="22"/>
                <w:szCs w:val="22"/>
              </w:rPr>
              <w:t>É</w:t>
            </w:r>
            <w:r w:rsidRPr="00302A44">
              <w:rPr>
                <w:sz w:val="22"/>
                <w:szCs w:val="22"/>
              </w:rPr>
              <w:t>cnico superior en salud con especialidad en farmacia hospitalaria</w:t>
            </w:r>
            <w:r w:rsidR="001D0BF1" w:rsidRPr="00302A44">
              <w:rPr>
                <w:sz w:val="22"/>
                <w:szCs w:val="22"/>
                <w:lang w:bidi="es-ES"/>
              </w:rPr>
              <w:t xml:space="preserve">, </w:t>
            </w:r>
            <w:r w:rsidRPr="00302A44">
              <w:rPr>
                <w:b w:val="0"/>
                <w:color w:val="595959" w:themeColor="text1" w:themeTint="A6"/>
                <w:sz w:val="22"/>
                <w:szCs w:val="22"/>
                <w:lang w:bidi="es-ES"/>
              </w:rPr>
              <w:t>regi</w:t>
            </w:r>
            <w:r w:rsidR="00302A44">
              <w:rPr>
                <w:b w:val="0"/>
                <w:color w:val="595959" w:themeColor="text1" w:themeTint="A6"/>
                <w:sz w:val="22"/>
                <w:szCs w:val="22"/>
                <w:lang w:bidi="es-ES"/>
              </w:rPr>
              <w:t>Ó</w:t>
            </w:r>
            <w:r w:rsidRPr="00302A44">
              <w:rPr>
                <w:b w:val="0"/>
                <w:color w:val="595959" w:themeColor="text1" w:themeTint="A6"/>
                <w:sz w:val="22"/>
                <w:szCs w:val="22"/>
                <w:lang w:bidi="es-ES"/>
              </w:rPr>
              <w:t>n sanitaria i</w:t>
            </w:r>
          </w:p>
          <w:p w14:paraId="14DE7684" w14:textId="4E1629B3" w:rsidR="0058645B" w:rsidRPr="0058645B" w:rsidRDefault="0058645B" w:rsidP="0058645B">
            <w:pPr>
              <w:pStyle w:val="Ttulo2"/>
              <w:contextualSpacing w:val="0"/>
              <w:outlineLvl w:val="1"/>
              <w:rPr>
                <w:b w:val="0"/>
                <w:color w:val="595959" w:themeColor="text1" w:themeTint="A6"/>
                <w:sz w:val="22"/>
                <w:szCs w:val="22"/>
                <w:lang w:bidi="es-ES"/>
              </w:rPr>
            </w:pPr>
            <w:r>
              <w:rPr>
                <w:b w:val="0"/>
                <w:caps w:val="0"/>
                <w:color w:val="595959" w:themeColor="text1" w:themeTint="A6"/>
                <w:sz w:val="22"/>
                <w:szCs w:val="22"/>
                <w:lang w:bidi="es-ES"/>
              </w:rPr>
              <w:t>P</w:t>
            </w:r>
            <w:r w:rsidRPr="0058645B">
              <w:rPr>
                <w:b w:val="0"/>
                <w:caps w:val="0"/>
                <w:color w:val="595959" w:themeColor="text1" w:themeTint="A6"/>
                <w:sz w:val="22"/>
                <w:szCs w:val="22"/>
                <w:lang w:bidi="es-ES"/>
              </w:rPr>
              <w:t xml:space="preserve">oseo </w:t>
            </w:r>
            <w:r>
              <w:rPr>
                <w:b w:val="0"/>
                <w:caps w:val="0"/>
                <w:color w:val="595959" w:themeColor="text1" w:themeTint="A6"/>
                <w:sz w:val="22"/>
                <w:szCs w:val="22"/>
                <w:lang w:bidi="es-ES"/>
              </w:rPr>
              <w:t>título y matrícula habilitante.</w:t>
            </w:r>
          </w:p>
        </w:tc>
      </w:tr>
      <w:tr w:rsidR="00F61DF9" w:rsidRPr="00FD7C80" w14:paraId="3E433743" w14:textId="77777777" w:rsidTr="00F61DF9">
        <w:tc>
          <w:tcPr>
            <w:tcW w:w="9355" w:type="dxa"/>
            <w:tcMar>
              <w:top w:w="216" w:type="dxa"/>
            </w:tcMar>
          </w:tcPr>
          <w:p w14:paraId="75729A69" w14:textId="7679707E" w:rsidR="00F61DF9" w:rsidRPr="00302A44" w:rsidRDefault="002478FC" w:rsidP="00F61DF9">
            <w:pPr>
              <w:pStyle w:val="Ttulo3"/>
              <w:contextualSpacing w:val="0"/>
              <w:outlineLvl w:val="2"/>
              <w:rPr>
                <w:szCs w:val="22"/>
              </w:rPr>
            </w:pPr>
            <w:r w:rsidRPr="00302A44">
              <w:rPr>
                <w:szCs w:val="22"/>
              </w:rPr>
              <w:t>mayo</w:t>
            </w:r>
            <w:r w:rsidR="00F61DF9" w:rsidRPr="00302A44">
              <w:rPr>
                <w:szCs w:val="22"/>
                <w:lang w:bidi="es-ES"/>
              </w:rPr>
              <w:t xml:space="preserve"> </w:t>
            </w:r>
            <w:r w:rsidRPr="00302A44">
              <w:rPr>
                <w:szCs w:val="22"/>
              </w:rPr>
              <w:t>2019</w:t>
            </w:r>
          </w:p>
          <w:p w14:paraId="489A9E3D" w14:textId="0D5EFC73" w:rsidR="00F61DF9" w:rsidRPr="00302A44" w:rsidRDefault="002478FC" w:rsidP="00F61DF9">
            <w:pPr>
              <w:pStyle w:val="Ttulo2"/>
              <w:contextualSpacing w:val="0"/>
              <w:outlineLvl w:val="1"/>
              <w:rPr>
                <w:sz w:val="22"/>
                <w:szCs w:val="22"/>
              </w:rPr>
            </w:pPr>
            <w:r w:rsidRPr="00302A44">
              <w:rPr>
                <w:sz w:val="22"/>
                <w:szCs w:val="22"/>
              </w:rPr>
              <w:t>curso de manipulaci</w:t>
            </w:r>
            <w:r w:rsidR="0058645B">
              <w:rPr>
                <w:sz w:val="22"/>
                <w:szCs w:val="22"/>
              </w:rPr>
              <w:t>ó</w:t>
            </w:r>
            <w:r w:rsidRPr="00302A44">
              <w:rPr>
                <w:sz w:val="22"/>
                <w:szCs w:val="22"/>
              </w:rPr>
              <w:t>n de alimentos</w:t>
            </w:r>
            <w:r w:rsidR="00F61DF9" w:rsidRPr="00302A44">
              <w:rPr>
                <w:sz w:val="22"/>
                <w:szCs w:val="22"/>
                <w:lang w:bidi="es-ES"/>
              </w:rPr>
              <w:t xml:space="preserve">, </w:t>
            </w:r>
            <w:r w:rsidRPr="00302A44">
              <w:rPr>
                <w:rStyle w:val="Referenciasutil"/>
                <w:sz w:val="22"/>
                <w:szCs w:val="22"/>
              </w:rPr>
              <w:t>bromatolog</w:t>
            </w:r>
            <w:r w:rsidR="00302A44">
              <w:rPr>
                <w:rStyle w:val="Referenciasutil"/>
                <w:sz w:val="22"/>
                <w:szCs w:val="22"/>
              </w:rPr>
              <w:t>Í</w:t>
            </w:r>
            <w:r w:rsidRPr="00302A44">
              <w:rPr>
                <w:rStyle w:val="Referenciasutil"/>
                <w:sz w:val="22"/>
                <w:szCs w:val="22"/>
              </w:rPr>
              <w:t>a bah</w:t>
            </w:r>
            <w:r w:rsidR="00302A44">
              <w:rPr>
                <w:rStyle w:val="Referenciasutil"/>
                <w:sz w:val="22"/>
                <w:szCs w:val="22"/>
              </w:rPr>
              <w:t>Í</w:t>
            </w:r>
            <w:r w:rsidRPr="00302A44">
              <w:rPr>
                <w:rStyle w:val="Referenciasutil"/>
                <w:sz w:val="22"/>
                <w:szCs w:val="22"/>
              </w:rPr>
              <w:t>a blanca</w:t>
            </w:r>
          </w:p>
          <w:p w14:paraId="3347861D" w14:textId="77777777" w:rsidR="00EE28D7" w:rsidRDefault="002478FC" w:rsidP="00091F1B">
            <w:r w:rsidRPr="00302A44">
              <w:t xml:space="preserve">Poseo certificado de curso completo. </w:t>
            </w:r>
          </w:p>
          <w:p w14:paraId="0A18C653" w14:textId="77777777" w:rsidR="00302A44" w:rsidRDefault="00302A44" w:rsidP="00091F1B"/>
          <w:p w14:paraId="743FB0CB" w14:textId="77777777" w:rsidR="00302A44" w:rsidRDefault="0058645B" w:rsidP="00091F1B">
            <w:pPr>
              <w:rPr>
                <w:b/>
                <w:bCs/>
              </w:rPr>
            </w:pPr>
            <w:r>
              <w:rPr>
                <w:b/>
                <w:bCs/>
              </w:rPr>
              <w:t>ENERO 2021</w:t>
            </w:r>
          </w:p>
          <w:p w14:paraId="12F94FE1" w14:textId="77777777" w:rsidR="0058645B" w:rsidRDefault="0058645B" w:rsidP="00091F1B">
            <w:r>
              <w:rPr>
                <w:b/>
                <w:bCs/>
                <w:color w:val="1D824C" w:themeColor="accent1"/>
              </w:rPr>
              <w:t xml:space="preserve">CURSO DE VACUNADORES EVENTUALES COVID-19, </w:t>
            </w:r>
            <w:r w:rsidRPr="0058645B">
              <w:t>MINISTERIO DE SALUD PBA</w:t>
            </w:r>
          </w:p>
          <w:p w14:paraId="6EB559CE" w14:textId="70902680" w:rsidR="0058645B" w:rsidRPr="0058645B" w:rsidRDefault="0058645B" w:rsidP="00091F1B">
            <w:r>
              <w:t>Poseo certificado de curso completo.</w:t>
            </w:r>
          </w:p>
        </w:tc>
      </w:tr>
    </w:tbl>
    <w:sdt>
      <w:sdtPr>
        <w:rPr>
          <w:sz w:val="24"/>
          <w:szCs w:val="24"/>
        </w:rPr>
        <w:alias w:val="Aptitudes:"/>
        <w:tag w:val="Aptitudes:"/>
        <w:id w:val="-1392877668"/>
        <w:placeholder>
          <w:docPart w:val="8F279D223844450BB5DB8188073FCADE"/>
        </w:placeholder>
        <w:temporary/>
        <w:showingPlcHdr/>
        <w15:appearance w15:val="hidden"/>
      </w:sdtPr>
      <w:sdtEndPr/>
      <w:sdtContent>
        <w:p w14:paraId="33ABCFE5" w14:textId="77777777" w:rsidR="00486277" w:rsidRPr="00BA75EA" w:rsidRDefault="00486277" w:rsidP="00486277">
          <w:pPr>
            <w:pStyle w:val="Ttulo1"/>
            <w:rPr>
              <w:sz w:val="24"/>
              <w:szCs w:val="24"/>
            </w:rPr>
          </w:pPr>
          <w:r w:rsidRPr="00BA75EA">
            <w:rPr>
              <w:sz w:val="24"/>
              <w:szCs w:val="24"/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634E1460" w14:textId="77777777" w:rsidTr="00DE2EA9">
        <w:tc>
          <w:tcPr>
            <w:tcW w:w="4410" w:type="dxa"/>
          </w:tcPr>
          <w:p w14:paraId="615353C3" w14:textId="0DCE1316" w:rsidR="001E3120" w:rsidRPr="00FD7C80" w:rsidRDefault="002478FC" w:rsidP="006E1507">
            <w:pPr>
              <w:pStyle w:val="Listaconvietas"/>
              <w:contextualSpacing w:val="0"/>
            </w:pPr>
            <w:r>
              <w:t>Capacidad para trabajar en equipo.</w:t>
            </w:r>
          </w:p>
          <w:p w14:paraId="68FD92E1" w14:textId="7C1B2D62" w:rsidR="001F4E6D" w:rsidRDefault="002478FC" w:rsidP="006E1507">
            <w:pPr>
              <w:pStyle w:val="Listaconvietas"/>
              <w:contextualSpacing w:val="0"/>
            </w:pPr>
            <w:r>
              <w:t>Capacidad de escucha y comprensión</w:t>
            </w:r>
          </w:p>
          <w:p w14:paraId="22A04FD0" w14:textId="77777777" w:rsidR="002478FC" w:rsidRDefault="002478FC" w:rsidP="006E1507">
            <w:pPr>
              <w:pStyle w:val="Listaconvietas"/>
              <w:contextualSpacing w:val="0"/>
            </w:pPr>
            <w:r>
              <w:t xml:space="preserve">Buen trato para con el cliente </w:t>
            </w:r>
            <w:r>
              <w:softHyphen/>
            </w:r>
            <w:r>
              <w:rPr>
                <w:sz w:val="20"/>
                <w:szCs w:val="20"/>
              </w:rPr>
              <w:t xml:space="preserve">/ </w:t>
            </w:r>
            <w:r w:rsidRPr="002478FC">
              <w:t>paciente.</w:t>
            </w:r>
          </w:p>
          <w:p w14:paraId="20117261" w14:textId="77777777" w:rsidR="002478FC" w:rsidRDefault="002478FC" w:rsidP="006E1507">
            <w:pPr>
              <w:pStyle w:val="Listaconvietas"/>
              <w:contextualSpacing w:val="0"/>
            </w:pPr>
            <w:r w:rsidRPr="002478FC">
              <w:t xml:space="preserve">Capacidad para resolver un problema. </w:t>
            </w:r>
          </w:p>
          <w:p w14:paraId="54C15C4B" w14:textId="3C8A1857" w:rsidR="002478FC" w:rsidRPr="002478FC" w:rsidRDefault="002478FC" w:rsidP="006E1507">
            <w:pPr>
              <w:pStyle w:val="Listaconvietas"/>
              <w:contextualSpacing w:val="0"/>
            </w:pPr>
            <w:r>
              <w:t>Excelente escritura y dicción.</w:t>
            </w:r>
          </w:p>
        </w:tc>
        <w:tc>
          <w:tcPr>
            <w:tcW w:w="4616" w:type="dxa"/>
            <w:tcMar>
              <w:left w:w="360" w:type="dxa"/>
            </w:tcMar>
          </w:tcPr>
          <w:p w14:paraId="192609AE" w14:textId="72E85C60" w:rsidR="001E3120" w:rsidRPr="00FD7C80" w:rsidRDefault="001E3120" w:rsidP="002478FC">
            <w:pPr>
              <w:pStyle w:val="Listaconvietas"/>
              <w:numPr>
                <w:ilvl w:val="0"/>
                <w:numId w:val="0"/>
              </w:numPr>
              <w:contextualSpacing w:val="0"/>
            </w:pPr>
          </w:p>
        </w:tc>
      </w:tr>
    </w:tbl>
    <w:p w14:paraId="13C5B9FB" w14:textId="74054C78" w:rsidR="002478FC" w:rsidRDefault="002478FC" w:rsidP="006E1507"/>
    <w:p w14:paraId="0A539B52" w14:textId="77777777" w:rsidR="00091F1B" w:rsidRDefault="00091F1B" w:rsidP="006E1507"/>
    <w:p w14:paraId="24AF88A6" w14:textId="4D4A6263" w:rsidR="00091F1B" w:rsidRPr="00BA75EA" w:rsidRDefault="00091F1B" w:rsidP="006E1507">
      <w:pPr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BA75EA">
        <w:rPr>
          <w:rFonts w:ascii="Georgia" w:hAnsi="Georgia"/>
          <w:b/>
          <w:bCs/>
          <w:color w:val="000000" w:themeColor="text1"/>
          <w:sz w:val="24"/>
          <w:szCs w:val="24"/>
        </w:rPr>
        <w:t>REFERENCIAS</w:t>
      </w:r>
    </w:p>
    <w:p w14:paraId="39AD3E0B" w14:textId="77777777" w:rsidR="00EE28D7" w:rsidRDefault="00EE28D7" w:rsidP="006E1507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3819E980" w14:textId="6BE9680D" w:rsidR="00091F1B" w:rsidRPr="00091F1B" w:rsidRDefault="00091F1B" w:rsidP="00091F1B">
      <w:pPr>
        <w:pStyle w:val="Prrafodelista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 w:rsidRPr="00091F1B">
        <w:rPr>
          <w:rFonts w:asciiTheme="minorHAnsi" w:hAnsiTheme="minorHAnsi"/>
          <w:color w:val="1D824C" w:themeColor="accent1"/>
        </w:rPr>
        <w:t xml:space="preserve">Lorena </w:t>
      </w:r>
      <w:proofErr w:type="spellStart"/>
      <w:r w:rsidRPr="00091F1B">
        <w:rPr>
          <w:rFonts w:asciiTheme="minorHAnsi" w:hAnsiTheme="minorHAnsi"/>
          <w:color w:val="1D824C" w:themeColor="accent1"/>
        </w:rPr>
        <w:t>Santanatoglia</w:t>
      </w:r>
      <w:proofErr w:type="spellEnd"/>
      <w:r w:rsidRPr="00091F1B">
        <w:rPr>
          <w:rFonts w:asciiTheme="minorHAnsi" w:hAnsiTheme="minorHAnsi"/>
          <w:color w:val="1D824C" w:themeColor="accent1"/>
        </w:rPr>
        <w:t>,</w:t>
      </w:r>
      <w:r>
        <w:rPr>
          <w:rFonts w:asciiTheme="minorHAnsi" w:hAnsiTheme="minorHAnsi"/>
          <w:color w:val="000000" w:themeColor="text1"/>
        </w:rPr>
        <w:t xml:space="preserve"> </w:t>
      </w:r>
      <w:r w:rsidRPr="00091F1B">
        <w:rPr>
          <w:rFonts w:asciiTheme="minorHAnsi" w:hAnsiTheme="minorHAnsi"/>
          <w:color w:val="000000" w:themeColor="text1"/>
        </w:rPr>
        <w:t>Cel.: 291-154790187</w:t>
      </w:r>
    </w:p>
    <w:p w14:paraId="551FB4C2" w14:textId="090B3800" w:rsidR="00091F1B" w:rsidRPr="00091F1B" w:rsidRDefault="00091F1B" w:rsidP="00091F1B">
      <w:pPr>
        <w:pStyle w:val="Prrafodelista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 w:rsidRPr="00091F1B">
        <w:rPr>
          <w:rFonts w:asciiTheme="minorHAnsi" w:hAnsiTheme="minorHAnsi"/>
          <w:color w:val="1D824C" w:themeColor="accent1"/>
        </w:rPr>
        <w:t xml:space="preserve">Walter </w:t>
      </w:r>
      <w:proofErr w:type="spellStart"/>
      <w:r w:rsidRPr="00091F1B">
        <w:rPr>
          <w:rFonts w:asciiTheme="minorHAnsi" w:hAnsiTheme="minorHAnsi"/>
          <w:color w:val="1D824C" w:themeColor="accent1"/>
        </w:rPr>
        <w:t>Capdebosq</w:t>
      </w:r>
      <w:proofErr w:type="spellEnd"/>
      <w:r w:rsidRPr="00091F1B">
        <w:rPr>
          <w:rFonts w:asciiTheme="minorHAnsi" w:hAnsiTheme="minorHAnsi"/>
          <w:color w:val="1D824C" w:themeColor="accent1"/>
        </w:rPr>
        <w:t>,</w:t>
      </w:r>
      <w:r>
        <w:rPr>
          <w:rFonts w:asciiTheme="minorHAnsi" w:hAnsiTheme="minorHAnsi"/>
          <w:color w:val="000000" w:themeColor="text1"/>
        </w:rPr>
        <w:t xml:space="preserve"> </w:t>
      </w:r>
      <w:r w:rsidRPr="00091F1B">
        <w:rPr>
          <w:rFonts w:asciiTheme="minorHAnsi" w:hAnsiTheme="minorHAnsi"/>
          <w:color w:val="000000" w:themeColor="text1"/>
        </w:rPr>
        <w:t>Cel.: 291-154161263</w:t>
      </w:r>
    </w:p>
    <w:p w14:paraId="3C664779" w14:textId="4FAD46B0" w:rsidR="00091F1B" w:rsidRPr="00091F1B" w:rsidRDefault="00091F1B" w:rsidP="00091F1B">
      <w:pPr>
        <w:pStyle w:val="Prrafodelista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 w:rsidRPr="00091F1B">
        <w:rPr>
          <w:rFonts w:asciiTheme="minorHAnsi" w:hAnsiTheme="minorHAnsi"/>
          <w:color w:val="1D824C" w:themeColor="accent1"/>
        </w:rPr>
        <w:t xml:space="preserve">Liliana Alba, </w:t>
      </w:r>
      <w:r w:rsidRPr="00091F1B">
        <w:rPr>
          <w:rFonts w:asciiTheme="minorHAnsi" w:hAnsiTheme="minorHAnsi"/>
          <w:color w:val="000000" w:themeColor="text1"/>
        </w:rPr>
        <w:t>Cel.: 291-154470982</w:t>
      </w:r>
    </w:p>
    <w:p w14:paraId="3AD0D45C" w14:textId="18AABAE7" w:rsidR="00091F1B" w:rsidRPr="00091F1B" w:rsidRDefault="00091F1B" w:rsidP="00091F1B">
      <w:pPr>
        <w:pStyle w:val="Prrafodelista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 w:rsidRPr="00091F1B">
        <w:rPr>
          <w:rFonts w:asciiTheme="minorHAnsi" w:hAnsiTheme="minorHAnsi"/>
          <w:color w:val="1D824C" w:themeColor="accent1"/>
        </w:rPr>
        <w:t xml:space="preserve">Familia </w:t>
      </w:r>
      <w:proofErr w:type="spellStart"/>
      <w:r w:rsidRPr="00091F1B">
        <w:rPr>
          <w:rFonts w:asciiTheme="minorHAnsi" w:hAnsiTheme="minorHAnsi"/>
          <w:color w:val="1D824C" w:themeColor="accent1"/>
        </w:rPr>
        <w:t>Foltz</w:t>
      </w:r>
      <w:proofErr w:type="spellEnd"/>
      <w:r w:rsidRPr="00091F1B">
        <w:rPr>
          <w:rFonts w:asciiTheme="minorHAnsi" w:hAnsiTheme="minorHAnsi"/>
          <w:color w:val="1D824C" w:themeColor="accent1"/>
        </w:rPr>
        <w:t xml:space="preserve">, </w:t>
      </w:r>
      <w:r w:rsidRPr="00091F1B">
        <w:rPr>
          <w:rFonts w:asciiTheme="minorHAnsi" w:hAnsiTheme="minorHAnsi"/>
          <w:color w:val="000000" w:themeColor="text1"/>
        </w:rPr>
        <w:t>Cel.: 291-154272862</w:t>
      </w:r>
    </w:p>
    <w:p w14:paraId="786F9A5F" w14:textId="60232F0E" w:rsidR="00091F1B" w:rsidRPr="00091F1B" w:rsidRDefault="00091F1B" w:rsidP="00091F1B">
      <w:pPr>
        <w:pStyle w:val="Prrafodelista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 w:rsidRPr="00091F1B">
        <w:rPr>
          <w:rFonts w:asciiTheme="minorHAnsi" w:hAnsiTheme="minorHAnsi"/>
          <w:color w:val="1D824C" w:themeColor="accent1"/>
        </w:rPr>
        <w:t xml:space="preserve">Ariel </w:t>
      </w:r>
      <w:proofErr w:type="spellStart"/>
      <w:r w:rsidRPr="00091F1B">
        <w:rPr>
          <w:rFonts w:asciiTheme="minorHAnsi" w:hAnsiTheme="minorHAnsi"/>
          <w:color w:val="1D824C" w:themeColor="accent1"/>
        </w:rPr>
        <w:t>Santechia</w:t>
      </w:r>
      <w:proofErr w:type="spellEnd"/>
      <w:r w:rsidRPr="00091F1B">
        <w:rPr>
          <w:rFonts w:asciiTheme="minorHAnsi" w:hAnsiTheme="minorHAnsi"/>
          <w:color w:val="1D824C" w:themeColor="accent1"/>
        </w:rPr>
        <w:t>,</w:t>
      </w:r>
      <w:r>
        <w:rPr>
          <w:rFonts w:asciiTheme="minorHAnsi" w:hAnsiTheme="minorHAnsi"/>
          <w:color w:val="000000" w:themeColor="text1"/>
        </w:rPr>
        <w:t xml:space="preserve"> </w:t>
      </w:r>
      <w:r w:rsidRPr="00091F1B">
        <w:rPr>
          <w:rFonts w:asciiTheme="minorHAnsi" w:hAnsiTheme="minorHAnsi"/>
          <w:color w:val="000000" w:themeColor="text1"/>
        </w:rPr>
        <w:t>Cel.: 291-155734878</w:t>
      </w:r>
    </w:p>
    <w:p w14:paraId="6C821D41" w14:textId="1342C9B9" w:rsidR="00091F1B" w:rsidRPr="00091F1B" w:rsidRDefault="00091F1B" w:rsidP="00091F1B">
      <w:pPr>
        <w:pStyle w:val="Prrafodelista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 w:rsidRPr="00091F1B">
        <w:rPr>
          <w:rFonts w:asciiTheme="minorHAnsi" w:hAnsiTheme="minorHAnsi"/>
          <w:color w:val="1D824C" w:themeColor="accent1"/>
        </w:rPr>
        <w:t>Rubén Catalán</w:t>
      </w:r>
      <w:r>
        <w:rPr>
          <w:rFonts w:asciiTheme="minorHAnsi" w:hAnsiTheme="minorHAnsi"/>
          <w:color w:val="1D824C" w:themeColor="accent1"/>
        </w:rPr>
        <w:t>,</w:t>
      </w:r>
      <w:r w:rsidRPr="00091F1B">
        <w:rPr>
          <w:rFonts w:asciiTheme="minorHAnsi" w:hAnsiTheme="minorHAnsi"/>
          <w:color w:val="000000" w:themeColor="text1"/>
        </w:rPr>
        <w:t xml:space="preserve"> Cel.: 291-154145458</w:t>
      </w:r>
    </w:p>
    <w:p w14:paraId="56A9326F" w14:textId="0EE69E58" w:rsidR="00091F1B" w:rsidRPr="00091F1B" w:rsidRDefault="008E2823" w:rsidP="00091F1B">
      <w:pPr>
        <w:pStyle w:val="Prrafodelista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1D824C" w:themeColor="accent1"/>
        </w:rPr>
        <w:t xml:space="preserve">Alejandra </w:t>
      </w:r>
      <w:proofErr w:type="spellStart"/>
      <w:r>
        <w:rPr>
          <w:rFonts w:asciiTheme="minorHAnsi" w:hAnsiTheme="minorHAnsi"/>
          <w:color w:val="1D824C" w:themeColor="accent1"/>
        </w:rPr>
        <w:t>Thelma&amp;Louise</w:t>
      </w:r>
      <w:proofErr w:type="spellEnd"/>
      <w:r>
        <w:rPr>
          <w:rFonts w:asciiTheme="minorHAnsi" w:hAnsiTheme="minorHAnsi"/>
          <w:color w:val="1D824C" w:themeColor="accent1"/>
        </w:rPr>
        <w:t xml:space="preserve">, </w:t>
      </w:r>
      <w:r w:rsidR="003272BF">
        <w:rPr>
          <w:rFonts w:asciiTheme="minorHAnsi" w:hAnsiTheme="minorHAnsi"/>
          <w:color w:val="000000" w:themeColor="text1"/>
        </w:rPr>
        <w:t>Cel.: 2914721043</w:t>
      </w:r>
    </w:p>
    <w:p w14:paraId="3400B4DA" w14:textId="59D7D6F2" w:rsidR="00091F1B" w:rsidRPr="00091F1B" w:rsidRDefault="00091F1B" w:rsidP="00091F1B">
      <w:pPr>
        <w:pStyle w:val="Prrafodelista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 w:rsidRPr="00091F1B">
        <w:rPr>
          <w:rFonts w:asciiTheme="minorHAnsi" w:hAnsiTheme="minorHAnsi"/>
          <w:color w:val="1D824C" w:themeColor="accent1"/>
        </w:rPr>
        <w:t xml:space="preserve">Región Sanitaria I, </w:t>
      </w:r>
      <w:r w:rsidRPr="00091F1B">
        <w:rPr>
          <w:rFonts w:asciiTheme="minorHAnsi" w:hAnsiTheme="minorHAnsi"/>
          <w:color w:val="000000" w:themeColor="text1"/>
        </w:rPr>
        <w:t>Tel.: 291- 4555110</w:t>
      </w:r>
    </w:p>
    <w:p w14:paraId="54AC60AA" w14:textId="697E03DA" w:rsidR="00091F1B" w:rsidRDefault="00091F1B" w:rsidP="00091F1B">
      <w:pPr>
        <w:pStyle w:val="Prrafodelista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 w:rsidRPr="00091F1B">
        <w:rPr>
          <w:rFonts w:asciiTheme="minorHAnsi" w:hAnsiTheme="minorHAnsi"/>
          <w:color w:val="1D824C" w:themeColor="accent1"/>
        </w:rPr>
        <w:t xml:space="preserve">Farmacia Hospital Penna, </w:t>
      </w:r>
      <w:r w:rsidRPr="00091F1B">
        <w:rPr>
          <w:rFonts w:asciiTheme="minorHAnsi" w:hAnsiTheme="minorHAnsi"/>
          <w:color w:val="000000" w:themeColor="text1"/>
        </w:rPr>
        <w:t>Tel.: 291- 4593629</w:t>
      </w:r>
    </w:p>
    <w:p w14:paraId="2266C1F3" w14:textId="07165683" w:rsidR="003722F6" w:rsidRPr="00091F1B" w:rsidRDefault="006A6921" w:rsidP="00091F1B">
      <w:pPr>
        <w:pStyle w:val="Prrafodelista"/>
        <w:numPr>
          <w:ilvl w:val="0"/>
          <w:numId w:val="1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1D824C" w:themeColor="accent1"/>
        </w:rPr>
        <w:t xml:space="preserve">Albano Catalán (verdulería) </w:t>
      </w:r>
      <w:r w:rsidR="0055078E">
        <w:rPr>
          <w:rFonts w:asciiTheme="minorHAnsi" w:hAnsiTheme="minorHAnsi"/>
          <w:color w:val="161616" w:themeColor="text2"/>
        </w:rPr>
        <w:t xml:space="preserve">Tel.: 291 - </w:t>
      </w:r>
      <w:r w:rsidR="00F21C4C">
        <w:rPr>
          <w:rFonts w:asciiTheme="minorHAnsi" w:hAnsiTheme="minorHAnsi"/>
          <w:color w:val="161616" w:themeColor="text2"/>
        </w:rPr>
        <w:t>15473</w:t>
      </w:r>
      <w:r w:rsidR="00D6616C">
        <w:rPr>
          <w:rFonts w:asciiTheme="minorHAnsi" w:hAnsiTheme="minorHAnsi"/>
          <w:color w:val="161616" w:themeColor="text2"/>
        </w:rPr>
        <w:t>3976</w:t>
      </w:r>
    </w:p>
    <w:p w14:paraId="2EF570C3" w14:textId="18F3B9B1" w:rsidR="00091F1B" w:rsidRPr="00091F1B" w:rsidRDefault="00091F1B" w:rsidP="00091F1B">
      <w:pPr>
        <w:rPr>
          <w:rFonts w:asciiTheme="minorHAnsi" w:hAnsiTheme="minorHAnsi"/>
          <w:color w:val="000000" w:themeColor="text1"/>
        </w:rPr>
      </w:pPr>
    </w:p>
    <w:p w14:paraId="59276E67" w14:textId="77777777" w:rsidR="00091F1B" w:rsidRPr="00091F1B" w:rsidRDefault="00091F1B" w:rsidP="006E1507">
      <w:pPr>
        <w:rPr>
          <w:rFonts w:asciiTheme="minorHAnsi" w:hAnsiTheme="minorHAnsi"/>
          <w:color w:val="000000" w:themeColor="text1"/>
        </w:rPr>
      </w:pPr>
    </w:p>
    <w:sectPr w:rsidR="00091F1B" w:rsidRPr="00091F1B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F840" w14:textId="77777777" w:rsidR="00D31D34" w:rsidRDefault="00D31D34" w:rsidP="0068194B">
      <w:r>
        <w:separator/>
      </w:r>
    </w:p>
    <w:p w14:paraId="5800B346" w14:textId="77777777" w:rsidR="00D31D34" w:rsidRDefault="00D31D34"/>
    <w:p w14:paraId="2DEA605E" w14:textId="77777777" w:rsidR="00D31D34" w:rsidRDefault="00D31D34"/>
  </w:endnote>
  <w:endnote w:type="continuationSeparator" w:id="0">
    <w:p w14:paraId="28A016FD" w14:textId="77777777" w:rsidR="00D31D34" w:rsidRDefault="00D31D34" w:rsidP="0068194B">
      <w:r>
        <w:continuationSeparator/>
      </w:r>
    </w:p>
    <w:p w14:paraId="209EC0A1" w14:textId="77777777" w:rsidR="00D31D34" w:rsidRDefault="00D31D34"/>
    <w:p w14:paraId="0550965E" w14:textId="77777777" w:rsidR="00D31D34" w:rsidRDefault="00D31D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6C93E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32CD8" w14:textId="77777777" w:rsidR="00D31D34" w:rsidRDefault="00D31D34" w:rsidP="0068194B">
      <w:r>
        <w:separator/>
      </w:r>
    </w:p>
    <w:p w14:paraId="3BFC052E" w14:textId="77777777" w:rsidR="00D31D34" w:rsidRDefault="00D31D34"/>
    <w:p w14:paraId="4E5F7DB7" w14:textId="77777777" w:rsidR="00D31D34" w:rsidRDefault="00D31D34"/>
  </w:footnote>
  <w:footnote w:type="continuationSeparator" w:id="0">
    <w:p w14:paraId="4193E99A" w14:textId="77777777" w:rsidR="00D31D34" w:rsidRDefault="00D31D34" w:rsidP="0068194B">
      <w:r>
        <w:continuationSeparator/>
      </w:r>
    </w:p>
    <w:p w14:paraId="6275A118" w14:textId="77777777" w:rsidR="00D31D34" w:rsidRDefault="00D31D34"/>
    <w:p w14:paraId="55B201FD" w14:textId="77777777" w:rsidR="00D31D34" w:rsidRDefault="00D31D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94DE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5FE8CE" wp14:editId="5873177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271AD75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5C422C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2"/>
        <w:szCs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FC767DD"/>
    <w:multiLevelType w:val="hybridMultilevel"/>
    <w:tmpl w:val="88EAEE62"/>
    <w:lvl w:ilvl="0" w:tplc="93269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138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FC3"/>
    <w:multiLevelType w:val="hybridMultilevel"/>
    <w:tmpl w:val="187EDD98"/>
    <w:lvl w:ilvl="0" w:tplc="93269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138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0"/>
  </w:num>
  <w:num w:numId="16">
    <w:abstractNumId w:val="12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movePersonalInformation/>
  <w:removeDateAndTime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FC"/>
    <w:rsid w:val="000001EF"/>
    <w:rsid w:val="00007322"/>
    <w:rsid w:val="00007728"/>
    <w:rsid w:val="00024584"/>
    <w:rsid w:val="00024730"/>
    <w:rsid w:val="0005245D"/>
    <w:rsid w:val="00055E95"/>
    <w:rsid w:val="0007021F"/>
    <w:rsid w:val="00091F1B"/>
    <w:rsid w:val="000B2BA5"/>
    <w:rsid w:val="000F2F8C"/>
    <w:rsid w:val="000F7E76"/>
    <w:rsid w:val="0010006E"/>
    <w:rsid w:val="001045A8"/>
    <w:rsid w:val="00114A91"/>
    <w:rsid w:val="001325BB"/>
    <w:rsid w:val="001427E1"/>
    <w:rsid w:val="00163668"/>
    <w:rsid w:val="00171566"/>
    <w:rsid w:val="00174676"/>
    <w:rsid w:val="001755A8"/>
    <w:rsid w:val="00175969"/>
    <w:rsid w:val="00184014"/>
    <w:rsid w:val="00192008"/>
    <w:rsid w:val="001C0E68"/>
    <w:rsid w:val="001C4B6F"/>
    <w:rsid w:val="001D0BF1"/>
    <w:rsid w:val="001E255F"/>
    <w:rsid w:val="001E3120"/>
    <w:rsid w:val="001E5A43"/>
    <w:rsid w:val="001E7E0C"/>
    <w:rsid w:val="001F0BB0"/>
    <w:rsid w:val="001F4E6D"/>
    <w:rsid w:val="001F6140"/>
    <w:rsid w:val="00203573"/>
    <w:rsid w:val="0020597D"/>
    <w:rsid w:val="00207FB3"/>
    <w:rsid w:val="00213B4C"/>
    <w:rsid w:val="002253B0"/>
    <w:rsid w:val="00236D54"/>
    <w:rsid w:val="00241D8C"/>
    <w:rsid w:val="00241FDB"/>
    <w:rsid w:val="0024364C"/>
    <w:rsid w:val="0024720C"/>
    <w:rsid w:val="002478F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2A44"/>
    <w:rsid w:val="00307140"/>
    <w:rsid w:val="00316DFF"/>
    <w:rsid w:val="0032473D"/>
    <w:rsid w:val="00325B57"/>
    <w:rsid w:val="003272BF"/>
    <w:rsid w:val="00336056"/>
    <w:rsid w:val="003544E1"/>
    <w:rsid w:val="003648C7"/>
    <w:rsid w:val="00366398"/>
    <w:rsid w:val="003722F6"/>
    <w:rsid w:val="003A0632"/>
    <w:rsid w:val="003A30E5"/>
    <w:rsid w:val="003A6ADF"/>
    <w:rsid w:val="003B5928"/>
    <w:rsid w:val="003D380F"/>
    <w:rsid w:val="003D4949"/>
    <w:rsid w:val="003E160D"/>
    <w:rsid w:val="003E3F48"/>
    <w:rsid w:val="003F1D5F"/>
    <w:rsid w:val="00405128"/>
    <w:rsid w:val="00405A24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AC6"/>
    <w:rsid w:val="00510392"/>
    <w:rsid w:val="00513E2A"/>
    <w:rsid w:val="0055078E"/>
    <w:rsid w:val="00566A35"/>
    <w:rsid w:val="0056701E"/>
    <w:rsid w:val="005740D7"/>
    <w:rsid w:val="005804B5"/>
    <w:rsid w:val="0058645B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74576"/>
    <w:rsid w:val="0068194B"/>
    <w:rsid w:val="00692703"/>
    <w:rsid w:val="006A1962"/>
    <w:rsid w:val="006A6921"/>
    <w:rsid w:val="006B5D48"/>
    <w:rsid w:val="006B7D7B"/>
    <w:rsid w:val="006C1A5E"/>
    <w:rsid w:val="006E1507"/>
    <w:rsid w:val="00712D8B"/>
    <w:rsid w:val="007273B7"/>
    <w:rsid w:val="00733E0A"/>
    <w:rsid w:val="0074403D"/>
    <w:rsid w:val="007446E9"/>
    <w:rsid w:val="00746D44"/>
    <w:rsid w:val="007538DC"/>
    <w:rsid w:val="00757803"/>
    <w:rsid w:val="0079206B"/>
    <w:rsid w:val="00796076"/>
    <w:rsid w:val="007C0566"/>
    <w:rsid w:val="007C606B"/>
    <w:rsid w:val="007E6A61"/>
    <w:rsid w:val="007F4412"/>
    <w:rsid w:val="00801140"/>
    <w:rsid w:val="00803404"/>
    <w:rsid w:val="00810A3D"/>
    <w:rsid w:val="00834955"/>
    <w:rsid w:val="00855B59"/>
    <w:rsid w:val="00860461"/>
    <w:rsid w:val="0086487C"/>
    <w:rsid w:val="00870B20"/>
    <w:rsid w:val="008829F8"/>
    <w:rsid w:val="00885897"/>
    <w:rsid w:val="008A321B"/>
    <w:rsid w:val="008A6538"/>
    <w:rsid w:val="008C7056"/>
    <w:rsid w:val="008E282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A1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A75EA"/>
    <w:rsid w:val="00BB4E51"/>
    <w:rsid w:val="00BD431F"/>
    <w:rsid w:val="00BE423E"/>
    <w:rsid w:val="00BF61AC"/>
    <w:rsid w:val="00C33122"/>
    <w:rsid w:val="00C37568"/>
    <w:rsid w:val="00C47FA6"/>
    <w:rsid w:val="00C57FC6"/>
    <w:rsid w:val="00C61ACE"/>
    <w:rsid w:val="00C66A7D"/>
    <w:rsid w:val="00C76AE7"/>
    <w:rsid w:val="00C779DA"/>
    <w:rsid w:val="00C814F7"/>
    <w:rsid w:val="00C97E22"/>
    <w:rsid w:val="00CA0D54"/>
    <w:rsid w:val="00CA4B4D"/>
    <w:rsid w:val="00CB35C3"/>
    <w:rsid w:val="00CD10F4"/>
    <w:rsid w:val="00CD323D"/>
    <w:rsid w:val="00CE4030"/>
    <w:rsid w:val="00CE64B3"/>
    <w:rsid w:val="00CF1A49"/>
    <w:rsid w:val="00D0630C"/>
    <w:rsid w:val="00D12FCF"/>
    <w:rsid w:val="00D243A9"/>
    <w:rsid w:val="00D305E5"/>
    <w:rsid w:val="00D31D34"/>
    <w:rsid w:val="00D37CD3"/>
    <w:rsid w:val="00D430A9"/>
    <w:rsid w:val="00D6616C"/>
    <w:rsid w:val="00D66A52"/>
    <w:rsid w:val="00D66EFA"/>
    <w:rsid w:val="00D72A2D"/>
    <w:rsid w:val="00D755E0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3510"/>
    <w:rsid w:val="00E362DB"/>
    <w:rsid w:val="00E5632B"/>
    <w:rsid w:val="00E70240"/>
    <w:rsid w:val="00E71E6B"/>
    <w:rsid w:val="00E81CC5"/>
    <w:rsid w:val="00E85A87"/>
    <w:rsid w:val="00E85B4A"/>
    <w:rsid w:val="00E907EF"/>
    <w:rsid w:val="00E9528E"/>
    <w:rsid w:val="00EA5099"/>
    <w:rsid w:val="00EC1351"/>
    <w:rsid w:val="00EC4CBF"/>
    <w:rsid w:val="00ED0D1A"/>
    <w:rsid w:val="00EE28D7"/>
    <w:rsid w:val="00EE2CA8"/>
    <w:rsid w:val="00EF17E8"/>
    <w:rsid w:val="00EF51D9"/>
    <w:rsid w:val="00F130DD"/>
    <w:rsid w:val="00F21C4C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D7FAF"/>
    <w:rsid w:val="00FE55A2"/>
    <w:rsid w:val="00F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536C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ia\AppData\Local\Microsoft\Office\16.0\DTS\es-ES%7bAEDADFC3-4434-4CAA-812D-84FC228378AA%7d\%7bBEA86189-DC06-4620-9D78-D7B50CC48D64%7dtf16402488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3451964D51401B93112F3BBE9C8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0EE2D-FB53-4116-BEBE-7B8DF2CE5DEE}"/>
      </w:docPartPr>
      <w:docPartBody>
        <w:p w:rsidR="00F63D6E" w:rsidRDefault="008E10FF">
          <w:pPr>
            <w:pStyle w:val="4A3451964D51401B93112F3BBE9C8C4B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565E740A08C14895803CAEAED2334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A14A7-F567-43DC-A18F-F1C925954857}"/>
      </w:docPartPr>
      <w:docPartBody>
        <w:p w:rsidR="00F63D6E" w:rsidRDefault="008E10FF">
          <w:pPr>
            <w:pStyle w:val="565E740A08C14895803CAEAED2334DE7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8F279D223844450BB5DB8188073FC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5A264-6A47-4E7C-80FF-3DBF70536746}"/>
      </w:docPartPr>
      <w:docPartBody>
        <w:p w:rsidR="00F63D6E" w:rsidRDefault="008E10FF">
          <w:pPr>
            <w:pStyle w:val="8F279D223844450BB5DB8188073FCADE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65D4E4561203456DB1999CC5CBBD8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3218-47DD-4F6E-8B68-252E7F041371}"/>
      </w:docPartPr>
      <w:docPartBody>
        <w:p w:rsidR="00F63D6E" w:rsidRDefault="000B71FA" w:rsidP="000B71FA">
          <w:pPr>
            <w:pStyle w:val="65D4E4561203456DB1999CC5CBBD8B43"/>
          </w:pPr>
          <w:r w:rsidRPr="00FD7C80">
            <w:rPr>
              <w:lang w:bidi="es-ES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FA"/>
    <w:rsid w:val="000442D1"/>
    <w:rsid w:val="00072C48"/>
    <w:rsid w:val="000B71FA"/>
    <w:rsid w:val="00222154"/>
    <w:rsid w:val="008E10FF"/>
    <w:rsid w:val="00A4006C"/>
    <w:rsid w:val="00CE1C7D"/>
    <w:rsid w:val="00F6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4A3451964D51401B93112F3BBE9C8C4B">
    <w:name w:val="4A3451964D51401B93112F3BBE9C8C4B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565E740A08C14895803CAEAED2334DE7">
    <w:name w:val="565E740A08C14895803CAEAED2334DE7"/>
  </w:style>
  <w:style w:type="paragraph" w:customStyle="1" w:styleId="8F279D223844450BB5DB8188073FCADE">
    <w:name w:val="8F279D223844450BB5DB8188073FCADE"/>
  </w:style>
  <w:style w:type="paragraph" w:customStyle="1" w:styleId="65D4E4561203456DB1999CC5CBBD8B43">
    <w:name w:val="65D4E4561203456DB1999CC5CBBD8B43"/>
    <w:rsid w:val="000B71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%7bBEA86189-DC06-4620-9D78-D7B50CC48D64%7dtf16402488_win32.dotx</Template>
  <TotalTime>0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2022-04-01T17:31:00Z</dcterms:created>
  <dcterms:modified xsi:type="dcterms:W3CDTF">2022-04-01T17:31:00Z</dcterms:modified>
  <cp:category/>
</cp:coreProperties>
</file>