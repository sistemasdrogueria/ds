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28261838">
    <w:abstractNumId w:val="10"/>
  </w:num>
  <w:num w:numId="2" w16cid:durableId="225071776">
    <w:abstractNumId w:val="11"/>
  </w:num>
  <w:num w:numId="3" w16cid:durableId="1472403025">
    <w:abstractNumId w:val="8"/>
  </w:num>
  <w:num w:numId="4" w16cid:durableId="785082094">
    <w:abstractNumId w:val="3"/>
  </w:num>
  <w:num w:numId="5" w16cid:durableId="763382917">
    <w:abstractNumId w:val="2"/>
  </w:num>
  <w:num w:numId="6" w16cid:durableId="622929018">
    <w:abstractNumId w:val="1"/>
  </w:num>
  <w:num w:numId="7" w16cid:durableId="469978420">
    <w:abstractNumId w:val="0"/>
  </w:num>
  <w:num w:numId="8" w16cid:durableId="1024134473">
    <w:abstractNumId w:val="9"/>
  </w:num>
  <w:num w:numId="9" w16cid:durableId="2105491669">
    <w:abstractNumId w:val="7"/>
  </w:num>
  <w:num w:numId="10" w16cid:durableId="357048170">
    <w:abstractNumId w:val="6"/>
  </w:num>
  <w:num w:numId="11" w16cid:durableId="1154376496">
    <w:abstractNumId w:val="5"/>
  </w:num>
  <w:num w:numId="12" w16cid:durableId="1904024300">
    <w:abstractNumId w:val="4"/>
  </w:num>
  <w:num w:numId="13" w16cid:durableId="2677809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E7"/>
    <w:rsid w:val="00003711"/>
    <w:rsid w:val="00006CB4"/>
    <w:rsid w:val="00036450"/>
    <w:rsid w:val="00075675"/>
    <w:rsid w:val="00094499"/>
    <w:rsid w:val="000C45FF"/>
    <w:rsid w:val="000E3FD1"/>
    <w:rsid w:val="00112054"/>
    <w:rsid w:val="0012326D"/>
    <w:rsid w:val="001424E5"/>
    <w:rsid w:val="001525E1"/>
    <w:rsid w:val="0017392C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003C"/>
    <w:rsid w:val="004142CD"/>
    <w:rsid w:val="00431731"/>
    <w:rsid w:val="00445947"/>
    <w:rsid w:val="004561E8"/>
    <w:rsid w:val="004813B3"/>
    <w:rsid w:val="00481A79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6B79B9"/>
    <w:rsid w:val="006F17E7"/>
    <w:rsid w:val="00715FCB"/>
    <w:rsid w:val="00743101"/>
    <w:rsid w:val="007775E1"/>
    <w:rsid w:val="007867A0"/>
    <w:rsid w:val="007927F5"/>
    <w:rsid w:val="007C2BAB"/>
    <w:rsid w:val="00802CA0"/>
    <w:rsid w:val="00856CC2"/>
    <w:rsid w:val="009260CD"/>
    <w:rsid w:val="00952C25"/>
    <w:rsid w:val="009A05B5"/>
    <w:rsid w:val="009A09AC"/>
    <w:rsid w:val="00A2118D"/>
    <w:rsid w:val="00A81397"/>
    <w:rsid w:val="00AD76E2"/>
    <w:rsid w:val="00B20152"/>
    <w:rsid w:val="00B359E4"/>
    <w:rsid w:val="00B57D98"/>
    <w:rsid w:val="00B70850"/>
    <w:rsid w:val="00B7431D"/>
    <w:rsid w:val="00B867A9"/>
    <w:rsid w:val="00C066B6"/>
    <w:rsid w:val="00C205AD"/>
    <w:rsid w:val="00C37BA1"/>
    <w:rsid w:val="00C4674C"/>
    <w:rsid w:val="00C506CF"/>
    <w:rsid w:val="00C72BED"/>
    <w:rsid w:val="00C9578B"/>
    <w:rsid w:val="00CB0055"/>
    <w:rsid w:val="00CC0C6D"/>
    <w:rsid w:val="00D04BFE"/>
    <w:rsid w:val="00D176B2"/>
    <w:rsid w:val="00D2522B"/>
    <w:rsid w:val="00D422DE"/>
    <w:rsid w:val="00D5459D"/>
    <w:rsid w:val="00DA1F4D"/>
    <w:rsid w:val="00DD172A"/>
    <w:rsid w:val="00E25A26"/>
    <w:rsid w:val="00E4381A"/>
    <w:rsid w:val="00E46BF5"/>
    <w:rsid w:val="00E55D74"/>
    <w:rsid w:val="00EE4C8D"/>
    <w:rsid w:val="00F60274"/>
    <w:rsid w:val="00F6516E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3EEB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EE4C8D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Local\Microsoft\Office\16.0\DTS\es-ES%7b776E279E-D07B-4851-93F6-A267FDF7A5FD%7d\%7bDDB70424-D9DB-413A-89EB-0DD60EEBCA7F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F88477BD47480DB25D8AE48337A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426BC-320E-4D8B-848B-17CC8C12CC16}"/>
      </w:docPartPr>
      <w:docPartBody>
        <w:p w:rsidR="005250D6" w:rsidRDefault="00961EC3">
          <w:pPr>
            <w:pStyle w:val="C4F88477BD47480DB25D8AE48337A8E4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18CBE57D11984C0385D919F071CE9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1C25-C177-432F-A6F1-3C74BFECE2F6}"/>
      </w:docPartPr>
      <w:docPartBody>
        <w:p w:rsidR="005250D6" w:rsidRDefault="00961EC3">
          <w:pPr>
            <w:pStyle w:val="18CBE57D11984C0385D919F071CE978D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41A689145D794890BD0C332D8806C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37EBA-B9D9-44BD-9AD1-6824C0633708}"/>
      </w:docPartPr>
      <w:docPartBody>
        <w:p w:rsidR="005250D6" w:rsidRDefault="00961EC3">
          <w:pPr>
            <w:pStyle w:val="41A689145D794890BD0C332D8806C08F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B6"/>
    <w:rsid w:val="003B1DB6"/>
    <w:rsid w:val="005250D6"/>
    <w:rsid w:val="0096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F88477BD47480DB25D8AE48337A8E4">
    <w:name w:val="C4F88477BD47480DB25D8AE48337A8E4"/>
  </w:style>
  <w:style w:type="paragraph" w:customStyle="1" w:styleId="18CBE57D11984C0385D919F071CE978D">
    <w:name w:val="18CBE57D11984C0385D919F071CE978D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1A689145D794890BD0C332D8806C08F">
    <w:name w:val="41A689145D794890BD0C332D8806C08F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%7bDDB70424-D9DB-413A-89EB-0DD60EEBCA7F%7dtf00546271_win32.dotx</Template>
  <TotalTime>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2022-12-15T16:07:00Z</dcterms:created>
  <dcterms:modified xsi:type="dcterms:W3CDTF">2022-12-15T16:07:00Z</dcterms:modified>
</cp:coreProperties>
</file>