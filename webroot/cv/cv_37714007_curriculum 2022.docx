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BE26" w14:textId="75D178FE" w:rsidR="008115E5" w:rsidRDefault="00C42006">
      <w:pPr>
        <w:pStyle w:val="Nombre"/>
      </w:pPr>
      <w:r>
        <w:t xml:space="preserve">Jesus </w:t>
      </w:r>
      <w:r w:rsidR="008417ED">
        <w:t xml:space="preserve">D.V. </w:t>
      </w:r>
      <w:r>
        <w:t>romero</w:t>
      </w:r>
    </w:p>
    <w:p w14:paraId="269E9192" w14:textId="52967678" w:rsidR="008115E5" w:rsidRDefault="000B4C97">
      <w:pPr>
        <w:pStyle w:val="Informacindecontacto"/>
      </w:pPr>
      <w:r w:rsidRPr="00855312">
        <w:rPr>
          <w:b/>
          <w:bCs/>
          <w:u w:val="single"/>
        </w:rPr>
        <w:t>Dirección</w:t>
      </w:r>
      <w:r w:rsidR="007E23A7" w:rsidRPr="00855312">
        <w:rPr>
          <w:b/>
          <w:bCs/>
          <w:u w:val="single"/>
        </w:rPr>
        <w:t>:</w:t>
      </w:r>
      <w:r w:rsidR="00DC0DEB">
        <w:t xml:space="preserve"> </w:t>
      </w:r>
      <w:r w:rsidR="004313D7">
        <w:t xml:space="preserve">calle </w:t>
      </w:r>
      <w:r w:rsidR="00DC0DEB">
        <w:t>13 entre 4 y 6</w:t>
      </w:r>
    </w:p>
    <w:p w14:paraId="6101F217" w14:textId="2413BCCF" w:rsidR="00971FBC" w:rsidRDefault="00EA72A5">
      <w:pPr>
        <w:pStyle w:val="Informacindecontacto"/>
      </w:pPr>
      <w:r w:rsidRPr="00994456">
        <w:rPr>
          <w:b/>
          <w:bCs/>
          <w:u w:val="single"/>
        </w:rPr>
        <w:t>Fecha de nacimiento:</w:t>
      </w:r>
      <w:r>
        <w:t xml:space="preserve"> 15</w:t>
      </w:r>
      <w:r w:rsidR="004313D7">
        <w:t xml:space="preserve"> de Marzo 1994</w:t>
      </w:r>
    </w:p>
    <w:p w14:paraId="2FBEEEDA" w14:textId="6EC6445A" w:rsidR="00F57C55" w:rsidRDefault="00F57C55">
      <w:pPr>
        <w:pStyle w:val="Informacindecontacto"/>
      </w:pPr>
      <w:r w:rsidRPr="00994456">
        <w:rPr>
          <w:b/>
          <w:bCs/>
          <w:u w:val="single"/>
        </w:rPr>
        <w:t>Edad:</w:t>
      </w:r>
      <w:r>
        <w:t xml:space="preserve"> 2</w:t>
      </w:r>
      <w:r w:rsidR="003B2E00">
        <w:t>8</w:t>
      </w:r>
    </w:p>
    <w:p w14:paraId="01EB4B8A" w14:textId="75095637" w:rsidR="00F57C55" w:rsidRDefault="00F57C55">
      <w:pPr>
        <w:pStyle w:val="Informacindecontacto"/>
      </w:pPr>
      <w:r w:rsidRPr="005F0AF4">
        <w:rPr>
          <w:b/>
          <w:bCs/>
          <w:u w:val="single"/>
        </w:rPr>
        <w:t xml:space="preserve">Estado civil: </w:t>
      </w:r>
      <w:r>
        <w:t>soltero</w:t>
      </w:r>
    </w:p>
    <w:p w14:paraId="0A5EACEE" w14:textId="154549BC" w:rsidR="000B4C97" w:rsidRDefault="000B4C97">
      <w:pPr>
        <w:pStyle w:val="Informacindecontacto"/>
      </w:pPr>
      <w:r w:rsidRPr="005F0AF4">
        <w:rPr>
          <w:b/>
          <w:bCs/>
          <w:u w:val="single"/>
        </w:rPr>
        <w:t>DNI</w:t>
      </w:r>
      <w:r w:rsidRPr="00994456">
        <w:rPr>
          <w:b/>
          <w:bCs/>
          <w:u w:val="single"/>
        </w:rPr>
        <w:t>:</w:t>
      </w:r>
      <w:r>
        <w:t xml:space="preserve"> 37714007</w:t>
      </w:r>
    </w:p>
    <w:p w14:paraId="58B61FF6" w14:textId="47B9294B" w:rsidR="0057249C" w:rsidRDefault="0057249C">
      <w:pPr>
        <w:pStyle w:val="Informacindecontacto"/>
      </w:pPr>
      <w:r w:rsidRPr="005F0AF4">
        <w:rPr>
          <w:b/>
          <w:bCs/>
          <w:u w:val="single"/>
        </w:rPr>
        <w:t>Teléfono</w:t>
      </w:r>
      <w:r w:rsidRPr="00994456">
        <w:rPr>
          <w:b/>
          <w:bCs/>
          <w:u w:val="single"/>
        </w:rPr>
        <w:t>:</w:t>
      </w:r>
      <w:r>
        <w:t xml:space="preserve"> 34255461</w:t>
      </w:r>
      <w:r w:rsidR="00EF3A21">
        <w:t>92</w:t>
      </w:r>
    </w:p>
    <w:p w14:paraId="2571F558" w14:textId="2810BB05" w:rsidR="00EF3A21" w:rsidRDefault="00EF3A21">
      <w:pPr>
        <w:pStyle w:val="Informacindecontacto"/>
      </w:pPr>
      <w:r w:rsidRPr="0029233D">
        <w:rPr>
          <w:b/>
          <w:bCs/>
          <w:u w:val="single"/>
        </w:rPr>
        <w:t>Localidad</w:t>
      </w:r>
      <w:r w:rsidR="00272BA2" w:rsidRPr="00994456">
        <w:rPr>
          <w:b/>
          <w:bCs/>
          <w:u w:val="single"/>
        </w:rPr>
        <w:t>:</w:t>
      </w:r>
      <w:r w:rsidR="00272BA2">
        <w:t xml:space="preserve"> sauce viejo</w:t>
      </w:r>
    </w:p>
    <w:p w14:paraId="24E3837D" w14:textId="67588E91" w:rsidR="002E2016" w:rsidRDefault="002E2016">
      <w:pPr>
        <w:pStyle w:val="Informacindecontacto"/>
      </w:pPr>
      <w:r w:rsidRPr="0029233D">
        <w:rPr>
          <w:b/>
          <w:bCs/>
          <w:u w:val="single"/>
        </w:rPr>
        <w:t xml:space="preserve">Correo </w:t>
      </w:r>
      <w:r w:rsidR="00DF0D15" w:rsidRPr="0029233D">
        <w:rPr>
          <w:b/>
          <w:bCs/>
          <w:u w:val="single"/>
        </w:rPr>
        <w:t>electrónico</w:t>
      </w:r>
      <w:r w:rsidRPr="0029233D">
        <w:rPr>
          <w:b/>
          <w:bCs/>
          <w:u w:val="single"/>
        </w:rPr>
        <w:t>:</w:t>
      </w:r>
      <w:r>
        <w:t xml:space="preserve"> </w:t>
      </w:r>
      <w:r w:rsidR="00DF0D15">
        <w:t>jesus-colon04@hotmail.com</w:t>
      </w:r>
    </w:p>
    <w:p w14:paraId="3CC1AB9F" w14:textId="1AEE66DD" w:rsidR="008115E5" w:rsidRDefault="00655B68">
      <w:pPr>
        <w:pStyle w:val="Ttulo1"/>
      </w:pPr>
      <w:r>
        <w:t>Experiencia</w:t>
      </w:r>
    </w:p>
    <w:p w14:paraId="6CE1C209" w14:textId="03716A5A" w:rsidR="008115E5" w:rsidRDefault="00D12020">
      <w:r w:rsidRPr="00855312">
        <w:rPr>
          <w:b/>
          <w:bCs/>
          <w:u w:val="single"/>
        </w:rPr>
        <w:t>Sidercon</w:t>
      </w:r>
      <w:r w:rsidR="00955951" w:rsidRPr="00855312">
        <w:rPr>
          <w:b/>
          <w:bCs/>
          <w:u w:val="single"/>
        </w:rPr>
        <w:t xml:space="preserve">: </w:t>
      </w:r>
      <w:r w:rsidR="00D12E8F">
        <w:t>(</w:t>
      </w:r>
      <w:r w:rsidR="00955951">
        <w:t xml:space="preserve">venta de caños ,perfiles </w:t>
      </w:r>
      <w:r w:rsidR="00D12E8F">
        <w:t>,hierros y chapas)</w:t>
      </w:r>
    </w:p>
    <w:p w14:paraId="2BDDB3DB" w14:textId="1CA152E8" w:rsidR="008115E5" w:rsidRPr="006B527A" w:rsidRDefault="00D12020">
      <w:pPr>
        <w:rPr>
          <w:b/>
          <w:bCs/>
        </w:rPr>
      </w:pPr>
      <w:r w:rsidRPr="006B527A">
        <w:rPr>
          <w:b/>
          <w:bCs/>
        </w:rPr>
        <w:t>Deposito</w:t>
      </w:r>
      <w:r w:rsidR="00AB72A8" w:rsidRPr="006B527A">
        <w:rPr>
          <w:b/>
          <w:bCs/>
        </w:rPr>
        <w:t>-</w:t>
      </w:r>
      <w:r w:rsidR="005631A6" w:rsidRPr="006B527A">
        <w:rPr>
          <w:b/>
          <w:bCs/>
        </w:rPr>
        <w:t xml:space="preserve">inicio mayo 2018 ,fin </w:t>
      </w:r>
      <w:r w:rsidR="002C2A8D" w:rsidRPr="006B527A">
        <w:rPr>
          <w:b/>
          <w:bCs/>
        </w:rPr>
        <w:t xml:space="preserve">octubre 2018 (fin de </w:t>
      </w:r>
      <w:r w:rsidR="00947A88" w:rsidRPr="006B527A">
        <w:rPr>
          <w:b/>
          <w:bCs/>
        </w:rPr>
        <w:t>pasantía</w:t>
      </w:r>
      <w:r w:rsidR="002C2A8D" w:rsidRPr="006B527A">
        <w:rPr>
          <w:b/>
          <w:bCs/>
        </w:rPr>
        <w:t>)</w:t>
      </w:r>
    </w:p>
    <w:p w14:paraId="73F661C0" w14:textId="519B334C" w:rsidR="000C667A" w:rsidRDefault="007E65BB">
      <w:r w:rsidRPr="00855312">
        <w:rPr>
          <w:b/>
          <w:bCs/>
          <w:u w:val="single"/>
        </w:rPr>
        <w:t>Ecop</w:t>
      </w:r>
      <w:r w:rsidR="00A83D2F" w:rsidRPr="00855312">
        <w:rPr>
          <w:b/>
          <w:bCs/>
          <w:u w:val="single"/>
        </w:rPr>
        <w:t xml:space="preserve">ack: </w:t>
      </w:r>
      <w:r w:rsidR="00A83D2F">
        <w:t>(</w:t>
      </w:r>
      <w:r w:rsidR="00F511B4">
        <w:t xml:space="preserve">armado y </w:t>
      </w:r>
      <w:r w:rsidR="00BE48FE">
        <w:t>producción</w:t>
      </w:r>
      <w:r w:rsidR="00F511B4">
        <w:t xml:space="preserve"> de maples de huevos</w:t>
      </w:r>
      <w:r w:rsidR="005D2679">
        <w:t>)</w:t>
      </w:r>
    </w:p>
    <w:p w14:paraId="4A0BBD41" w14:textId="67B7F750" w:rsidR="005D2679" w:rsidRDefault="005D2679">
      <w:pPr>
        <w:rPr>
          <w:b/>
          <w:bCs/>
        </w:rPr>
      </w:pPr>
      <w:r w:rsidRPr="006B527A">
        <w:rPr>
          <w:b/>
          <w:bCs/>
        </w:rPr>
        <w:t xml:space="preserve">Producción: </w:t>
      </w:r>
      <w:r w:rsidR="00066E14" w:rsidRPr="006B527A">
        <w:rPr>
          <w:b/>
          <w:bCs/>
        </w:rPr>
        <w:t xml:space="preserve">inicio noviembre </w:t>
      </w:r>
      <w:r w:rsidR="00A14BFA">
        <w:rPr>
          <w:b/>
          <w:bCs/>
        </w:rPr>
        <w:t>2019</w:t>
      </w:r>
      <w:r w:rsidR="00066E14" w:rsidRPr="006B527A">
        <w:rPr>
          <w:b/>
          <w:bCs/>
        </w:rPr>
        <w:t xml:space="preserve"> , fin </w:t>
      </w:r>
      <w:r w:rsidR="00921D2C" w:rsidRPr="006B527A">
        <w:rPr>
          <w:b/>
          <w:bCs/>
        </w:rPr>
        <w:t>noviembre 20</w:t>
      </w:r>
      <w:r w:rsidR="00A14BFA">
        <w:rPr>
          <w:b/>
          <w:bCs/>
        </w:rPr>
        <w:t>21</w:t>
      </w:r>
      <w:r w:rsidR="00921D2C" w:rsidRPr="006B527A">
        <w:rPr>
          <w:b/>
          <w:bCs/>
        </w:rPr>
        <w:t xml:space="preserve"> .( por cierre de fabrica)</w:t>
      </w:r>
    </w:p>
    <w:p w14:paraId="3D4D766A" w14:textId="4323B829" w:rsidR="00746BE8" w:rsidRPr="006B527A" w:rsidRDefault="00C60D07">
      <w:pPr>
        <w:rPr>
          <w:b/>
          <w:bCs/>
        </w:rPr>
      </w:pPr>
      <w:r>
        <w:rPr>
          <w:b/>
          <w:bCs/>
          <w:u w:val="single"/>
        </w:rPr>
        <w:t>Mozo</w:t>
      </w:r>
      <w:r>
        <w:rPr>
          <w:b/>
          <w:bCs/>
        </w:rPr>
        <w:t xml:space="preserve">: casino </w:t>
      </w:r>
      <w:r w:rsidR="00A6062A">
        <w:rPr>
          <w:b/>
          <w:bCs/>
        </w:rPr>
        <w:t>y salones de fiesta</w:t>
      </w:r>
    </w:p>
    <w:p w14:paraId="7377380D" w14:textId="005635B6" w:rsidR="00BE48FE" w:rsidRDefault="003B58C4" w:rsidP="00F41023">
      <w:pPr>
        <w:pStyle w:val="Listaconvietas"/>
      </w:pPr>
      <w:r>
        <w:t xml:space="preserve">Preparaba los pedido de ventas del </w:t>
      </w:r>
      <w:r w:rsidR="00947A88">
        <w:t>día</w:t>
      </w:r>
      <w:r>
        <w:t xml:space="preserve"> o para los </w:t>
      </w:r>
      <w:r w:rsidR="00947A88">
        <w:t>días</w:t>
      </w:r>
      <w:r>
        <w:t xml:space="preserve"> siguiente</w:t>
      </w:r>
      <w:r w:rsidR="00752DEF">
        <w:t xml:space="preserve"> Sidercon</w:t>
      </w:r>
    </w:p>
    <w:p w14:paraId="68573DE3" w14:textId="15F22D46" w:rsidR="008115E5" w:rsidRDefault="003B58C4" w:rsidP="00F41023">
      <w:pPr>
        <w:pStyle w:val="Listaconvietas"/>
      </w:pPr>
      <w:r>
        <w:t xml:space="preserve"> </w:t>
      </w:r>
      <w:r w:rsidR="00944411">
        <w:t>Producción de maple de huevo</w:t>
      </w:r>
      <w:r w:rsidR="00752DEF">
        <w:t xml:space="preserve"> Ecopack</w:t>
      </w:r>
    </w:p>
    <w:p w14:paraId="510C5D4B" w14:textId="77777777" w:rsidR="00947A88" w:rsidRDefault="00947A88" w:rsidP="00947A88">
      <w:pPr>
        <w:pStyle w:val="Listaconvietas"/>
        <w:numPr>
          <w:ilvl w:val="0"/>
          <w:numId w:val="0"/>
        </w:numPr>
        <w:ind w:left="216"/>
      </w:pPr>
    </w:p>
    <w:sdt>
      <w:sdtPr>
        <w:id w:val="720946933"/>
        <w:placeholder>
          <w:docPart w:val="2D242974E93B4B439C05A7B00C427E8F"/>
        </w:placeholder>
        <w:temporary/>
        <w:showingPlcHdr/>
      </w:sdtPr>
      <w:sdtEndPr/>
      <w:sdtContent>
        <w:p w14:paraId="75EE1949" w14:textId="77777777" w:rsidR="008115E5" w:rsidRDefault="004D4521">
          <w:pPr>
            <w:pStyle w:val="Ttulo1"/>
          </w:pPr>
          <w:r>
            <w:t>Formación</w:t>
          </w:r>
        </w:p>
      </w:sdtContent>
    </w:sdt>
    <w:p w14:paraId="4A4CEDF8" w14:textId="5C7094F2" w:rsidR="008115E5" w:rsidRDefault="00D95419">
      <w:r w:rsidRPr="003574DF">
        <w:rPr>
          <w:b/>
          <w:bCs/>
        </w:rPr>
        <w:t xml:space="preserve">Primaria </w:t>
      </w:r>
      <w:r w:rsidR="007739A1" w:rsidRPr="003574DF">
        <w:rPr>
          <w:b/>
          <w:bCs/>
        </w:rPr>
        <w:t>completa</w:t>
      </w:r>
      <w:r w:rsidR="007739A1">
        <w:t xml:space="preserve"> (</w:t>
      </w:r>
      <w:r w:rsidR="007739A1" w:rsidRPr="00F85ADE">
        <w:rPr>
          <w:i/>
          <w:iCs/>
        </w:rPr>
        <w:t xml:space="preserve">Escuela </w:t>
      </w:r>
      <w:r w:rsidR="00B03C7B" w:rsidRPr="00F85ADE">
        <w:rPr>
          <w:i/>
          <w:iCs/>
        </w:rPr>
        <w:t>Simón</w:t>
      </w:r>
      <w:r w:rsidR="007739A1" w:rsidRPr="00F85ADE">
        <w:rPr>
          <w:i/>
          <w:iCs/>
        </w:rPr>
        <w:t xml:space="preserve"> de Iriondo </w:t>
      </w:r>
      <w:r w:rsidR="00B03C7B" w:rsidRPr="00F85ADE">
        <w:rPr>
          <w:i/>
          <w:iCs/>
        </w:rPr>
        <w:t>1110</w:t>
      </w:r>
      <w:r w:rsidR="0001110F">
        <w:t>). santo tome</w:t>
      </w:r>
    </w:p>
    <w:p w14:paraId="660EDCBB" w14:textId="59C981F1" w:rsidR="0001110F" w:rsidRDefault="0001110F">
      <w:r w:rsidRPr="003574DF">
        <w:rPr>
          <w:b/>
          <w:bCs/>
        </w:rPr>
        <w:t xml:space="preserve">Secundaria completa </w:t>
      </w:r>
      <w:r w:rsidR="00955928">
        <w:t>(</w:t>
      </w:r>
      <w:r w:rsidR="00955928" w:rsidRPr="00F85ADE">
        <w:rPr>
          <w:i/>
          <w:iCs/>
        </w:rPr>
        <w:t>Escuela José Manuel Estrada 443</w:t>
      </w:r>
      <w:r w:rsidR="00955928">
        <w:t>). Santo tome</w:t>
      </w:r>
    </w:p>
    <w:p w14:paraId="228AE1CE" w14:textId="492E2A12" w:rsidR="004F23B4" w:rsidRPr="00F85ADE" w:rsidRDefault="004F23B4">
      <w:pPr>
        <w:rPr>
          <w:b/>
          <w:bCs/>
          <w:u w:val="single"/>
        </w:rPr>
      </w:pPr>
      <w:r w:rsidRPr="00F85ADE">
        <w:rPr>
          <w:b/>
          <w:bCs/>
          <w:u w:val="single"/>
        </w:rPr>
        <w:t>Sin deuda materia</w:t>
      </w:r>
    </w:p>
    <w:p w14:paraId="5CB34461" w14:textId="6949CA1D" w:rsidR="00594824" w:rsidRDefault="000802D6" w:rsidP="00594824">
      <w:pPr>
        <w:pStyle w:val="Ttulo1"/>
      </w:pPr>
      <w:r>
        <w:t>Habilidades</w:t>
      </w:r>
    </w:p>
    <w:p w14:paraId="4EDBB39E" w14:textId="7D3C1816" w:rsidR="00594824" w:rsidRDefault="00594824" w:rsidP="00594824">
      <w:r>
        <w:t>.Buen manejo de pc</w:t>
      </w:r>
    </w:p>
    <w:p w14:paraId="0574FAC2" w14:textId="597E36FF" w:rsidR="0024606A" w:rsidRDefault="0024606A" w:rsidP="00594824">
      <w:r>
        <w:t>.</w:t>
      </w:r>
      <w:r w:rsidR="00CE61A9">
        <w:t xml:space="preserve">Conocimiento sobre herramienta </w:t>
      </w:r>
      <w:r w:rsidR="00BE6296">
        <w:t>Microsoft</w:t>
      </w:r>
    </w:p>
    <w:p w14:paraId="5A10CBD9" w14:textId="17304DE4" w:rsidR="00BE6296" w:rsidRDefault="00BE6296" w:rsidP="00594824">
      <w:r>
        <w:t xml:space="preserve">.Buena </w:t>
      </w:r>
      <w:r w:rsidR="000A1A85">
        <w:t>relación</w:t>
      </w:r>
      <w:r>
        <w:t xml:space="preserve"> y </w:t>
      </w:r>
      <w:r w:rsidR="000A1A85">
        <w:t>atención</w:t>
      </w:r>
      <w:r>
        <w:t xml:space="preserve"> al publico</w:t>
      </w:r>
    </w:p>
    <w:p w14:paraId="3328D8A7" w14:textId="410C5AAE" w:rsidR="00EC7C72" w:rsidRDefault="00EC7C72" w:rsidP="00594824"/>
    <w:p w14:paraId="11FFA127" w14:textId="6BB1C6BC" w:rsidR="00EC7C72" w:rsidRDefault="00EC7C72" w:rsidP="00594824">
      <w:pPr>
        <w:rPr>
          <w:b/>
          <w:bCs/>
          <w:u w:val="single"/>
        </w:rPr>
      </w:pPr>
      <w:r>
        <w:rPr>
          <w:b/>
          <w:bCs/>
          <w:u w:val="single"/>
        </w:rPr>
        <w:t>DISPONIBILIDAD HORARI</w:t>
      </w:r>
      <w:r w:rsidR="00DE5961">
        <w:rPr>
          <w:b/>
          <w:bCs/>
          <w:u w:val="single"/>
        </w:rPr>
        <w:t>A: FULL TIME</w:t>
      </w:r>
    </w:p>
    <w:p w14:paraId="1E21F902" w14:textId="77777777" w:rsidR="00DE5961" w:rsidRPr="00EC7C72" w:rsidRDefault="00DE5961" w:rsidP="00594824">
      <w:pPr>
        <w:rPr>
          <w:b/>
          <w:bCs/>
          <w:u w:val="single"/>
        </w:rPr>
      </w:pPr>
    </w:p>
    <w:p w14:paraId="0EF3A7EC" w14:textId="77777777" w:rsidR="000A1A85" w:rsidRPr="000A1A85" w:rsidRDefault="000A1A85" w:rsidP="00594824">
      <w:pPr>
        <w:rPr>
          <w:b/>
          <w:bCs/>
          <w:u w:val="single"/>
        </w:rPr>
      </w:pPr>
    </w:p>
    <w:p w14:paraId="4D4D6861" w14:textId="77777777" w:rsidR="00BE6296" w:rsidRPr="00594824" w:rsidRDefault="00BE6296" w:rsidP="00594824"/>
    <w:sectPr w:rsidR="00BE6296" w:rsidRPr="00594824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E4C9" w14:textId="77777777" w:rsidR="00795056" w:rsidRDefault="00795056">
      <w:pPr>
        <w:spacing w:after="0" w:line="240" w:lineRule="auto"/>
      </w:pPr>
      <w:r>
        <w:separator/>
      </w:r>
    </w:p>
  </w:endnote>
  <w:endnote w:type="continuationSeparator" w:id="0">
    <w:p w14:paraId="3FC43771" w14:textId="77777777" w:rsidR="00795056" w:rsidRDefault="0079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3FEE" w14:textId="77777777" w:rsidR="008115E5" w:rsidRDefault="004D4521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AE29" w14:textId="77777777" w:rsidR="00795056" w:rsidRDefault="00795056">
      <w:pPr>
        <w:spacing w:after="0" w:line="240" w:lineRule="auto"/>
      </w:pPr>
      <w:r>
        <w:separator/>
      </w:r>
    </w:p>
  </w:footnote>
  <w:footnote w:type="continuationSeparator" w:id="0">
    <w:p w14:paraId="1DF6BDFB" w14:textId="77777777" w:rsidR="00795056" w:rsidRDefault="00795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4942" w14:textId="77777777" w:rsidR="008115E5" w:rsidRDefault="004D4521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9E4515" wp14:editId="01CD44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083645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4A36" w14:textId="77777777" w:rsidR="008115E5" w:rsidRDefault="003B2E00">
    <w:r>
      <w:rPr>
        <w:noProof/>
        <w:lang w:val="es-MX" w:eastAsia="es-MX"/>
      </w:rPr>
    </w:r>
    <w:r w:rsidR="003B2E00">
      <w:rPr>
        <w:noProof/>
        <w:lang w:val="es-MX" w:eastAsia="es-MX"/>
      </w:rPr>
      <w:pict w14:anchorId="443E92F2">
        <v:group id="Grupo 4" o:spid="_x0000_s2050" alt="Title: Marco de página con tabulación" style="position:absolute;margin-left:0;margin-top:0;width:435.55pt;height:1236.4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12525A58" w14:textId="77777777" w:rsidR="008115E5" w:rsidRDefault="009B4360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A2A4F0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6850602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AFA86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A425B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449C0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30282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CE9D4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F000D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4009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B776978C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B06FB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EF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A3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6E9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B48E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68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24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DACC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F7AAF55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F088209C" w:tentative="1">
      <w:start w:val="1"/>
      <w:numFmt w:val="lowerLetter"/>
      <w:lvlText w:val="%2."/>
      <w:lvlJc w:val="left"/>
      <w:pPr>
        <w:ind w:left="1440" w:hanging="360"/>
      </w:pPr>
    </w:lvl>
    <w:lvl w:ilvl="2" w:tplc="412EFD0A" w:tentative="1">
      <w:start w:val="1"/>
      <w:numFmt w:val="lowerRoman"/>
      <w:lvlText w:val="%3."/>
      <w:lvlJc w:val="right"/>
      <w:pPr>
        <w:ind w:left="2160" w:hanging="180"/>
      </w:pPr>
    </w:lvl>
    <w:lvl w:ilvl="3" w:tplc="EDBA9B52" w:tentative="1">
      <w:start w:val="1"/>
      <w:numFmt w:val="decimal"/>
      <w:lvlText w:val="%4."/>
      <w:lvlJc w:val="left"/>
      <w:pPr>
        <w:ind w:left="2880" w:hanging="360"/>
      </w:pPr>
    </w:lvl>
    <w:lvl w:ilvl="4" w:tplc="38C8D864" w:tentative="1">
      <w:start w:val="1"/>
      <w:numFmt w:val="lowerLetter"/>
      <w:lvlText w:val="%5."/>
      <w:lvlJc w:val="left"/>
      <w:pPr>
        <w:ind w:left="3600" w:hanging="360"/>
      </w:pPr>
    </w:lvl>
    <w:lvl w:ilvl="5" w:tplc="14C07354" w:tentative="1">
      <w:start w:val="1"/>
      <w:numFmt w:val="lowerRoman"/>
      <w:lvlText w:val="%6."/>
      <w:lvlJc w:val="right"/>
      <w:pPr>
        <w:ind w:left="4320" w:hanging="180"/>
      </w:pPr>
    </w:lvl>
    <w:lvl w:ilvl="6" w:tplc="D77EA628" w:tentative="1">
      <w:start w:val="1"/>
      <w:numFmt w:val="decimal"/>
      <w:lvlText w:val="%7."/>
      <w:lvlJc w:val="left"/>
      <w:pPr>
        <w:ind w:left="5040" w:hanging="360"/>
      </w:pPr>
    </w:lvl>
    <w:lvl w:ilvl="7" w:tplc="DE784B8E" w:tentative="1">
      <w:start w:val="1"/>
      <w:numFmt w:val="lowerLetter"/>
      <w:lvlText w:val="%8."/>
      <w:lvlJc w:val="left"/>
      <w:pPr>
        <w:ind w:left="5760" w:hanging="360"/>
      </w:pPr>
    </w:lvl>
    <w:lvl w:ilvl="8" w:tplc="17546F9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revisionView w:inkAnnotations="0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06"/>
    <w:rsid w:val="0000658C"/>
    <w:rsid w:val="0001110F"/>
    <w:rsid w:val="00066E14"/>
    <w:rsid w:val="000802D6"/>
    <w:rsid w:val="000A1A85"/>
    <w:rsid w:val="000A1C73"/>
    <w:rsid w:val="000B4C97"/>
    <w:rsid w:val="000C667A"/>
    <w:rsid w:val="000D441C"/>
    <w:rsid w:val="0024606A"/>
    <w:rsid w:val="00272BA2"/>
    <w:rsid w:val="0029233D"/>
    <w:rsid w:val="002C2A8D"/>
    <w:rsid w:val="002E2016"/>
    <w:rsid w:val="003574DF"/>
    <w:rsid w:val="003B2E00"/>
    <w:rsid w:val="003B58C4"/>
    <w:rsid w:val="003C32F0"/>
    <w:rsid w:val="004313D7"/>
    <w:rsid w:val="004D4521"/>
    <w:rsid w:val="004F23B4"/>
    <w:rsid w:val="005631A6"/>
    <w:rsid w:val="0057249C"/>
    <w:rsid w:val="00594824"/>
    <w:rsid w:val="005D2679"/>
    <w:rsid w:val="005F0AF4"/>
    <w:rsid w:val="00646732"/>
    <w:rsid w:val="00655B68"/>
    <w:rsid w:val="006B527A"/>
    <w:rsid w:val="00746BE8"/>
    <w:rsid w:val="00752DEF"/>
    <w:rsid w:val="007739A1"/>
    <w:rsid w:val="007802BF"/>
    <w:rsid w:val="00795056"/>
    <w:rsid w:val="007E23A7"/>
    <w:rsid w:val="007E65BB"/>
    <w:rsid w:val="008417ED"/>
    <w:rsid w:val="00855312"/>
    <w:rsid w:val="00921D2C"/>
    <w:rsid w:val="00944411"/>
    <w:rsid w:val="00947A88"/>
    <w:rsid w:val="00955928"/>
    <w:rsid w:val="00955951"/>
    <w:rsid w:val="00971FBC"/>
    <w:rsid w:val="00994456"/>
    <w:rsid w:val="00A14BFA"/>
    <w:rsid w:val="00A6062A"/>
    <w:rsid w:val="00A83D2F"/>
    <w:rsid w:val="00AB72A8"/>
    <w:rsid w:val="00AE0B1D"/>
    <w:rsid w:val="00B03C7B"/>
    <w:rsid w:val="00B06503"/>
    <w:rsid w:val="00B76AE2"/>
    <w:rsid w:val="00BE48FE"/>
    <w:rsid w:val="00BE6296"/>
    <w:rsid w:val="00C42006"/>
    <w:rsid w:val="00C60D07"/>
    <w:rsid w:val="00CB27DF"/>
    <w:rsid w:val="00CE61A9"/>
    <w:rsid w:val="00D12020"/>
    <w:rsid w:val="00D12E8F"/>
    <w:rsid w:val="00D551D2"/>
    <w:rsid w:val="00D95419"/>
    <w:rsid w:val="00DC0DEB"/>
    <w:rsid w:val="00DE5961"/>
    <w:rsid w:val="00DF0D15"/>
    <w:rsid w:val="00EA72A5"/>
    <w:rsid w:val="00EC7C72"/>
    <w:rsid w:val="00EF3A21"/>
    <w:rsid w:val="00F511B4"/>
    <w:rsid w:val="00F57C55"/>
    <w:rsid w:val="00F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51085"/>
  <w15:docId w15:val="{FEBBAD73-58F9-A743-A81E-0502CF80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7E42DEE-7D39-0A4B-9CCB-630504664E9B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242974E93B4B439C05A7B00C427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576C6-FE9F-EE4C-B3E5-14A6B0D382B2}"/>
      </w:docPartPr>
      <w:docPartBody>
        <w:p w:rsidR="00706EC0" w:rsidRDefault="000235AB">
          <w:pPr>
            <w:pStyle w:val="2D242974E93B4B439C05A7B00C427E8F"/>
          </w:pPr>
          <w: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6D527A8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9160A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8AE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A8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A6A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709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4FE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C1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CB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AB"/>
    <w:rsid w:val="000235AB"/>
    <w:rsid w:val="00085FA6"/>
    <w:rsid w:val="00467808"/>
    <w:rsid w:val="0070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2D242974E93B4B439C05A7B00C427E8F">
    <w:name w:val="2D242974E93B4B439C05A7B00C427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%7b87E42DEE-7D39-0A4B-9CCB-630504664E9B%7dtf50002018.dotx</Template>
  <TotalTime>0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kechulocolon04@gmail.com</dc:creator>
  <cp:keywords/>
  <dc:description/>
  <cp:lastModifiedBy>JESUS DAVID ROMERO</cp:lastModifiedBy>
  <cp:revision>2</cp:revision>
  <dcterms:created xsi:type="dcterms:W3CDTF">2022-04-12T07:09:00Z</dcterms:created>
  <dcterms:modified xsi:type="dcterms:W3CDTF">2022-04-12T07:09:00Z</dcterms:modified>
</cp:coreProperties>
</file>