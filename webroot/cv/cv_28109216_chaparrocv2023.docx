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CE77EBE"/>
    <w:multiLevelType w:val="hybridMultilevel"/>
    <w:tmpl w:val="0E0C59BC"/>
    <w:lvl w:ilvl="0" w:tplc="82E8A84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E5"/>
    <w:rsid w:val="00036450"/>
    <w:rsid w:val="00073537"/>
    <w:rsid w:val="00075675"/>
    <w:rsid w:val="00094499"/>
    <w:rsid w:val="000C45FF"/>
    <w:rsid w:val="000E3FD1"/>
    <w:rsid w:val="00112054"/>
    <w:rsid w:val="001424E5"/>
    <w:rsid w:val="001525E1"/>
    <w:rsid w:val="00180329"/>
    <w:rsid w:val="00186044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D3CA3"/>
    <w:rsid w:val="0030481B"/>
    <w:rsid w:val="003156FC"/>
    <w:rsid w:val="003254B5"/>
    <w:rsid w:val="0036154D"/>
    <w:rsid w:val="0037121F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5262AC"/>
    <w:rsid w:val="005709E5"/>
    <w:rsid w:val="0059649E"/>
    <w:rsid w:val="005E39D5"/>
    <w:rsid w:val="00600670"/>
    <w:rsid w:val="0062123A"/>
    <w:rsid w:val="00646E75"/>
    <w:rsid w:val="006771D0"/>
    <w:rsid w:val="00687E49"/>
    <w:rsid w:val="00715FCB"/>
    <w:rsid w:val="00743101"/>
    <w:rsid w:val="007775E1"/>
    <w:rsid w:val="007867A0"/>
    <w:rsid w:val="007927F5"/>
    <w:rsid w:val="00802CA0"/>
    <w:rsid w:val="009260CD"/>
    <w:rsid w:val="00952C25"/>
    <w:rsid w:val="009A09AC"/>
    <w:rsid w:val="009D4AAE"/>
    <w:rsid w:val="009D5DB3"/>
    <w:rsid w:val="00A2118D"/>
    <w:rsid w:val="00A37858"/>
    <w:rsid w:val="00AD76E2"/>
    <w:rsid w:val="00B20152"/>
    <w:rsid w:val="00B359E4"/>
    <w:rsid w:val="00B57D98"/>
    <w:rsid w:val="00B70850"/>
    <w:rsid w:val="00C066B6"/>
    <w:rsid w:val="00C375E2"/>
    <w:rsid w:val="00C37BA1"/>
    <w:rsid w:val="00C4674C"/>
    <w:rsid w:val="00C506CF"/>
    <w:rsid w:val="00C72BED"/>
    <w:rsid w:val="00C9578B"/>
    <w:rsid w:val="00CA5693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chis\AppData\Local\Microsoft\Office\16.0\DTS\es-ES%7b36D92AF6-BE5F-4680-A4AA-76EC086E5F0C%7d\%7bDD37EA11-D1CB-4150-A5A0-F3623BB9E433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9F345C99DD44729C9D601A646DF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34BE0-A2B6-43F9-ACA0-88E5951BF379}"/>
      </w:docPartPr>
      <w:docPartBody>
        <w:p w:rsidR="00000000" w:rsidRDefault="006D4A62">
          <w:pPr>
            <w:pStyle w:val="669F345C99DD44729C9D601A646DFB76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500351FC65174460B00D64C9CB9AD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ADC13-A139-473B-88D0-F79FD4E2AF49}"/>
      </w:docPartPr>
      <w:docPartBody>
        <w:p w:rsidR="00000000" w:rsidRDefault="006D4A62">
          <w:pPr>
            <w:pStyle w:val="500351FC65174460B00D64C9CB9ADCD4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0FFECFC88EED47D78292019B585E4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C3D93-2333-4219-95D3-DC7053D7F9FD}"/>
      </w:docPartPr>
      <w:docPartBody>
        <w:p w:rsidR="00000000" w:rsidRDefault="006D4A62">
          <w:pPr>
            <w:pStyle w:val="0FFECFC88EED47D78292019B585E435D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B17B52B8DE1E4095848F57E24DAE1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B8050-0B35-4BDF-9BF8-B83E8ABA9D64}"/>
      </w:docPartPr>
      <w:docPartBody>
        <w:p w:rsidR="00000000" w:rsidRDefault="006D4A62">
          <w:pPr>
            <w:pStyle w:val="B17B52B8DE1E4095848F57E24DAE1D9E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4FBAA7943947477BA4785C813D094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6A19E-D800-435B-8A14-E63D91D9BFC3}"/>
      </w:docPartPr>
      <w:docPartBody>
        <w:p w:rsidR="00000000" w:rsidRDefault="006D4A62">
          <w:pPr>
            <w:pStyle w:val="4FBAA7943947477BA4785C813D0944E7"/>
          </w:pPr>
          <w:r w:rsidRPr="0059649E">
            <w:rPr>
              <w:lang w:bidi="es-ES"/>
            </w:rPr>
            <w:t>Aficiones</w:t>
          </w:r>
        </w:p>
      </w:docPartBody>
    </w:docPart>
    <w:docPart>
      <w:docPartPr>
        <w:name w:val="CDE184B8833A4AC391A0B980F5374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88855-6405-4093-A539-6926D0BEE92E}"/>
      </w:docPartPr>
      <w:docPartBody>
        <w:p w:rsidR="00000000" w:rsidRDefault="006D4A62">
          <w:pPr>
            <w:pStyle w:val="CDE184B8833A4AC391A0B980F5374C31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A66BD4B02832480095C7152F5A192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3ED31-C5E3-433D-8819-C41F98F02C0F}"/>
      </w:docPartPr>
      <w:docPartBody>
        <w:p w:rsidR="00000000" w:rsidRDefault="006D4A62">
          <w:pPr>
            <w:pStyle w:val="A66BD4B02832480095C7152F5A192DE3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05EBFBCF19DB449D8E919ADC1DB38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00176-F796-46D8-BA41-7E8A38A0C6AB}"/>
      </w:docPartPr>
      <w:docPartBody>
        <w:p w:rsidR="00000000" w:rsidRDefault="006D4A62">
          <w:pPr>
            <w:pStyle w:val="05EBFBCF19DB449D8E919ADC1DB38E8B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2D"/>
    <w:rsid w:val="006D4A62"/>
    <w:rsid w:val="0077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77262D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AE6C7102234075AB8925CA43C36A3E">
    <w:name w:val="DEAE6C7102234075AB8925CA43C36A3E"/>
  </w:style>
  <w:style w:type="paragraph" w:customStyle="1" w:styleId="2A0AE99CC2F34398A7937797B4C8081F">
    <w:name w:val="2A0AE99CC2F34398A7937797B4C8081F"/>
  </w:style>
  <w:style w:type="paragraph" w:customStyle="1" w:styleId="669F345C99DD44729C9D601A646DFB76">
    <w:name w:val="669F345C99DD44729C9D601A646DFB76"/>
  </w:style>
  <w:style w:type="paragraph" w:customStyle="1" w:styleId="01DE6BB2EA954359AB438D6CDE79CD1A">
    <w:name w:val="01DE6BB2EA954359AB438D6CDE79CD1A"/>
  </w:style>
  <w:style w:type="paragraph" w:customStyle="1" w:styleId="500351FC65174460B00D64C9CB9ADCD4">
    <w:name w:val="500351FC65174460B00D64C9CB9ADCD4"/>
  </w:style>
  <w:style w:type="paragraph" w:customStyle="1" w:styleId="0FFECFC88EED47D78292019B585E435D">
    <w:name w:val="0FFECFC88EED47D78292019B585E435D"/>
  </w:style>
  <w:style w:type="paragraph" w:customStyle="1" w:styleId="8C58A5EC38174FE3B7C36F0C513E27F7">
    <w:name w:val="8C58A5EC38174FE3B7C36F0C513E27F7"/>
  </w:style>
  <w:style w:type="paragraph" w:customStyle="1" w:styleId="EC037F21447C4584BF81BBF9EFCEA14A">
    <w:name w:val="EC037F21447C4584BF81BBF9EFCEA14A"/>
  </w:style>
  <w:style w:type="paragraph" w:customStyle="1" w:styleId="1DAC5A6B272C4F16ACCD6C02C86B2FB6">
    <w:name w:val="1DAC5A6B272C4F16ACCD6C02C86B2FB6"/>
  </w:style>
  <w:style w:type="paragraph" w:customStyle="1" w:styleId="B17B52B8DE1E4095848F57E24DAE1D9E">
    <w:name w:val="B17B52B8DE1E4095848F57E24DAE1D9E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4386EF3B32204BEB9BB9B211EB73B136">
    <w:name w:val="4386EF3B32204BEB9BB9B211EB73B136"/>
  </w:style>
  <w:style w:type="paragraph" w:customStyle="1" w:styleId="4FBAA7943947477BA4785C813D0944E7">
    <w:name w:val="4FBAA7943947477BA4785C813D0944E7"/>
  </w:style>
  <w:style w:type="paragraph" w:customStyle="1" w:styleId="1174A4DDE4FC430985CDECCAD1134212">
    <w:name w:val="1174A4DDE4FC430985CDECCAD1134212"/>
  </w:style>
  <w:style w:type="paragraph" w:customStyle="1" w:styleId="7A55BC5115BA4F15BFAF3A964289F5C9">
    <w:name w:val="7A55BC5115BA4F15BFAF3A964289F5C9"/>
  </w:style>
  <w:style w:type="paragraph" w:customStyle="1" w:styleId="29FC9DA8BFF0459AA98D93064A4E1C47">
    <w:name w:val="29FC9DA8BFF0459AA98D93064A4E1C47"/>
  </w:style>
  <w:style w:type="paragraph" w:customStyle="1" w:styleId="79B5B643B9B344B2BF1E3E917DA99482">
    <w:name w:val="79B5B643B9B344B2BF1E3E917DA99482"/>
  </w:style>
  <w:style w:type="paragraph" w:customStyle="1" w:styleId="CDE184B8833A4AC391A0B980F5374C31">
    <w:name w:val="CDE184B8833A4AC391A0B980F5374C31"/>
  </w:style>
  <w:style w:type="paragraph" w:customStyle="1" w:styleId="DCCB556CAE874B3FAE25D381704E73F7">
    <w:name w:val="DCCB556CAE874B3FAE25D381704E73F7"/>
  </w:style>
  <w:style w:type="paragraph" w:customStyle="1" w:styleId="C036DA8601C64033843028969B5EB577">
    <w:name w:val="C036DA8601C64033843028969B5EB577"/>
  </w:style>
  <w:style w:type="paragraph" w:customStyle="1" w:styleId="483B1763638C4319A3B01B3C4457A38A">
    <w:name w:val="483B1763638C4319A3B01B3C4457A38A"/>
  </w:style>
  <w:style w:type="paragraph" w:customStyle="1" w:styleId="96C1E1B40F3044FF852270131B638197">
    <w:name w:val="96C1E1B40F3044FF852270131B638197"/>
  </w:style>
  <w:style w:type="paragraph" w:customStyle="1" w:styleId="C8EAA4EE11E74E188CB98EC6B4CB17C4">
    <w:name w:val="C8EAA4EE11E74E188CB98EC6B4CB17C4"/>
  </w:style>
  <w:style w:type="paragraph" w:customStyle="1" w:styleId="417B79199F09406F9C74268ABFCF6BD2">
    <w:name w:val="417B79199F09406F9C74268ABFCF6BD2"/>
  </w:style>
  <w:style w:type="paragraph" w:customStyle="1" w:styleId="DCE514163CE64539B1EF49558B1DC1BE">
    <w:name w:val="DCE514163CE64539B1EF49558B1DC1BE"/>
  </w:style>
  <w:style w:type="paragraph" w:customStyle="1" w:styleId="305839B031BB4B2DA58F257AE87759C2">
    <w:name w:val="305839B031BB4B2DA58F257AE87759C2"/>
  </w:style>
  <w:style w:type="paragraph" w:customStyle="1" w:styleId="A66BD4B02832480095C7152F5A192DE3">
    <w:name w:val="A66BD4B02832480095C7152F5A192DE3"/>
  </w:style>
  <w:style w:type="paragraph" w:customStyle="1" w:styleId="41CF6046926C4FCEB20927FC6402FA1D">
    <w:name w:val="41CF6046926C4FCEB20927FC6402FA1D"/>
  </w:style>
  <w:style w:type="paragraph" w:customStyle="1" w:styleId="BB6C82995C7E40E2854F31E56F45F6EC">
    <w:name w:val="BB6C82995C7E40E2854F31E56F45F6EC"/>
  </w:style>
  <w:style w:type="paragraph" w:customStyle="1" w:styleId="C0A2986DDFD949A8B3CE1766ECF12D86">
    <w:name w:val="C0A2986DDFD949A8B3CE1766ECF12D86"/>
  </w:style>
  <w:style w:type="paragraph" w:customStyle="1" w:styleId="92FE3C8858544498AEC3091185FC8B71">
    <w:name w:val="92FE3C8858544498AEC3091185FC8B71"/>
  </w:style>
  <w:style w:type="paragraph" w:customStyle="1" w:styleId="96EC6DB7B62A41DCA69ABFDB7618E093">
    <w:name w:val="96EC6DB7B62A41DCA69ABFDB7618E093"/>
  </w:style>
  <w:style w:type="paragraph" w:customStyle="1" w:styleId="89235D99DD5740C3B1F62AC2C95010E5">
    <w:name w:val="89235D99DD5740C3B1F62AC2C95010E5"/>
  </w:style>
  <w:style w:type="paragraph" w:customStyle="1" w:styleId="77D5FC8D9E9F4CADBEB7021EFDC36642">
    <w:name w:val="77D5FC8D9E9F4CADBEB7021EFDC36642"/>
  </w:style>
  <w:style w:type="paragraph" w:customStyle="1" w:styleId="D3FDF7E6760643CAB94EDA3AB9C6DA27">
    <w:name w:val="D3FDF7E6760643CAB94EDA3AB9C6DA27"/>
  </w:style>
  <w:style w:type="paragraph" w:customStyle="1" w:styleId="DE884F4DE2C5481C97BB60D11C90FDA5">
    <w:name w:val="DE884F4DE2C5481C97BB60D11C90FDA5"/>
  </w:style>
  <w:style w:type="paragraph" w:customStyle="1" w:styleId="581B9CBA43F44CBD807123902383DD4C">
    <w:name w:val="581B9CBA43F44CBD807123902383DD4C"/>
  </w:style>
  <w:style w:type="paragraph" w:customStyle="1" w:styleId="CAACCD8320F44B1983AF52DF9512FEE1">
    <w:name w:val="CAACCD8320F44B1983AF52DF9512FEE1"/>
  </w:style>
  <w:style w:type="paragraph" w:customStyle="1" w:styleId="524C58355E0E4C60AAF30019495D8BB8">
    <w:name w:val="524C58355E0E4C60AAF30019495D8BB8"/>
  </w:style>
  <w:style w:type="paragraph" w:customStyle="1" w:styleId="94B1493903544126BDF19D486D6137D9">
    <w:name w:val="94B1493903544126BDF19D486D6137D9"/>
  </w:style>
  <w:style w:type="paragraph" w:customStyle="1" w:styleId="E7BEB2A4BBC348248F6A93BCE6E2DE32">
    <w:name w:val="E7BEB2A4BBC348248F6A93BCE6E2DE32"/>
  </w:style>
  <w:style w:type="paragraph" w:customStyle="1" w:styleId="A2B94F352178482696CEFFB3A1011A5D">
    <w:name w:val="A2B94F352178482696CEFFB3A1011A5D"/>
  </w:style>
  <w:style w:type="character" w:customStyle="1" w:styleId="Ttulo2Car">
    <w:name w:val="Título 2 Car"/>
    <w:basedOn w:val="Fuentedeprrafopredeter"/>
    <w:link w:val="Ttulo2"/>
    <w:uiPriority w:val="9"/>
    <w:rsid w:val="0077262D"/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paragraph" w:customStyle="1" w:styleId="05EBFBCF19DB449D8E919ADC1DB38E8B">
    <w:name w:val="05EBFBCF19DB449D8E919ADC1DB38E8B"/>
  </w:style>
  <w:style w:type="paragraph" w:customStyle="1" w:styleId="E1834CC215F14FB49B0EDA7532812856">
    <w:name w:val="E1834CC215F14FB49B0EDA7532812856"/>
    <w:rsid w:val="007726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{DD37EA11-D1CB-4150-A5A0-F3623BB9E433}tf00546271_win32</Template>
  <TotalTime>0</TotalTime>
  <Pages>1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2022-11-12T12:22:00Z</dcterms:created>
  <dcterms:modified xsi:type="dcterms:W3CDTF">2022-11-12T13:44:00Z</dcterms:modified>
</cp:coreProperties>
</file>