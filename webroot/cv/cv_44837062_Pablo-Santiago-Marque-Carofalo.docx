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625" w:type="pct"/>
        <w:tblInd w:w="-2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9633"/>
      </w:tblGrid>
      <w:tr w:rsidR="000D13BB" w:rsidRPr="006352BF" w14:paraId="24ED3FEE" w14:textId="77777777" w:rsidTr="002713D7">
        <w:trPr>
          <w:trHeight w:val="648"/>
        </w:trPr>
        <w:tc>
          <w:tcPr>
            <w:tcW w:w="10070" w:type="dxa"/>
            <w:shd w:val="clear" w:color="auto" w:fill="775F55" w:themeFill="text2"/>
            <w:tcMar>
              <w:top w:w="14" w:type="dxa"/>
              <w:bottom w:w="14" w:type="dxa"/>
            </w:tcMar>
            <w:vAlign w:val="center"/>
          </w:tcPr>
          <w:p w14:paraId="0F2BF89C" w14:textId="0999E166" w:rsidR="000D13BB" w:rsidRPr="006352BF" w:rsidRDefault="005F2830" w:rsidP="00851EB2">
            <w:pPr>
              <w:pStyle w:val="Sunombre"/>
              <w:rPr>
                <w:lang w:val="es-ES_tradnl"/>
              </w:rPr>
            </w:pPr>
            <w:r>
              <w:rPr>
                <w:lang w:val="es-ES_tradnl"/>
              </w:rPr>
              <w:t xml:space="preserve">Pablo Santiago Marque </w:t>
            </w:r>
            <w:proofErr w:type="spellStart"/>
            <w:r w:rsidR="00D40A2A">
              <w:rPr>
                <w:lang w:val="es-ES_tradnl"/>
              </w:rPr>
              <w:t>Carofalo</w:t>
            </w:r>
            <w:proofErr w:type="spellEnd"/>
          </w:p>
        </w:tc>
      </w:tr>
    </w:tbl>
    <w:tbl>
      <w:tblPr>
        <w:tblW w:w="6625" w:type="pct"/>
        <w:tblInd w:w="-247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La primera tabla contiene su nombre, la segunda tabla contiene la fecha, la imagen y la información de contacto"/>
      </w:tblPr>
      <w:tblGrid>
        <w:gridCol w:w="2273"/>
        <w:gridCol w:w="7360"/>
      </w:tblGrid>
      <w:tr w:rsidR="00B04B3F" w:rsidRPr="006352BF" w14:paraId="6B517DDF" w14:textId="77777777" w:rsidTr="002713D7">
        <w:trPr>
          <w:trHeight w:val="360"/>
        </w:trPr>
        <w:tc>
          <w:tcPr>
            <w:tcW w:w="233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CBA5D56" w14:textId="77777777" w:rsidR="00B04B3F" w:rsidRPr="006352BF" w:rsidRDefault="005F2830" w:rsidP="005F2830">
            <w:pPr>
              <w:pStyle w:val="Fecha"/>
              <w:framePr w:wrap="auto" w:hAnchor="text" w:xAlign="left" w:yAlign="inline"/>
              <w:suppressOverlap w:val="0"/>
              <w:rPr>
                <w:lang w:val="es-ES_tradnl"/>
              </w:rPr>
            </w:pPr>
            <w:r>
              <w:rPr>
                <w:lang w:val="es-ES_tradnl"/>
              </w:rPr>
              <w:t>10/02/2003</w:t>
            </w:r>
          </w:p>
        </w:tc>
        <w:tc>
          <w:tcPr>
            <w:tcW w:w="775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49B77D8" w14:textId="77777777" w:rsidR="00B04B3F" w:rsidRPr="006352BF" w:rsidRDefault="00B04B3F" w:rsidP="00A42117">
            <w:pPr>
              <w:spacing w:after="0"/>
              <w:rPr>
                <w:lang w:val="es-ES_tradnl"/>
              </w:rPr>
            </w:pPr>
          </w:p>
        </w:tc>
      </w:tr>
      <w:tr w:rsidR="00B04B3F" w:rsidRPr="006352BF" w14:paraId="5AC2E327" w14:textId="77777777" w:rsidTr="00E11730">
        <w:trPr>
          <w:trHeight w:val="257"/>
        </w:trPr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6BD23" w14:textId="77777777" w:rsidR="00B04B3F" w:rsidRPr="006352BF" w:rsidRDefault="005F2830" w:rsidP="00A42117">
            <w:pPr>
              <w:spacing w:after="0"/>
              <w:jc w:val="center"/>
              <w:rPr>
                <w:lang w:val="es-ES_tradnl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6677ED03" wp14:editId="21CC72D2">
                  <wp:extent cx="914400" cy="162560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7027900_300418808167817_1818004209423686669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578" cy="162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14:paraId="0AA2BB90" w14:textId="369A3D46" w:rsidR="000D13BB" w:rsidRPr="006352BF" w:rsidRDefault="00F36EA8" w:rsidP="00A42117">
            <w:pPr>
              <w:pStyle w:val="Informacindecontacto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Agustin</w:t>
            </w:r>
            <w:proofErr w:type="spellEnd"/>
            <w:r>
              <w:rPr>
                <w:lang w:val="es-ES_tradnl"/>
              </w:rPr>
              <w:t xml:space="preserve"> de </w:t>
            </w:r>
            <w:proofErr w:type="spellStart"/>
            <w:r>
              <w:rPr>
                <w:lang w:val="es-ES_tradnl"/>
              </w:rPr>
              <w:t>arrieta</w:t>
            </w:r>
            <w:proofErr w:type="spellEnd"/>
            <w:r>
              <w:rPr>
                <w:lang w:val="es-ES_tradnl"/>
              </w:rPr>
              <w:t xml:space="preserve"> 573</w:t>
            </w:r>
            <w:r w:rsidR="005F2830">
              <w:rPr>
                <w:lang w:val="es-ES_tradnl"/>
              </w:rPr>
              <w:t>. Bahía Blanca. 8000.</w:t>
            </w:r>
          </w:p>
          <w:p w14:paraId="2002409B" w14:textId="77777777" w:rsidR="000D13BB" w:rsidRPr="006352BF" w:rsidRDefault="005F2830" w:rsidP="00A42117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2914732495</w:t>
            </w:r>
            <w:r w:rsidR="00851EB2">
              <w:rPr>
                <w:lang w:val="es-ES_tradnl"/>
              </w:rPr>
              <w:t>.</w:t>
            </w:r>
          </w:p>
          <w:p w14:paraId="1175441E" w14:textId="77777777" w:rsidR="00B04B3F" w:rsidRPr="006352BF" w:rsidRDefault="005F2830" w:rsidP="005F2830">
            <w:pPr>
              <w:pStyle w:val="Informacindecontacto"/>
              <w:rPr>
                <w:lang w:val="es-ES_tradnl"/>
              </w:rPr>
            </w:pPr>
            <w:r>
              <w:rPr>
                <w:lang w:val="es-ES_tradnl"/>
              </w:rPr>
              <w:t>Pablitoaurinegro74@gmail.com</w:t>
            </w:r>
          </w:p>
        </w:tc>
      </w:tr>
    </w:tbl>
    <w:p w14:paraId="0191281D" w14:textId="77777777" w:rsidR="00E11730" w:rsidRPr="006352BF" w:rsidRDefault="00000000" w:rsidP="00860837">
      <w:pPr>
        <w:pStyle w:val="Ttulo1"/>
        <w:rPr>
          <w:lang w:val="es-ES_tradnl"/>
        </w:rPr>
      </w:pPr>
      <w:sdt>
        <w:sdtPr>
          <w:rPr>
            <w:lang w:val="es-ES_tradnl"/>
          </w:rPr>
          <w:alias w:val="Objetivo:"/>
          <w:tag w:val="Objetivo:"/>
          <w:id w:val="-837231461"/>
          <w:placeholder>
            <w:docPart w:val="4AA14DA3030E4B3C85DBCD9F566707F7"/>
          </w:placeholder>
          <w:temporary/>
          <w:showingPlcHdr/>
        </w:sdtPr>
        <w:sdtContent>
          <w:r w:rsidR="00E11730" w:rsidRPr="006352BF">
            <w:rPr>
              <w:lang w:val="es-ES_tradnl" w:bidi="es-ES"/>
            </w:rPr>
            <w:t>Objetivo</w:t>
          </w:r>
        </w:sdtContent>
      </w:sdt>
    </w:p>
    <w:p w14:paraId="38BC84F3" w14:textId="37706EE7" w:rsidR="00E11730" w:rsidRPr="006352BF" w:rsidRDefault="00AF4CAC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Aspiro a desarrollar mis aptitudes con intención de perfeccionarlas. Aportando </w:t>
      </w:r>
      <w:r w:rsidR="00E46A13">
        <w:rPr>
          <w:lang w:val="es-ES_tradnl"/>
        </w:rPr>
        <w:t>todas mis habilidades para un buen rendimiento</w:t>
      </w:r>
    </w:p>
    <w:p w14:paraId="334542C2" w14:textId="77777777" w:rsidR="00E11730" w:rsidRPr="006352BF" w:rsidRDefault="00000000" w:rsidP="00860837">
      <w:pPr>
        <w:pStyle w:val="Ttulo1"/>
        <w:rPr>
          <w:lang w:val="es-ES_tradnl"/>
        </w:rPr>
      </w:pPr>
      <w:sdt>
        <w:sdtPr>
          <w:rPr>
            <w:lang w:val="es-ES_tradnl"/>
          </w:rPr>
          <w:alias w:val="Educación:"/>
          <w:tag w:val="Educación:"/>
          <w:id w:val="946657345"/>
          <w:placeholder>
            <w:docPart w:val="C9D50952FFB9460B90C8EA27ED809652"/>
          </w:placeholder>
          <w:temporary/>
          <w:showingPlcHdr/>
        </w:sdtPr>
        <w:sdtContent>
          <w:r w:rsidR="00E11730" w:rsidRPr="006352BF">
            <w:rPr>
              <w:lang w:val="es-ES_tradnl" w:bidi="es-ES"/>
            </w:rPr>
            <w:t>Educación</w:t>
          </w:r>
        </w:sdtContent>
      </w:sdt>
    </w:p>
    <w:p w14:paraId="031EE1AD" w14:textId="77777777" w:rsidR="00E11730" w:rsidRPr="006352BF" w:rsidRDefault="005F2830" w:rsidP="00860837">
      <w:pPr>
        <w:pStyle w:val="Ttulo2"/>
        <w:rPr>
          <w:lang w:val="es-ES_tradnl"/>
        </w:rPr>
      </w:pPr>
      <w:r>
        <w:rPr>
          <w:lang w:val="es-ES_tradnl"/>
        </w:rPr>
        <w:t>Escuela Secundaria Nª40</w:t>
      </w:r>
    </w:p>
    <w:p w14:paraId="52C44B1D" w14:textId="77777777" w:rsidR="00E11730" w:rsidRPr="006352BF" w:rsidRDefault="005F2830">
      <w:pPr>
        <w:spacing w:after="0" w:line="240" w:lineRule="auto"/>
        <w:ind w:left="360" w:hanging="360"/>
        <w:rPr>
          <w:lang w:val="es-ES_tradnl"/>
        </w:rPr>
      </w:pPr>
      <w:r>
        <w:rPr>
          <w:lang w:val="es-ES_tradnl"/>
        </w:rPr>
        <w:t>Educación primaria completa.</w:t>
      </w:r>
    </w:p>
    <w:p w14:paraId="4F828A41" w14:textId="113AC38E" w:rsidR="00E11730" w:rsidRPr="006352BF" w:rsidRDefault="005F2830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Educación secundaria </w:t>
      </w:r>
      <w:r w:rsidR="00416B56">
        <w:rPr>
          <w:lang w:val="es-ES_tradnl"/>
        </w:rPr>
        <w:t>completa adeudo 3 materias</w:t>
      </w:r>
    </w:p>
    <w:p w14:paraId="5DFEAD9D" w14:textId="77777777" w:rsidR="00E11730" w:rsidRPr="006352BF" w:rsidRDefault="00000000" w:rsidP="005F2830">
      <w:pPr>
        <w:pStyle w:val="Ttulo1"/>
        <w:rPr>
          <w:lang w:val="es-ES_tradnl"/>
        </w:rPr>
      </w:pPr>
      <w:sdt>
        <w:sdtPr>
          <w:rPr>
            <w:lang w:val="es-ES_tradnl"/>
          </w:rPr>
          <w:alias w:val="Experiencia:"/>
          <w:tag w:val="Experiencia:"/>
          <w:id w:val="1810974222"/>
          <w:placeholder>
            <w:docPart w:val="D34823E7AB5642C9A8F742DDD3D281F7"/>
          </w:placeholder>
          <w:temporary/>
          <w:showingPlcHdr/>
        </w:sdtPr>
        <w:sdtContent>
          <w:r w:rsidR="00E11730" w:rsidRPr="006352BF">
            <w:rPr>
              <w:lang w:val="es-ES_tradnl" w:bidi="es-ES"/>
            </w:rPr>
            <w:t>experiencia</w:t>
          </w:r>
        </w:sdtContent>
      </w:sdt>
    </w:p>
    <w:p w14:paraId="0E573D40" w14:textId="346055F8" w:rsidR="00E11730" w:rsidRDefault="00530670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 </w:t>
      </w:r>
      <w:r w:rsidR="00416B56">
        <w:rPr>
          <w:lang w:val="es-ES_tradnl"/>
        </w:rPr>
        <w:t xml:space="preserve">3 </w:t>
      </w:r>
      <w:r>
        <w:rPr>
          <w:lang w:val="es-ES_tradnl"/>
        </w:rPr>
        <w:t>años en a</w:t>
      </w:r>
      <w:r w:rsidR="005F2830">
        <w:rPr>
          <w:lang w:val="es-ES_tradnl"/>
        </w:rPr>
        <w:t>tención al cliente</w:t>
      </w:r>
      <w:r w:rsidR="00E46A13">
        <w:rPr>
          <w:lang w:val="es-ES_tradnl"/>
        </w:rPr>
        <w:t xml:space="preserve">, manipulación de alimentos, </w:t>
      </w:r>
      <w:proofErr w:type="spellStart"/>
      <w:r w:rsidR="00077986">
        <w:rPr>
          <w:lang w:val="es-ES_tradnl"/>
        </w:rPr>
        <w:t>repositor</w:t>
      </w:r>
      <w:proofErr w:type="spellEnd"/>
      <w:r w:rsidR="00077986">
        <w:rPr>
          <w:lang w:val="es-ES_tradnl"/>
        </w:rPr>
        <w:t xml:space="preserve"> </w:t>
      </w:r>
      <w:r>
        <w:rPr>
          <w:lang w:val="es-ES_tradnl"/>
        </w:rPr>
        <w:t>y</w:t>
      </w:r>
      <w:r w:rsidR="00E46A13">
        <w:rPr>
          <w:lang w:val="es-ES_tradnl"/>
        </w:rPr>
        <w:t xml:space="preserve"> ayudante herrero</w:t>
      </w:r>
      <w:r>
        <w:rPr>
          <w:lang w:val="es-ES_tradnl"/>
        </w:rPr>
        <w:t>.</w:t>
      </w:r>
    </w:p>
    <w:p w14:paraId="6FB2B9BD" w14:textId="0E3525F2" w:rsidR="006E42CF" w:rsidRDefault="006E42CF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Repartidor, tengo licencia de conducir hasta </w:t>
      </w:r>
      <w:r w:rsidR="00077986">
        <w:rPr>
          <w:lang w:val="es-ES_tradnl"/>
        </w:rPr>
        <w:t xml:space="preserve">3500kg. Actualmente trabajando en mercado aguado en </w:t>
      </w:r>
      <w:proofErr w:type="spellStart"/>
      <w:r w:rsidR="00077986">
        <w:rPr>
          <w:lang w:val="es-ES_tradnl"/>
        </w:rPr>
        <w:t>atencion</w:t>
      </w:r>
      <w:proofErr w:type="spellEnd"/>
      <w:r w:rsidR="00077986">
        <w:rPr>
          <w:lang w:val="es-ES_tradnl"/>
        </w:rPr>
        <w:t xml:space="preserve"> al cliente. </w:t>
      </w:r>
      <w:r w:rsidR="00D67A49">
        <w:rPr>
          <w:lang w:val="es-ES_tradnl"/>
        </w:rPr>
        <w:t>Su  extensa jornada</w:t>
      </w:r>
      <w:r w:rsidR="00077986">
        <w:rPr>
          <w:lang w:val="es-ES_tradnl"/>
        </w:rPr>
        <w:t xml:space="preserve"> horaria</w:t>
      </w:r>
      <w:r w:rsidR="00681B30">
        <w:rPr>
          <w:lang w:val="es-ES_tradnl"/>
        </w:rPr>
        <w:t xml:space="preserve"> </w:t>
      </w:r>
      <w:r w:rsidR="008C648C">
        <w:rPr>
          <w:lang w:val="es-ES_tradnl"/>
        </w:rPr>
        <w:t>.   No me deja terminar mis estudios</w:t>
      </w:r>
    </w:p>
    <w:p w14:paraId="27FD5FDA" w14:textId="7D0C95F6" w:rsidR="008C648C" w:rsidRDefault="008C648C">
      <w:pPr>
        <w:spacing w:after="0" w:line="240" w:lineRule="auto"/>
        <w:rPr>
          <w:lang w:val="es-ES_tradnl"/>
        </w:rPr>
      </w:pPr>
      <w:r>
        <w:rPr>
          <w:lang w:val="es-ES_tradnl"/>
        </w:rPr>
        <w:t>Estoy completamente comprometido a terminar los estudios</w:t>
      </w:r>
    </w:p>
    <w:p w14:paraId="66E1EF6F" w14:textId="77777777" w:rsidR="008C648C" w:rsidRPr="006352BF" w:rsidRDefault="008C648C">
      <w:pPr>
        <w:spacing w:after="0" w:line="240" w:lineRule="auto"/>
        <w:rPr>
          <w:lang w:val="es-ES_tradnl"/>
        </w:rPr>
      </w:pPr>
    </w:p>
    <w:p w14:paraId="43D5723A" w14:textId="77777777" w:rsidR="00E11730" w:rsidRPr="006352BF" w:rsidRDefault="00E11730" w:rsidP="005B7CDC">
      <w:pPr>
        <w:rPr>
          <w:lang w:val="es-ES_tradnl"/>
        </w:rPr>
      </w:pPr>
    </w:p>
    <w:p w14:paraId="6E8BFAD3" w14:textId="77777777" w:rsidR="00E11730" w:rsidRPr="006352BF" w:rsidRDefault="00000000" w:rsidP="00860837">
      <w:pPr>
        <w:pStyle w:val="Ttulo1"/>
        <w:rPr>
          <w:lang w:val="es-ES_tradnl"/>
        </w:rPr>
      </w:pPr>
      <w:sdt>
        <w:sdtPr>
          <w:rPr>
            <w:lang w:val="es-ES_tradnl"/>
          </w:rPr>
          <w:alias w:val="Aptitudes y habilidades:"/>
          <w:tag w:val="Aptitudes y habilidades:"/>
          <w:id w:val="1871880275"/>
          <w:placeholder>
            <w:docPart w:val="8A06C1D8C645483A9034E64B154C46CE"/>
          </w:placeholder>
          <w:temporary/>
          <w:showingPlcHdr/>
        </w:sdtPr>
        <w:sdtContent>
          <w:r w:rsidR="00E11730" w:rsidRPr="006352BF">
            <w:rPr>
              <w:lang w:val="es-ES_tradnl" w:bidi="es-ES"/>
            </w:rPr>
            <w:t>Aptitudes y habilidades</w:t>
          </w:r>
        </w:sdtContent>
      </w:sdt>
    </w:p>
    <w:p w14:paraId="0B22761A" w14:textId="0D5D997C" w:rsidR="00E11730" w:rsidRDefault="00AF4CAC" w:rsidP="00AF4CAC">
      <w:pPr>
        <w:pStyle w:val="Listaconvietas"/>
        <w:numPr>
          <w:ilvl w:val="0"/>
          <w:numId w:val="0"/>
        </w:numPr>
        <w:ind w:left="360" w:hanging="360"/>
        <w:rPr>
          <w:lang w:val="es-ES_tradnl"/>
        </w:rPr>
      </w:pPr>
      <w:r>
        <w:rPr>
          <w:lang w:val="es-ES_tradnl"/>
        </w:rPr>
        <w:t>Sentido de la responsabilidad. Confianza. Capacidad de trabajo en equipo. Conocimiento y respeto de las normas. Capacidad de actualizar los conocimientos. Iniciativa. Creatividad.</w:t>
      </w:r>
    </w:p>
    <w:p w14:paraId="5AD5E4A4" w14:textId="6B2E55A2" w:rsidR="006E42CF" w:rsidRPr="006352BF" w:rsidRDefault="006E42CF" w:rsidP="00AF4CAC">
      <w:pPr>
        <w:pStyle w:val="Listaconvietas"/>
        <w:numPr>
          <w:ilvl w:val="0"/>
          <w:numId w:val="0"/>
        </w:numPr>
        <w:ind w:left="360" w:hanging="360"/>
        <w:rPr>
          <w:lang w:val="es-ES_tradnl"/>
        </w:rPr>
      </w:pPr>
    </w:p>
    <w:p w14:paraId="44198A41" w14:textId="77777777" w:rsidR="00E11730" w:rsidRPr="006352BF" w:rsidRDefault="00000000" w:rsidP="00860837">
      <w:pPr>
        <w:pStyle w:val="Ttulo1"/>
        <w:rPr>
          <w:lang w:val="es-ES_tradnl"/>
        </w:rPr>
      </w:pPr>
      <w:sdt>
        <w:sdtPr>
          <w:rPr>
            <w:lang w:val="es-ES_tradnl"/>
          </w:rPr>
          <w:alias w:val="Comunicación:"/>
          <w:tag w:val="Comunicación:"/>
          <w:id w:val="501711645"/>
          <w:placeholder>
            <w:docPart w:val="2B114106BB5546499492DDAAF2AA113C"/>
          </w:placeholder>
          <w:temporary/>
          <w:showingPlcHdr/>
        </w:sdtPr>
        <w:sdtContent>
          <w:r w:rsidR="00E11730" w:rsidRPr="006352BF">
            <w:rPr>
              <w:lang w:val="es-ES_tradnl" w:bidi="es-ES"/>
            </w:rPr>
            <w:t>Comunicación</w:t>
          </w:r>
        </w:sdtContent>
      </w:sdt>
    </w:p>
    <w:p w14:paraId="4F4D0F23" w14:textId="3BE73612" w:rsidR="00924BCA" w:rsidRPr="006352BF" w:rsidRDefault="00851EB2" w:rsidP="00AF4CAC">
      <w:pPr>
        <w:rPr>
          <w:lang w:val="es-ES_tradnl"/>
        </w:rPr>
      </w:pPr>
      <w:r>
        <w:rPr>
          <w:lang w:val="es-ES_tradnl"/>
        </w:rPr>
        <w:t>He recibido críticas positivas sobre mi atención al cliente, buena comunicación y aprendizaje rápido.</w:t>
      </w:r>
      <w:r w:rsidR="001001D8">
        <w:rPr>
          <w:lang w:val="es-ES_tradnl"/>
        </w:rPr>
        <w:t xml:space="preserve"> </w:t>
      </w:r>
      <w:r w:rsidR="00924BCA">
        <w:rPr>
          <w:lang w:val="es-ES_tradnl"/>
        </w:rPr>
        <w:t xml:space="preserve">Tengo movilidad </w:t>
      </w:r>
      <w:r w:rsidR="001001D8">
        <w:rPr>
          <w:lang w:val="es-ES_tradnl"/>
        </w:rPr>
        <w:t>(</w:t>
      </w:r>
      <w:r w:rsidR="00924BCA">
        <w:rPr>
          <w:lang w:val="es-ES_tradnl"/>
        </w:rPr>
        <w:t>moto)</w:t>
      </w:r>
    </w:p>
    <w:sdt>
      <w:sdtPr>
        <w:rPr>
          <w:lang w:val="es-ES_tradnl"/>
        </w:rPr>
        <w:alias w:val="Referencias:"/>
        <w:tag w:val="Referencias:"/>
        <w:id w:val="-853959375"/>
        <w:placeholder>
          <w:docPart w:val="B2781D8543B8458DBAA5139174B3D424"/>
        </w:placeholder>
        <w:temporary/>
        <w:showingPlcHdr/>
      </w:sdtPr>
      <w:sdtContent>
        <w:p w14:paraId="13A9DFF7" w14:textId="77777777" w:rsidR="003C79E0" w:rsidRPr="006352BF" w:rsidRDefault="003C79E0" w:rsidP="003C79E0">
          <w:pPr>
            <w:pStyle w:val="Ttulo1"/>
            <w:rPr>
              <w:lang w:val="es-ES_tradnl"/>
            </w:rPr>
          </w:pPr>
          <w:r w:rsidRPr="006352BF">
            <w:rPr>
              <w:lang w:val="es-ES_tradnl" w:bidi="es-ES"/>
            </w:rPr>
            <w:t>Referencias</w:t>
          </w:r>
        </w:p>
      </w:sdtContent>
    </w:sdt>
    <w:p w14:paraId="7701C285" w14:textId="77777777" w:rsidR="003C79E0" w:rsidRPr="006352BF" w:rsidRDefault="00000000" w:rsidP="003C79E0">
      <w:pPr>
        <w:pStyle w:val="Ttulo2"/>
        <w:rPr>
          <w:lang w:val="es-ES_tradnl"/>
        </w:rPr>
      </w:pPr>
      <w:sdt>
        <w:sdtPr>
          <w:rPr>
            <w:lang w:val="es-ES_tradnl"/>
          </w:rPr>
          <w:alias w:val="Escriba el nombre de la referencia:"/>
          <w:tag w:val="Escriba el nombre de la referencia:"/>
          <w:id w:val="170843013"/>
          <w:placeholder>
            <w:docPart w:val="EF9BBA6077E045CE8016E8DBD8272FE2"/>
          </w:placeholder>
          <w:temporary/>
          <w:showingPlcHdr/>
        </w:sdtPr>
        <w:sdtContent>
          <w:r w:rsidR="002713D7" w:rsidRPr="006352BF">
            <w:rPr>
              <w:lang w:val="es-ES_tradnl" w:bidi="es-ES"/>
            </w:rPr>
            <w:t xml:space="preserve">Nombre de la </w:t>
          </w:r>
          <w:r w:rsidR="003C79E0" w:rsidRPr="006352BF">
            <w:rPr>
              <w:lang w:val="es-ES_tradnl" w:bidi="es-ES"/>
            </w:rPr>
            <w:t>referencia</w:t>
          </w:r>
        </w:sdtContent>
      </w:sdt>
      <w:r w:rsidR="003C79E0" w:rsidRPr="006352BF">
        <w:rPr>
          <w:lang w:val="es-ES_tradnl" w:bidi="es-ES"/>
        </w:rPr>
        <w:t xml:space="preserve">, </w:t>
      </w:r>
      <w:sdt>
        <w:sdtPr>
          <w:rPr>
            <w:lang w:val="es-ES_tradnl"/>
          </w:rPr>
          <w:alias w:val="Escriba el nombre de la compañía:"/>
          <w:tag w:val="Escriba el nombre de la compañía:"/>
          <w:id w:val="1695344040"/>
          <w:placeholder>
            <w:docPart w:val="BF03D5A4ABAD4DC2BBDA2B6B7AA16431"/>
          </w:placeholder>
          <w:temporary/>
          <w:showingPlcHdr/>
        </w:sdtPr>
        <w:sdtContent>
          <w:r w:rsidR="003C79E0" w:rsidRPr="006352BF">
            <w:rPr>
              <w:lang w:val="es-ES_tradnl" w:bidi="es-ES"/>
            </w:rPr>
            <w:t>compañía</w:t>
          </w:r>
        </w:sdtContent>
      </w:sdt>
    </w:p>
    <w:p w14:paraId="19906693" w14:textId="77777777" w:rsidR="002713D7" w:rsidRDefault="005F2830" w:rsidP="003C79E0">
      <w:pPr>
        <w:spacing w:after="0" w:line="240" w:lineRule="auto"/>
        <w:rPr>
          <w:lang w:val="es-ES_tradnl"/>
        </w:rPr>
      </w:pPr>
      <w:r>
        <w:rPr>
          <w:lang w:val="es-ES_tradnl"/>
        </w:rPr>
        <w:t>Pollería Mateo. 2915728253.</w:t>
      </w:r>
    </w:p>
    <w:p w14:paraId="53BBCB6D" w14:textId="6B981877" w:rsidR="005F2830" w:rsidRDefault="005F2830" w:rsidP="003C79E0">
      <w:pPr>
        <w:spacing w:after="0" w:line="240" w:lineRule="auto"/>
        <w:rPr>
          <w:lang w:val="es-ES_tradnl"/>
        </w:rPr>
      </w:pPr>
      <w:r>
        <w:rPr>
          <w:lang w:val="es-ES_tradnl"/>
        </w:rPr>
        <w:t>Aberturas RM. 2915728255.</w:t>
      </w:r>
    </w:p>
    <w:p w14:paraId="44EF8DBC" w14:textId="77777777" w:rsidR="007E48B4" w:rsidRPr="006352BF" w:rsidRDefault="007E48B4" w:rsidP="003C79E0">
      <w:pPr>
        <w:spacing w:after="0" w:line="240" w:lineRule="auto"/>
        <w:rPr>
          <w:lang w:val="es-ES_tradnl"/>
        </w:rPr>
      </w:pPr>
    </w:p>
    <w:sectPr w:rsidR="007E48B4" w:rsidRPr="006352BF" w:rsidSect="006352BF">
      <w:headerReference w:type="default" r:id="rId9"/>
      <w:footerReference w:type="default" r:id="rId10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35BB" w14:textId="77777777" w:rsidR="00D57B6B" w:rsidRDefault="00D57B6B">
      <w:pPr>
        <w:spacing w:after="0" w:line="240" w:lineRule="auto"/>
      </w:pPr>
      <w:r>
        <w:separator/>
      </w:r>
    </w:p>
  </w:endnote>
  <w:endnote w:type="continuationSeparator" w:id="0">
    <w:p w14:paraId="7823F12F" w14:textId="77777777" w:rsidR="00D57B6B" w:rsidRDefault="00D5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HGPGothicE">
    <w:panose1 w:val="020B0900000000000000"/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8134" w14:textId="77777777" w:rsidR="00BB0EFE" w:rsidRPr="006352BF" w:rsidRDefault="00B6326A" w:rsidP="00E11730">
    <w:pPr>
      <w:pStyle w:val="Piedepgina"/>
      <w:rPr>
        <w:lang w:val="es-ES_tradnl"/>
      </w:rPr>
    </w:pPr>
    <w:r w:rsidRPr="006352BF">
      <w:rPr>
        <w:lang w:val="es-ES_tradnl" w:bidi="es-ES"/>
      </w:rPr>
      <w:t xml:space="preserve">Página </w:t>
    </w:r>
    <w:r w:rsidRPr="006352BF">
      <w:rPr>
        <w:sz w:val="20"/>
        <w:szCs w:val="20"/>
        <w:lang w:val="es-ES_tradnl" w:bidi="es-ES"/>
      </w:rPr>
      <w:fldChar w:fldCharType="begin"/>
    </w:r>
    <w:r w:rsidRPr="006352BF">
      <w:rPr>
        <w:lang w:val="es-ES_tradnl" w:bidi="es-ES"/>
      </w:rPr>
      <w:instrText xml:space="preserve"> PAGE   \* MERGEFORMAT </w:instrText>
    </w:r>
    <w:r w:rsidRPr="006352BF">
      <w:rPr>
        <w:sz w:val="20"/>
        <w:szCs w:val="20"/>
        <w:lang w:val="es-ES_tradnl" w:bidi="es-ES"/>
      </w:rPr>
      <w:fldChar w:fldCharType="separate"/>
    </w:r>
    <w:r w:rsidR="005F2830" w:rsidRPr="005F2830">
      <w:rPr>
        <w:noProof/>
        <w:sz w:val="24"/>
        <w:szCs w:val="24"/>
        <w:lang w:val="es-ES_tradnl" w:bidi="es-ES"/>
      </w:rPr>
      <w:t>2</w:t>
    </w:r>
    <w:r w:rsidRPr="006352BF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BADEC" w14:textId="77777777" w:rsidR="00D57B6B" w:rsidRDefault="00D57B6B">
      <w:pPr>
        <w:spacing w:after="0" w:line="240" w:lineRule="auto"/>
      </w:pPr>
      <w:r>
        <w:separator/>
      </w:r>
    </w:p>
  </w:footnote>
  <w:footnote w:type="continuationSeparator" w:id="0">
    <w:p w14:paraId="5C4670FA" w14:textId="77777777" w:rsidR="00D57B6B" w:rsidRDefault="00D57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alias w:val="Su nombre:"/>
      <w:tag w:val="Su nombre:"/>
      <w:id w:val="1339115612"/>
      <w:placeholder>
        <w:docPart w:val="4AA14DA3030E4B3C85DBCD9F566707F7"/>
      </w:placeholder>
      <w:showingPlcHdr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14:paraId="7B716C0F" w14:textId="77777777" w:rsidR="00BB0EFE" w:rsidRPr="006352BF" w:rsidRDefault="00CA0016" w:rsidP="00E11730">
        <w:pPr>
          <w:pStyle w:val="Encabezado"/>
          <w:rPr>
            <w:lang w:val="es-ES_tradnl"/>
          </w:rPr>
        </w:pPr>
        <w:r w:rsidRPr="006352BF">
          <w:rPr>
            <w:lang w:val="es-ES_tradnl" w:bidi="es-ES"/>
          </w:rPr>
          <w:t>Su nombre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3" w15:restartNumberingAfterBreak="0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12091549">
    <w:abstractNumId w:val="9"/>
  </w:num>
  <w:num w:numId="2" w16cid:durableId="601959493">
    <w:abstractNumId w:val="9"/>
  </w:num>
  <w:num w:numId="3" w16cid:durableId="532770644">
    <w:abstractNumId w:val="7"/>
  </w:num>
  <w:num w:numId="4" w16cid:durableId="2083791460">
    <w:abstractNumId w:val="7"/>
  </w:num>
  <w:num w:numId="5" w16cid:durableId="1423842697">
    <w:abstractNumId w:val="6"/>
  </w:num>
  <w:num w:numId="6" w16cid:durableId="1714692507">
    <w:abstractNumId w:val="6"/>
  </w:num>
  <w:num w:numId="7" w16cid:durableId="1700661209">
    <w:abstractNumId w:val="5"/>
  </w:num>
  <w:num w:numId="8" w16cid:durableId="671102278">
    <w:abstractNumId w:val="5"/>
  </w:num>
  <w:num w:numId="9" w16cid:durableId="514732571">
    <w:abstractNumId w:val="4"/>
  </w:num>
  <w:num w:numId="10" w16cid:durableId="657998683">
    <w:abstractNumId w:val="4"/>
  </w:num>
  <w:num w:numId="11" w16cid:durableId="130752334">
    <w:abstractNumId w:val="8"/>
  </w:num>
  <w:num w:numId="12" w16cid:durableId="1227104702">
    <w:abstractNumId w:val="11"/>
  </w:num>
  <w:num w:numId="13" w16cid:durableId="1797524292">
    <w:abstractNumId w:val="14"/>
  </w:num>
  <w:num w:numId="14" w16cid:durableId="652029655">
    <w:abstractNumId w:val="9"/>
  </w:num>
  <w:num w:numId="15" w16cid:durableId="1307709581">
    <w:abstractNumId w:val="7"/>
  </w:num>
  <w:num w:numId="16" w16cid:durableId="1366322541">
    <w:abstractNumId w:val="6"/>
  </w:num>
  <w:num w:numId="17" w16cid:durableId="141970269">
    <w:abstractNumId w:val="5"/>
  </w:num>
  <w:num w:numId="18" w16cid:durableId="1273628124">
    <w:abstractNumId w:val="4"/>
  </w:num>
  <w:num w:numId="19" w16cid:durableId="27462314">
    <w:abstractNumId w:val="8"/>
  </w:num>
  <w:num w:numId="20" w16cid:durableId="708339232">
    <w:abstractNumId w:val="11"/>
  </w:num>
  <w:num w:numId="21" w16cid:durableId="2011760045">
    <w:abstractNumId w:val="9"/>
  </w:num>
  <w:num w:numId="22" w16cid:durableId="1645046492">
    <w:abstractNumId w:val="7"/>
  </w:num>
  <w:num w:numId="23" w16cid:durableId="2073700519">
    <w:abstractNumId w:val="6"/>
  </w:num>
  <w:num w:numId="24" w16cid:durableId="1742829166">
    <w:abstractNumId w:val="5"/>
  </w:num>
  <w:num w:numId="25" w16cid:durableId="498278561">
    <w:abstractNumId w:val="4"/>
  </w:num>
  <w:num w:numId="26" w16cid:durableId="194730760">
    <w:abstractNumId w:val="8"/>
  </w:num>
  <w:num w:numId="27" w16cid:durableId="802964911">
    <w:abstractNumId w:val="11"/>
  </w:num>
  <w:num w:numId="28" w16cid:durableId="310721468">
    <w:abstractNumId w:val="12"/>
  </w:num>
  <w:num w:numId="29" w16cid:durableId="99762360">
    <w:abstractNumId w:val="3"/>
  </w:num>
  <w:num w:numId="30" w16cid:durableId="1451514473">
    <w:abstractNumId w:val="2"/>
  </w:num>
  <w:num w:numId="31" w16cid:durableId="1978291339">
    <w:abstractNumId w:val="1"/>
  </w:num>
  <w:num w:numId="32" w16cid:durableId="1264730134">
    <w:abstractNumId w:val="0"/>
  </w:num>
  <w:num w:numId="33" w16cid:durableId="613751356">
    <w:abstractNumId w:val="10"/>
  </w:num>
  <w:num w:numId="34" w16cid:durableId="386026603">
    <w:abstractNumId w:val="13"/>
  </w:num>
  <w:num w:numId="35" w16cid:durableId="10778961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30"/>
    <w:rsid w:val="00033E38"/>
    <w:rsid w:val="00052794"/>
    <w:rsid w:val="00053AE8"/>
    <w:rsid w:val="00077986"/>
    <w:rsid w:val="000D13BB"/>
    <w:rsid w:val="000E02E8"/>
    <w:rsid w:val="001001D8"/>
    <w:rsid w:val="0014175D"/>
    <w:rsid w:val="00151612"/>
    <w:rsid w:val="00186A75"/>
    <w:rsid w:val="001A563C"/>
    <w:rsid w:val="001E4181"/>
    <w:rsid w:val="001F3C28"/>
    <w:rsid w:val="002059F6"/>
    <w:rsid w:val="002070FB"/>
    <w:rsid w:val="00236B67"/>
    <w:rsid w:val="002713D7"/>
    <w:rsid w:val="002905B3"/>
    <w:rsid w:val="002E3B8A"/>
    <w:rsid w:val="003028A6"/>
    <w:rsid w:val="00335F2B"/>
    <w:rsid w:val="00380BAC"/>
    <w:rsid w:val="00390589"/>
    <w:rsid w:val="003A3162"/>
    <w:rsid w:val="003C79E0"/>
    <w:rsid w:val="00416B56"/>
    <w:rsid w:val="00495414"/>
    <w:rsid w:val="004B0843"/>
    <w:rsid w:val="004C1199"/>
    <w:rsid w:val="00530670"/>
    <w:rsid w:val="005550DD"/>
    <w:rsid w:val="005A369E"/>
    <w:rsid w:val="005B1E2E"/>
    <w:rsid w:val="005B40B5"/>
    <w:rsid w:val="005B7CDC"/>
    <w:rsid w:val="005F2830"/>
    <w:rsid w:val="006352BF"/>
    <w:rsid w:val="006472C7"/>
    <w:rsid w:val="006579E9"/>
    <w:rsid w:val="00681B30"/>
    <w:rsid w:val="006A419E"/>
    <w:rsid w:val="006B3EEA"/>
    <w:rsid w:val="006E42CF"/>
    <w:rsid w:val="00725C13"/>
    <w:rsid w:val="007E48B4"/>
    <w:rsid w:val="00851EB2"/>
    <w:rsid w:val="00857CFF"/>
    <w:rsid w:val="00860837"/>
    <w:rsid w:val="00864797"/>
    <w:rsid w:val="008C648C"/>
    <w:rsid w:val="009150A5"/>
    <w:rsid w:val="00924BCA"/>
    <w:rsid w:val="0094211A"/>
    <w:rsid w:val="00946932"/>
    <w:rsid w:val="00965976"/>
    <w:rsid w:val="00970337"/>
    <w:rsid w:val="009A47E4"/>
    <w:rsid w:val="009B45CD"/>
    <w:rsid w:val="009D37FD"/>
    <w:rsid w:val="009E137C"/>
    <w:rsid w:val="009F28EC"/>
    <w:rsid w:val="009F397F"/>
    <w:rsid w:val="00A00F50"/>
    <w:rsid w:val="00A16CC2"/>
    <w:rsid w:val="00A26567"/>
    <w:rsid w:val="00AF4CAC"/>
    <w:rsid w:val="00B04B3F"/>
    <w:rsid w:val="00B062E8"/>
    <w:rsid w:val="00B248E7"/>
    <w:rsid w:val="00B6326A"/>
    <w:rsid w:val="00BB0EFE"/>
    <w:rsid w:val="00BB2499"/>
    <w:rsid w:val="00C104FC"/>
    <w:rsid w:val="00C16D37"/>
    <w:rsid w:val="00C6084A"/>
    <w:rsid w:val="00CA0016"/>
    <w:rsid w:val="00CC6725"/>
    <w:rsid w:val="00D40A2A"/>
    <w:rsid w:val="00D40BA1"/>
    <w:rsid w:val="00D57B6B"/>
    <w:rsid w:val="00D67A49"/>
    <w:rsid w:val="00D76291"/>
    <w:rsid w:val="00D83187"/>
    <w:rsid w:val="00DC787A"/>
    <w:rsid w:val="00E0071A"/>
    <w:rsid w:val="00E11730"/>
    <w:rsid w:val="00E225B6"/>
    <w:rsid w:val="00E46A13"/>
    <w:rsid w:val="00ED756E"/>
    <w:rsid w:val="00F1004C"/>
    <w:rsid w:val="00F36EA8"/>
    <w:rsid w:val="00F56F51"/>
    <w:rsid w:val="00F57D57"/>
    <w:rsid w:val="00F6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84946"/>
  <w15:docId w15:val="{A20EBDC8-ED47-4BAC-A0D6-81412DBC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laconcuadrculaclara1">
    <w:name w:val="Tabla con cuadrícula clara1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customStyle="1" w:styleId="Tablaconcuadrcula1clara1">
    <w:name w:val="Tabla con cuadrícula 1 clara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o-nfasis21">
    <w:name w:val="Tabla con cuadrícula 1 Claro - Énfasis 2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31">
    <w:name w:val="Tabla con cuadrícula 1 clara - Énfasis 3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41">
    <w:name w:val="Tabla con cuadrícula 1 clara - Énfasis 4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51">
    <w:name w:val="Tabla con cuadrícula 1 clara - Énfasis 5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61">
    <w:name w:val="Tabla con cuadrícula 1 clara - Énfasis 6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concuadrcula2-nfasis21">
    <w:name w:val="Tabla con cuadrícula 2 - Énfasis 2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concuadrcula2-nfasis31">
    <w:name w:val="Tabla con cuadrícula 2 - Énfasis 3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2-nfasis41">
    <w:name w:val="Tabla con cuadrícula 2 - Énfasis 4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2-nfasis51">
    <w:name w:val="Tabla con cuadrícula 2 - Énfasis 5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cuadrcula31">
    <w:name w:val="Tabla de cuadrícula 3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3-nfasis11">
    <w:name w:val="Tabla con cuadrícula 3 - Énfasis 1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concuadrcula3-nfasis21">
    <w:name w:val="Tabla con cuadrícula 3 - Énfasis 2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laconcuadrcula3-nfasis31">
    <w:name w:val="Tabla con cuadrícula 3 - Énfasis 3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concuadrcula3-nfasis41">
    <w:name w:val="Tabla con cuadrícula 3 - Énfasis 4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aconcuadrcula3-nfasis51">
    <w:name w:val="Tabla con cuadrícula 3 - Énfasis 5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laconcuadrcula3-nfasis61">
    <w:name w:val="Tabla con cuadrícula 3 - Énfasis 6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Tabladecuadrcula41">
    <w:name w:val="Tabla de cuadrícula 4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concuadrcula4-nfasis21">
    <w:name w:val="Tabla con cuadrícula 4 - Énfasis 2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4-nfasis51">
    <w:name w:val="Tabla con cuadrícula 4 - Énfasis 5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concuadrcula4-nfasis61">
    <w:name w:val="Tabla con cuadrícula 4 - Énfasis 6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concuadrcula5oscura1">
    <w:name w:val="Tabla con cuadrícula 5 oscura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concuadrcula5oscura-nfasis21">
    <w:name w:val="Tabla con cuadrícula 5 oscura - Énfasis 2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6concolores-nfasis11">
    <w:name w:val="Tabla con cuadrícula 6 con colores - Énfasis 1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concuadrcula6concolores-nfasis31">
    <w:name w:val="Tabla con cuadrícula 6 con colores - Énfasis 31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concuadrcula6concolores-nfasis41">
    <w:name w:val="Tabla con cuadrícula 6 con colores - Énfasis 41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concuadrcula7concolores1">
    <w:name w:val="Tabla con cuadrícula 7 con colores1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7concolores-nfasis11">
    <w:name w:val="Tabla con cuadrícula 7 con colores - Énfasis 1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concuadrcula7concolores-nfasis21">
    <w:name w:val="Tabla con cuadrícula 7 con colores - Énfasis 21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Tablaconcuadrcula7concolores-nfasis31">
    <w:name w:val="Tabla con cuadrícula 7 con colores - Énfasis 31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concuadrcula7concolores-nfasis41">
    <w:name w:val="Tabla con cuadrícula 7 con colores - Énfasis 41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Tablaconcuadrcula7concolores-nfasis51">
    <w:name w:val="Tabla con cuadrícula 7 con colores - Énfasis 51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Tablaconcuadrcula7concolores-nfasis61">
    <w:name w:val="Tabla con cuadrícula 7 con colores - Énfasis 61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customStyle="1" w:styleId="Tabladelista1clara1">
    <w:name w:val="Tabla de lista 1 clara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21">
    <w:name w:val="Tabla de lista 2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2-nfasis11">
    <w:name w:val="Tabla de lista 2 - Énfasis 1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2-nfasis21">
    <w:name w:val="Tabla de lista 2 - Énfasis 2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2-nfasis41">
    <w:name w:val="Tabla de lista 2 - Énfasis 4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2-nfasis51">
    <w:name w:val="Tabla de lista 2 - Énfasis 5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2-nfasis61">
    <w:name w:val="Tabla de lista 2 - Énfasis 6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31">
    <w:name w:val="Tabla de lista 3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adelista3-nfasis11">
    <w:name w:val="Tabla de lista 3 - Énfasis 1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Tabladelista3-nfasis31">
    <w:name w:val="Tabla de lista 3 - Énfasis 3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Tabladelista3-nfasis41">
    <w:name w:val="Tabla de lista 3 - Énfasis 4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Tabladelista41">
    <w:name w:val="Tabla de lista 4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11">
    <w:name w:val="Tabla de lista 4 - Énfasis 1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4-nfasis21">
    <w:name w:val="Tabla de lista 4 - Énfasis 2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4-nfasis41">
    <w:name w:val="Tabla de lista 4 - Énfasis 4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4-nfasis51">
    <w:name w:val="Tabla de lista 4 - Énfasis 5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5oscura1">
    <w:name w:val="Tabla de lista 5 oscura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11">
    <w:name w:val="Tabla de lista 5 oscura - Énfasis 1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21">
    <w:name w:val="Tabla de lista 5 oscura - Énfasis 2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31">
    <w:name w:val="Tabla de lista 5 oscura - Énfasis 3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6concolores-nfasis21">
    <w:name w:val="Tabla de lista 6 con colores - Énfasis 21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Tabladelista6concolores-nfasis41">
    <w:name w:val="Tabla de lista 6 con colores - Énfasis 41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Tabladelista6concolores-nfasis51">
    <w:name w:val="Tabla de lista 6 con colores - Énfasis 51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adelista7concolores1">
    <w:name w:val="Tabla de lista 7 con colores1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21">
    <w:name w:val="Tabla de lista 7 con colores - Énfasis 21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41">
    <w:name w:val="Tabla de lista 7 con colores - Énfasis 41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-nfasis61">
    <w:name w:val="Tabla de lista 7 con colores - Énfasis 61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onar1">
    <w:name w:val="Mencionar1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customStyle="1" w:styleId="Tablanormal11">
    <w:name w:val="Tabla normal 1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21">
    <w:name w:val="Tabla normal 21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51">
    <w:name w:val="Tabla normal 51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semiHidden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VEGA\AppData\Roaming\Microsoft\Plantillas\Currculum_con_foto_tema_Intermedi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A14DA3030E4B3C85DBCD9F56670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71B7-994F-4914-8D61-07802486836E}"/>
      </w:docPartPr>
      <w:docPartBody>
        <w:p w:rsidR="008A670D" w:rsidRDefault="00336811">
          <w:pPr>
            <w:pStyle w:val="4AA14DA3030E4B3C85DBCD9F566707F7"/>
          </w:pPr>
          <w:r w:rsidRPr="006352BF">
            <w:rPr>
              <w:lang w:val="es-ES_tradnl" w:bidi="es-ES"/>
            </w:rPr>
            <w:t>Objetivo</w:t>
          </w:r>
        </w:p>
      </w:docPartBody>
    </w:docPart>
    <w:docPart>
      <w:docPartPr>
        <w:name w:val="C9D50952FFB9460B90C8EA27ED809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DC434-8716-4EBB-A55B-90C9703AE8BA}"/>
      </w:docPartPr>
      <w:docPartBody>
        <w:p w:rsidR="008A670D" w:rsidRDefault="00336811">
          <w:pPr>
            <w:pStyle w:val="C9D50952FFB9460B90C8EA27ED809652"/>
          </w:pPr>
          <w:r w:rsidRPr="006352BF">
            <w:rPr>
              <w:lang w:val="es-ES_tradnl" w:bidi="es-ES"/>
            </w:rPr>
            <w:t>Educación</w:t>
          </w:r>
        </w:p>
      </w:docPartBody>
    </w:docPart>
    <w:docPart>
      <w:docPartPr>
        <w:name w:val="D34823E7AB5642C9A8F742DDD3D28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D4C9A-1C54-47AF-8152-D03C9CDA9C48}"/>
      </w:docPartPr>
      <w:docPartBody>
        <w:p w:rsidR="008A670D" w:rsidRDefault="00336811">
          <w:pPr>
            <w:pStyle w:val="D34823E7AB5642C9A8F742DDD3D281F7"/>
          </w:pPr>
          <w:r w:rsidRPr="006352BF">
            <w:rPr>
              <w:lang w:val="es-ES_tradnl" w:bidi="es-ES"/>
            </w:rPr>
            <w:t>experiencia</w:t>
          </w:r>
        </w:p>
      </w:docPartBody>
    </w:docPart>
    <w:docPart>
      <w:docPartPr>
        <w:name w:val="8A06C1D8C645483A9034E64B154C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4A6C9-7CB3-4B6E-8B1E-A35A9EA351E0}"/>
      </w:docPartPr>
      <w:docPartBody>
        <w:p w:rsidR="008A670D" w:rsidRDefault="00336811">
          <w:pPr>
            <w:pStyle w:val="8A06C1D8C645483A9034E64B154C46CE"/>
          </w:pPr>
          <w:r w:rsidRPr="006352BF">
            <w:rPr>
              <w:lang w:val="es-ES_tradnl" w:bidi="es-ES"/>
            </w:rPr>
            <w:t>Aptitudes y habilidades</w:t>
          </w:r>
        </w:p>
      </w:docPartBody>
    </w:docPart>
    <w:docPart>
      <w:docPartPr>
        <w:name w:val="2B114106BB5546499492DDAAF2AA1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EE3D0-CD81-4072-95EF-C5C9B8D3520B}"/>
      </w:docPartPr>
      <w:docPartBody>
        <w:p w:rsidR="008A670D" w:rsidRDefault="00336811">
          <w:pPr>
            <w:pStyle w:val="2B114106BB5546499492DDAAF2AA113C"/>
          </w:pPr>
          <w:r w:rsidRPr="006352BF">
            <w:rPr>
              <w:lang w:val="es-ES_tradnl" w:bidi="es-ES"/>
            </w:rPr>
            <w:t>Comunicación</w:t>
          </w:r>
        </w:p>
      </w:docPartBody>
    </w:docPart>
    <w:docPart>
      <w:docPartPr>
        <w:name w:val="B2781D8543B8458DBAA5139174B3D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5D1F6-D2AC-4F3F-9A13-E469439BD3F3}"/>
      </w:docPartPr>
      <w:docPartBody>
        <w:p w:rsidR="008A670D" w:rsidRDefault="00336811">
          <w:pPr>
            <w:pStyle w:val="B2781D8543B8458DBAA5139174B3D424"/>
          </w:pPr>
          <w:r w:rsidRPr="006352BF">
            <w:rPr>
              <w:lang w:val="es-ES_tradnl" w:bidi="es-ES"/>
            </w:rPr>
            <w:t>Referencias</w:t>
          </w:r>
        </w:p>
      </w:docPartBody>
    </w:docPart>
    <w:docPart>
      <w:docPartPr>
        <w:name w:val="EF9BBA6077E045CE8016E8DBD8272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927DB-E489-4AA1-9EEE-60626110981E}"/>
      </w:docPartPr>
      <w:docPartBody>
        <w:p w:rsidR="008A670D" w:rsidRDefault="00336811">
          <w:pPr>
            <w:pStyle w:val="EF9BBA6077E045CE8016E8DBD8272FE2"/>
          </w:pPr>
          <w:r w:rsidRPr="006352BF">
            <w:rPr>
              <w:lang w:val="es-ES_tradnl" w:bidi="es-ES"/>
            </w:rPr>
            <w:t>Nombre de la referencia</w:t>
          </w:r>
        </w:p>
      </w:docPartBody>
    </w:docPart>
    <w:docPart>
      <w:docPartPr>
        <w:name w:val="BF03D5A4ABAD4DC2BBDA2B6B7AA1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65468-14BA-43FD-99EC-FB14BC2102F3}"/>
      </w:docPartPr>
      <w:docPartBody>
        <w:p w:rsidR="008A670D" w:rsidRDefault="00336811">
          <w:pPr>
            <w:pStyle w:val="BF03D5A4ABAD4DC2BBDA2B6B7AA16431"/>
          </w:pPr>
          <w:r w:rsidRPr="006352BF">
            <w:rPr>
              <w:lang w:val="es-ES_tradnl" w:bidi="es-ES"/>
            </w:rPr>
            <w:t>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HGPGothicE">
    <w:panose1 w:val="020B0900000000000000"/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811"/>
    <w:rsid w:val="00002E22"/>
    <w:rsid w:val="00336811"/>
    <w:rsid w:val="00682085"/>
    <w:rsid w:val="008A670D"/>
    <w:rsid w:val="00A00FC6"/>
    <w:rsid w:val="00E8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A14DA3030E4B3C85DBCD9F566707F7">
    <w:name w:val="4AA14DA3030E4B3C85DBCD9F566707F7"/>
  </w:style>
  <w:style w:type="paragraph" w:customStyle="1" w:styleId="C9D50952FFB9460B90C8EA27ED809652">
    <w:name w:val="C9D50952FFB9460B90C8EA27ED809652"/>
  </w:style>
  <w:style w:type="paragraph" w:customStyle="1" w:styleId="D34823E7AB5642C9A8F742DDD3D281F7">
    <w:name w:val="D34823E7AB5642C9A8F742DDD3D281F7"/>
  </w:style>
  <w:style w:type="paragraph" w:customStyle="1" w:styleId="8A06C1D8C645483A9034E64B154C46CE">
    <w:name w:val="8A06C1D8C645483A9034E64B154C46CE"/>
  </w:style>
  <w:style w:type="paragraph" w:customStyle="1" w:styleId="2B114106BB5546499492DDAAF2AA113C">
    <w:name w:val="2B114106BB5546499492DDAAF2AA113C"/>
  </w:style>
  <w:style w:type="paragraph" w:customStyle="1" w:styleId="B2781D8543B8458DBAA5139174B3D424">
    <w:name w:val="B2781D8543B8458DBAA5139174B3D424"/>
  </w:style>
  <w:style w:type="paragraph" w:customStyle="1" w:styleId="EF9BBA6077E045CE8016E8DBD8272FE2">
    <w:name w:val="EF9BBA6077E045CE8016E8DBD8272FE2"/>
  </w:style>
  <w:style w:type="paragraph" w:customStyle="1" w:styleId="BF03D5A4ABAD4DC2BBDA2B6B7AA16431">
    <w:name w:val="BF03D5A4ABAD4DC2BBDA2B6B7AA164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 /><Relationship Id="rId1" Type="http://schemas.openxmlformats.org/officeDocument/2006/relationships/image" Target="../media/image2.jpeg" 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1DC55-1CF8-444C-887D-E453706390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Currculum_con_foto_tema_Intermedio.dotx</Template>
  <TotalTime>11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FRAVEGA</dc:creator>
  <cp:lastModifiedBy>pablo santiago</cp:lastModifiedBy>
  <cp:revision>16</cp:revision>
  <dcterms:created xsi:type="dcterms:W3CDTF">2021-07-14T01:40:00Z</dcterms:created>
  <dcterms:modified xsi:type="dcterms:W3CDTF">2023-03-27T04:39:00Z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