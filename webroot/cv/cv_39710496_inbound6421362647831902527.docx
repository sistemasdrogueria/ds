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582"/>
    <w:rsid w:val="000341E8"/>
    <w:rsid w:val="000A6FC0"/>
    <w:rsid w:val="000C266A"/>
    <w:rsid w:val="000E4A8C"/>
    <w:rsid w:val="001065BE"/>
    <w:rsid w:val="00164131"/>
    <w:rsid w:val="001658A3"/>
    <w:rsid w:val="001D65EF"/>
    <w:rsid w:val="00264582"/>
    <w:rsid w:val="002C394F"/>
    <w:rsid w:val="002C40C9"/>
    <w:rsid w:val="002E132A"/>
    <w:rsid w:val="00315392"/>
    <w:rsid w:val="00351B2B"/>
    <w:rsid w:val="003958C9"/>
    <w:rsid w:val="00397C22"/>
    <w:rsid w:val="003B3298"/>
    <w:rsid w:val="003D68E7"/>
    <w:rsid w:val="003D7355"/>
    <w:rsid w:val="0044216C"/>
    <w:rsid w:val="00454CF2"/>
    <w:rsid w:val="004835EE"/>
    <w:rsid w:val="004A2E51"/>
    <w:rsid w:val="004B5D77"/>
    <w:rsid w:val="004B6791"/>
    <w:rsid w:val="004F25B4"/>
    <w:rsid w:val="00500A38"/>
    <w:rsid w:val="005468CF"/>
    <w:rsid w:val="00571CF5"/>
    <w:rsid w:val="0059626F"/>
    <w:rsid w:val="005B7B02"/>
    <w:rsid w:val="005D413F"/>
    <w:rsid w:val="006512EA"/>
    <w:rsid w:val="006665AD"/>
    <w:rsid w:val="006F0F37"/>
    <w:rsid w:val="006F6235"/>
    <w:rsid w:val="0071040B"/>
    <w:rsid w:val="0071632A"/>
    <w:rsid w:val="007B3AE8"/>
    <w:rsid w:val="0080661A"/>
    <w:rsid w:val="008548CC"/>
    <w:rsid w:val="0087426A"/>
    <w:rsid w:val="00885880"/>
    <w:rsid w:val="00895BCC"/>
    <w:rsid w:val="008A69FC"/>
    <w:rsid w:val="008C1973"/>
    <w:rsid w:val="0094009E"/>
    <w:rsid w:val="009427C1"/>
    <w:rsid w:val="00951B47"/>
    <w:rsid w:val="009520A3"/>
    <w:rsid w:val="009872EF"/>
    <w:rsid w:val="009C1104"/>
    <w:rsid w:val="009E0F4F"/>
    <w:rsid w:val="00A3344F"/>
    <w:rsid w:val="00A44B5D"/>
    <w:rsid w:val="00A70072"/>
    <w:rsid w:val="00AD3A5C"/>
    <w:rsid w:val="00AF0FE1"/>
    <w:rsid w:val="00B07E9F"/>
    <w:rsid w:val="00B30887"/>
    <w:rsid w:val="00B476C7"/>
    <w:rsid w:val="00B85351"/>
    <w:rsid w:val="00C722CF"/>
    <w:rsid w:val="00C813FF"/>
    <w:rsid w:val="00C817D4"/>
    <w:rsid w:val="00CB5B0C"/>
    <w:rsid w:val="00D860E1"/>
    <w:rsid w:val="00E223DA"/>
    <w:rsid w:val="00E367F3"/>
    <w:rsid w:val="00E42EA3"/>
    <w:rsid w:val="00E75AE1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A334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y\Downloads\Formato12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D96492-6039-40F4-BBE3-01791263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Formato12.2</Template>
  <TotalTime>118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49</vt:i4>
      </vt:variant>
      <vt:variant>
        <vt:i4>2103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  <vt:variant>
        <vt:i4>3735598</vt:i4>
      </vt:variant>
      <vt:variant>
        <vt:i4>2731</vt:i4>
      </vt:variant>
      <vt:variant>
        <vt:i4>1026</vt:i4>
      </vt:variant>
      <vt:variant>
        <vt:i4>1</vt:i4>
      </vt:variant>
      <vt:variant>
        <vt:lpwstr>1 00-21-36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</dc:creator>
  <cp:lastModifiedBy>maty</cp:lastModifiedBy>
  <cp:revision>31</cp:revision>
  <dcterms:created xsi:type="dcterms:W3CDTF">2017-07-27T20:10:00Z</dcterms:created>
  <dcterms:modified xsi:type="dcterms:W3CDTF">2021-01-20T00:56:00Z</dcterms:modified>
</cp:coreProperties>
</file>