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26E45A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23028A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D0FB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52A1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E45D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5C50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E8BA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7AB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85A16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D0114"/>
    <w:multiLevelType w:val="hybridMultilevel"/>
    <w:tmpl w:val="14706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D8944E8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EAF443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A53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C77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8A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ECA4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A6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4B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AE6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EC1EEA24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234DC1E" w:tentative="1">
      <w:start w:val="1"/>
      <w:numFmt w:val="lowerLetter"/>
      <w:lvlText w:val="%2."/>
      <w:lvlJc w:val="left"/>
      <w:pPr>
        <w:ind w:left="1440" w:hanging="360"/>
      </w:pPr>
    </w:lvl>
    <w:lvl w:ilvl="2" w:tplc="15CCA3EA" w:tentative="1">
      <w:start w:val="1"/>
      <w:numFmt w:val="lowerRoman"/>
      <w:lvlText w:val="%3."/>
      <w:lvlJc w:val="right"/>
      <w:pPr>
        <w:ind w:left="2160" w:hanging="180"/>
      </w:pPr>
    </w:lvl>
    <w:lvl w:ilvl="3" w:tplc="E450886A" w:tentative="1">
      <w:start w:val="1"/>
      <w:numFmt w:val="decimal"/>
      <w:lvlText w:val="%4."/>
      <w:lvlJc w:val="left"/>
      <w:pPr>
        <w:ind w:left="2880" w:hanging="360"/>
      </w:pPr>
    </w:lvl>
    <w:lvl w:ilvl="4" w:tplc="E8E67446" w:tentative="1">
      <w:start w:val="1"/>
      <w:numFmt w:val="lowerLetter"/>
      <w:lvlText w:val="%5."/>
      <w:lvlJc w:val="left"/>
      <w:pPr>
        <w:ind w:left="3600" w:hanging="360"/>
      </w:pPr>
    </w:lvl>
    <w:lvl w:ilvl="5" w:tplc="33D26B86" w:tentative="1">
      <w:start w:val="1"/>
      <w:numFmt w:val="lowerRoman"/>
      <w:lvlText w:val="%6."/>
      <w:lvlJc w:val="right"/>
      <w:pPr>
        <w:ind w:left="4320" w:hanging="180"/>
      </w:pPr>
    </w:lvl>
    <w:lvl w:ilvl="6" w:tplc="606EE570" w:tentative="1">
      <w:start w:val="1"/>
      <w:numFmt w:val="decimal"/>
      <w:lvlText w:val="%7."/>
      <w:lvlJc w:val="left"/>
      <w:pPr>
        <w:ind w:left="5040" w:hanging="360"/>
      </w:pPr>
    </w:lvl>
    <w:lvl w:ilvl="7" w:tplc="AE5EC106" w:tentative="1">
      <w:start w:val="1"/>
      <w:numFmt w:val="lowerLetter"/>
      <w:lvlText w:val="%8."/>
      <w:lvlJc w:val="left"/>
      <w:pPr>
        <w:ind w:left="5760" w:hanging="360"/>
      </w:pPr>
    </w:lvl>
    <w:lvl w:ilvl="8" w:tplc="B5EEE9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86DDD"/>
    <w:multiLevelType w:val="hybridMultilevel"/>
    <w:tmpl w:val="10CCD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F2493"/>
    <w:multiLevelType w:val="hybridMultilevel"/>
    <w:tmpl w:val="BA8AC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43519">
    <w:abstractNumId w:val="9"/>
  </w:num>
  <w:num w:numId="2" w16cid:durableId="1113864390">
    <w:abstractNumId w:val="12"/>
  </w:num>
  <w:num w:numId="3" w16cid:durableId="324363779">
    <w:abstractNumId w:val="10"/>
  </w:num>
  <w:num w:numId="4" w16cid:durableId="1321497610">
    <w:abstractNumId w:val="7"/>
  </w:num>
  <w:num w:numId="5" w16cid:durableId="366294392">
    <w:abstractNumId w:val="6"/>
  </w:num>
  <w:num w:numId="6" w16cid:durableId="1708872739">
    <w:abstractNumId w:val="5"/>
  </w:num>
  <w:num w:numId="7" w16cid:durableId="749231040">
    <w:abstractNumId w:val="4"/>
  </w:num>
  <w:num w:numId="8" w16cid:durableId="590285041">
    <w:abstractNumId w:val="8"/>
  </w:num>
  <w:num w:numId="9" w16cid:durableId="35468742">
    <w:abstractNumId w:val="3"/>
  </w:num>
  <w:num w:numId="10" w16cid:durableId="1667709050">
    <w:abstractNumId w:val="2"/>
  </w:num>
  <w:num w:numId="11" w16cid:durableId="1763642284">
    <w:abstractNumId w:val="1"/>
  </w:num>
  <w:num w:numId="12" w16cid:durableId="1154567699">
    <w:abstractNumId w:val="0"/>
  </w:num>
  <w:num w:numId="13" w16cid:durableId="1597010569">
    <w:abstractNumId w:val="13"/>
  </w:num>
  <w:num w:numId="14" w16cid:durableId="1506090071">
    <w:abstractNumId w:val="14"/>
  </w:num>
  <w:num w:numId="15" w16cid:durableId="401366604">
    <w:abstractNumId w:val="15"/>
  </w:num>
  <w:num w:numId="16" w16cid:durableId="364336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65"/>
    <w:rsid w:val="00005973"/>
    <w:rsid w:val="00010C71"/>
    <w:rsid w:val="000437A9"/>
    <w:rsid w:val="0004479F"/>
    <w:rsid w:val="00103E0C"/>
    <w:rsid w:val="001540B1"/>
    <w:rsid w:val="00154248"/>
    <w:rsid w:val="001C1692"/>
    <w:rsid w:val="001E2B50"/>
    <w:rsid w:val="002348B2"/>
    <w:rsid w:val="0024451C"/>
    <w:rsid w:val="002524EB"/>
    <w:rsid w:val="002D1F9F"/>
    <w:rsid w:val="003E01E9"/>
    <w:rsid w:val="004476AB"/>
    <w:rsid w:val="004518CC"/>
    <w:rsid w:val="00451FFE"/>
    <w:rsid w:val="004E0B69"/>
    <w:rsid w:val="004E1CF4"/>
    <w:rsid w:val="0054320D"/>
    <w:rsid w:val="00583B67"/>
    <w:rsid w:val="005E6ED7"/>
    <w:rsid w:val="005F0D61"/>
    <w:rsid w:val="00694FA8"/>
    <w:rsid w:val="006C11D2"/>
    <w:rsid w:val="006F2377"/>
    <w:rsid w:val="00796D6E"/>
    <w:rsid w:val="007D5B92"/>
    <w:rsid w:val="008B567E"/>
    <w:rsid w:val="00932A6B"/>
    <w:rsid w:val="00934C3A"/>
    <w:rsid w:val="009442A6"/>
    <w:rsid w:val="00986265"/>
    <w:rsid w:val="009B09EB"/>
    <w:rsid w:val="00A152A8"/>
    <w:rsid w:val="00A17CEA"/>
    <w:rsid w:val="00A3114D"/>
    <w:rsid w:val="00A33D1B"/>
    <w:rsid w:val="00A423D9"/>
    <w:rsid w:val="00A91359"/>
    <w:rsid w:val="00C666C5"/>
    <w:rsid w:val="00D9053D"/>
    <w:rsid w:val="00DA4624"/>
    <w:rsid w:val="00DA55F5"/>
    <w:rsid w:val="00DC0C5F"/>
    <w:rsid w:val="00E2141B"/>
    <w:rsid w:val="00EA5B07"/>
    <w:rsid w:val="00EB3A61"/>
    <w:rsid w:val="00ED5CBB"/>
    <w:rsid w:val="00FB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B01C7"/>
  <w15:docId w15:val="{5A83EF8E-153E-3A44-A037-3F59F7A5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D9053D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70AB36A-F8EE-2C4F-BDE3-A47635FEB346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D38B353BFD004DBAD1B8CAC4E1A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F9EF-F64E-E74F-899E-AAFA3CC27561}"/>
      </w:docPartPr>
      <w:docPartBody>
        <w:p w:rsidR="00E979F2" w:rsidRDefault="00353FF4">
          <w:pPr>
            <w:pStyle w:val="7FD38B353BFD004DBAD1B8CAC4E1AC27"/>
          </w:pPr>
          <w:r>
            <w:t>Objetivo</w:t>
          </w:r>
        </w:p>
      </w:docPartBody>
    </w:docPart>
    <w:docPart>
      <w:docPartPr>
        <w:name w:val="50CAD1E6EF48A149B2A7B13AF6863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4758F-1EF7-DA47-8719-551947273090}"/>
      </w:docPartPr>
      <w:docPartBody>
        <w:p w:rsidR="00E979F2" w:rsidRDefault="00353FF4">
          <w:pPr>
            <w:pStyle w:val="50CAD1E6EF48A149B2A7B13AF68634B0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3A18F91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70C0E1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E86E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03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EC3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AE1C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4B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A8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40E3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150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F2"/>
    <w:rsid w:val="00353FF4"/>
    <w:rsid w:val="00B43F0C"/>
    <w:rsid w:val="00E9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D38B353BFD004DBAD1B8CAC4E1AC27">
    <w:name w:val="7FD38B353BFD004DBAD1B8CAC4E1AC27"/>
  </w:style>
  <w:style w:type="paragraph" w:customStyle="1" w:styleId="50CAD1E6EF48A149B2A7B13AF68634B0">
    <w:name w:val="50CAD1E6EF48A149B2A7B13AF68634B0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%7b770AB36A-F8EE-2C4F-BDE3-A47635FEB346%7dtf50002018.dotx</Template>
  <TotalTime>0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valentingrillo09@gmail.com</dc:creator>
  <cp:keywords/>
  <dc:description/>
  <cp:lastModifiedBy>valentingrillo09@gmail.com</cp:lastModifiedBy>
  <cp:revision>2</cp:revision>
  <dcterms:created xsi:type="dcterms:W3CDTF">2022-05-09T12:12:00Z</dcterms:created>
  <dcterms:modified xsi:type="dcterms:W3CDTF">2022-05-09T12:12:00Z</dcterms:modified>
</cp:coreProperties>
</file>