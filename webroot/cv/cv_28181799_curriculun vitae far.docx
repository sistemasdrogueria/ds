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8C50" w14:textId="1CE9126D" w:rsidR="008115E5" w:rsidRDefault="001A7623">
      <w:pPr>
        <w:pStyle w:val="Nombre"/>
      </w:pPr>
    </w:p>
    <w:p w14:paraId="34748FA1" w14:textId="7782F029" w:rsidR="0004530B" w:rsidRDefault="00632431">
      <w:pPr>
        <w:pStyle w:val="Nombre"/>
      </w:pPr>
      <w:r>
        <w:t xml:space="preserve">             </w:t>
      </w:r>
      <w:r w:rsidR="00B0645E">
        <w:t>Currículum</w:t>
      </w:r>
    </w:p>
    <w:p w14:paraId="5BFC563D" w14:textId="0D884235" w:rsidR="002343C2" w:rsidRDefault="00B0645E" w:rsidP="00D92292">
      <w:pPr>
        <w:pStyle w:val="Nombre"/>
      </w:pPr>
      <w:r>
        <w:t xml:space="preserve">      </w:t>
      </w:r>
      <w:r w:rsidR="00632431">
        <w:t xml:space="preserve">           </w:t>
      </w:r>
      <w:r>
        <w:t xml:space="preserve">  Vitae</w:t>
      </w:r>
    </w:p>
    <w:p w14:paraId="66B74283" w14:textId="77777777" w:rsidR="002343C2" w:rsidRDefault="002343C2">
      <w:pPr>
        <w:pStyle w:val="Informacindecontacto"/>
      </w:pPr>
    </w:p>
    <w:p w14:paraId="117F0321" w14:textId="4E8714B7" w:rsidR="004565FA" w:rsidRDefault="0033263A">
      <w:pPr>
        <w:pStyle w:val="Informacindecontacto"/>
      </w:pPr>
      <w:r>
        <w:t>Nombre y Apellido:</w:t>
      </w:r>
      <w:r w:rsidR="00907DBA">
        <w:t xml:space="preserve"> González </w:t>
      </w:r>
      <w:r w:rsidR="0067335A">
        <w:t xml:space="preserve"> </w:t>
      </w:r>
      <w:proofErr w:type="spellStart"/>
      <w:r w:rsidR="003B31F1">
        <w:t>cinthia</w:t>
      </w:r>
      <w:proofErr w:type="spellEnd"/>
      <w:r w:rsidR="003B31F1">
        <w:t xml:space="preserve"> romina</w:t>
      </w:r>
    </w:p>
    <w:p w14:paraId="3BB17C3E" w14:textId="77777777" w:rsidR="004565FA" w:rsidRDefault="004565FA">
      <w:pPr>
        <w:pStyle w:val="Informacindecontacto"/>
      </w:pPr>
    </w:p>
    <w:p w14:paraId="06224376" w14:textId="6C82DADF" w:rsidR="00391390" w:rsidRDefault="00DA0141">
      <w:pPr>
        <w:pStyle w:val="Informacindecontacto"/>
      </w:pPr>
      <w:r>
        <w:t xml:space="preserve">D.N.I </w:t>
      </w:r>
      <w:r w:rsidR="00A73530">
        <w:t>28181799</w:t>
      </w:r>
    </w:p>
    <w:p w14:paraId="1907DE8A" w14:textId="2F32A06D" w:rsidR="00391390" w:rsidRDefault="00391390">
      <w:pPr>
        <w:pStyle w:val="Informacindecontacto"/>
      </w:pPr>
    </w:p>
    <w:p w14:paraId="4441374F" w14:textId="38813DFA" w:rsidR="003B31F1" w:rsidRDefault="003B31F1">
      <w:pPr>
        <w:pStyle w:val="Informacindecontacto"/>
      </w:pPr>
      <w:r>
        <w:t>Edad: 41</w:t>
      </w:r>
    </w:p>
    <w:p w14:paraId="51338293" w14:textId="40252AAD" w:rsidR="003B31F1" w:rsidRDefault="003B31F1">
      <w:pPr>
        <w:pStyle w:val="Informacindecontacto"/>
      </w:pPr>
    </w:p>
    <w:p w14:paraId="6CE3108D" w14:textId="46D04D56" w:rsidR="003B31F1" w:rsidRDefault="003B31F1">
      <w:pPr>
        <w:pStyle w:val="Informacindecontacto"/>
      </w:pPr>
      <w:r>
        <w:t>Estado civil: divorciada</w:t>
      </w:r>
    </w:p>
    <w:p w14:paraId="4033BF5F" w14:textId="77777777" w:rsidR="003B31F1" w:rsidRDefault="003B31F1">
      <w:pPr>
        <w:pStyle w:val="Informacindecontacto"/>
      </w:pPr>
    </w:p>
    <w:p w14:paraId="433BC8EE" w14:textId="41246A03" w:rsidR="008115E5" w:rsidRDefault="00AB1742">
      <w:pPr>
        <w:pStyle w:val="Informacindecontacto"/>
      </w:pPr>
      <w:r>
        <w:t>Dirección</w:t>
      </w:r>
      <w:r w:rsidR="005F39E0">
        <w:t xml:space="preserve">: Barrio 17 de agosto, 25 viviendas, grupo 1, casa </w:t>
      </w:r>
      <w:r w:rsidR="00A8285A">
        <w:t>23</w:t>
      </w:r>
    </w:p>
    <w:p w14:paraId="1987C7F7" w14:textId="090F0BCD" w:rsidR="00AB1742" w:rsidRDefault="00AB1742">
      <w:pPr>
        <w:pStyle w:val="Informacindecontacto"/>
      </w:pPr>
    </w:p>
    <w:p w14:paraId="4AD1DFAB" w14:textId="77DEC1B0" w:rsidR="00C20DA5" w:rsidRDefault="00AB1742" w:rsidP="00C60EC3">
      <w:pPr>
        <w:pStyle w:val="Informacindecontacto"/>
      </w:pPr>
      <w:r>
        <w:t>Celular: 3795</w:t>
      </w:r>
      <w:r w:rsidR="002343C2">
        <w:t>024057</w:t>
      </w:r>
    </w:p>
    <w:p w14:paraId="37B986CE" w14:textId="63756F11" w:rsidR="002D2FA1" w:rsidRDefault="002D2FA1" w:rsidP="00C60EC3">
      <w:pPr>
        <w:pStyle w:val="Informacindecontacto"/>
      </w:pPr>
    </w:p>
    <w:p w14:paraId="2B32BE09" w14:textId="404A018E" w:rsidR="002D2FA1" w:rsidRDefault="002D2FA1" w:rsidP="00C60EC3">
      <w:pPr>
        <w:pStyle w:val="Informacindecontacto"/>
      </w:pPr>
    </w:p>
    <w:sdt>
      <w:sdtPr>
        <w:id w:val="-1179423465"/>
        <w:placeholder>
          <w:docPart w:val="6D88CE64C2E45B4FA0773266400496F5"/>
        </w:placeholder>
        <w:temporary/>
        <w:showingPlcHdr/>
      </w:sdtPr>
      <w:sdtEndPr/>
      <w:sdtContent>
        <w:p w14:paraId="67983391" w14:textId="77777777" w:rsidR="008115E5" w:rsidRDefault="0019752A">
          <w:pPr>
            <w:pStyle w:val="Ttulo1"/>
          </w:pPr>
          <w:r>
            <w:t>Objetivo</w:t>
          </w:r>
        </w:p>
      </w:sdtContent>
    </w:sdt>
    <w:p w14:paraId="58E3EDEB" w14:textId="05B9BDEA" w:rsidR="00BA3ECE" w:rsidRDefault="008623AD">
      <w:r>
        <w:t>Desempeñarme en</w:t>
      </w:r>
      <w:r w:rsidR="00FC3A1F">
        <w:t xml:space="preserve"> toda</w:t>
      </w:r>
      <w:r w:rsidR="001B53E2">
        <w:t xml:space="preserve"> las</w:t>
      </w:r>
      <w:r w:rsidR="00FC3A1F">
        <w:t xml:space="preserve"> tarea </w:t>
      </w:r>
      <w:r>
        <w:t>con responsabilidad</w:t>
      </w:r>
      <w:r w:rsidR="001B53E2">
        <w:t xml:space="preserve"> y llegar al objetivo de la empresa. Crecer profesionalmente</w:t>
      </w:r>
      <w:r w:rsidR="00A8285A">
        <w:t>.</w:t>
      </w:r>
    </w:p>
    <w:sdt>
      <w:sdtPr>
        <w:id w:val="1728489637"/>
        <w:placeholder>
          <w:docPart w:val="653C3C91C258F34989DDCF9BC6D450EB"/>
        </w:placeholder>
        <w:temporary/>
        <w:showingPlcHdr/>
      </w:sdtPr>
      <w:sdtEndPr/>
      <w:sdtContent>
        <w:p w14:paraId="5C254DB9" w14:textId="77777777" w:rsidR="008115E5" w:rsidRDefault="0019752A">
          <w:pPr>
            <w:pStyle w:val="Ttulo1"/>
          </w:pPr>
          <w:r>
            <w:t>Experiencia</w:t>
          </w:r>
        </w:p>
      </w:sdtContent>
    </w:sdt>
    <w:p w14:paraId="1E23A4C6" w14:textId="3996B4FB" w:rsidR="008115E5" w:rsidRDefault="00125677">
      <w:r>
        <w:t>FARMAR. JUFEC</w:t>
      </w:r>
    </w:p>
    <w:p w14:paraId="58750F5A" w14:textId="555001A9" w:rsidR="008115E5" w:rsidRDefault="001315CC">
      <w:r>
        <w:t xml:space="preserve">17/02/2006 </w:t>
      </w:r>
      <w:r w:rsidR="00345C09">
        <w:t xml:space="preserve">al </w:t>
      </w:r>
      <w:r>
        <w:t>14/01/2022</w:t>
      </w:r>
    </w:p>
    <w:p w14:paraId="708BBABF" w14:textId="615A33DB" w:rsidR="008115E5" w:rsidRDefault="00345C09" w:rsidP="00F41023">
      <w:pPr>
        <w:pStyle w:val="Listaconvietas"/>
      </w:pPr>
      <w:r>
        <w:t>Farmacia CATEDRAL</w:t>
      </w:r>
      <w:r w:rsidR="001A01F7">
        <w:t>:</w:t>
      </w:r>
      <w:r>
        <w:t xml:space="preserve"> cajera</w:t>
      </w:r>
      <w:r w:rsidR="00A944A8">
        <w:t xml:space="preserve">, </w:t>
      </w:r>
      <w:r w:rsidR="00DB72F6">
        <w:t>perfumera, administrativo obras sociales.</w:t>
      </w:r>
      <w:r w:rsidR="006B1364">
        <w:t xml:space="preserve"> Generar las presentaciones para su facturación.</w:t>
      </w:r>
    </w:p>
    <w:p w14:paraId="6CD88E9D" w14:textId="346AB89D" w:rsidR="001A01F7" w:rsidRDefault="001A01F7" w:rsidP="00F41023">
      <w:pPr>
        <w:pStyle w:val="Listaconvietas"/>
      </w:pPr>
      <w:r>
        <w:t xml:space="preserve">Farmacia </w:t>
      </w:r>
      <w:r w:rsidR="009C4572">
        <w:t>Id</w:t>
      </w:r>
      <w:r>
        <w:t xml:space="preserve">eal: </w:t>
      </w:r>
      <w:r w:rsidR="00A944A8">
        <w:t xml:space="preserve">atención al público, encargada </w:t>
      </w:r>
      <w:r w:rsidR="008A5B75">
        <w:t>de farmacia</w:t>
      </w:r>
      <w:r w:rsidR="00C80D2B">
        <w:t xml:space="preserve">, cierre de cajas. </w:t>
      </w:r>
      <w:r w:rsidR="00726983">
        <w:t>Personal a cargo.</w:t>
      </w:r>
    </w:p>
    <w:p w14:paraId="1F9E3F3B" w14:textId="4FED428A" w:rsidR="008A5B75" w:rsidRDefault="008A5B75" w:rsidP="00F41023">
      <w:pPr>
        <w:pStyle w:val="Listaconvietas"/>
      </w:pPr>
      <w:r>
        <w:t xml:space="preserve">Farmacia del </w:t>
      </w:r>
      <w:r w:rsidR="009C4572">
        <w:t>H</w:t>
      </w:r>
      <w:r>
        <w:t xml:space="preserve">ospital: atención al público, carga de stock </w:t>
      </w:r>
      <w:r w:rsidR="009C4572">
        <w:t>al sistema.</w:t>
      </w:r>
      <w:r w:rsidR="009E244F">
        <w:t xml:space="preserve"> Personal a cargo, cierre de cajas</w:t>
      </w:r>
      <w:r w:rsidR="00E36AA8">
        <w:t>.</w:t>
      </w:r>
    </w:p>
    <w:p w14:paraId="46A51A7D" w14:textId="3FF479A4" w:rsidR="009C4572" w:rsidRDefault="009C4572" w:rsidP="00F41023">
      <w:pPr>
        <w:pStyle w:val="Listaconvietas"/>
      </w:pPr>
      <w:r>
        <w:t xml:space="preserve">Farmacia </w:t>
      </w:r>
      <w:r w:rsidR="00FE4EFE">
        <w:t>Nueva San Juan: administrativo, atención al cliente.</w:t>
      </w:r>
    </w:p>
    <w:p w14:paraId="20EB700E" w14:textId="1E698FF2" w:rsidR="00FE4EFE" w:rsidRDefault="00117644" w:rsidP="00F41023">
      <w:pPr>
        <w:pStyle w:val="Listaconvietas"/>
      </w:pPr>
      <w:r>
        <w:t xml:space="preserve">Farmacia </w:t>
      </w:r>
      <w:proofErr w:type="spellStart"/>
      <w:r>
        <w:t>Maipu</w:t>
      </w:r>
      <w:proofErr w:type="spellEnd"/>
      <w:r>
        <w:t>: atención al público, administrativa</w:t>
      </w:r>
    </w:p>
    <w:p w14:paraId="52C3E8F7" w14:textId="067939E0" w:rsidR="00117644" w:rsidRDefault="00406B05" w:rsidP="00F41023">
      <w:pPr>
        <w:pStyle w:val="Listaconvietas"/>
      </w:pPr>
      <w:r>
        <w:t xml:space="preserve">C.A.M.E </w:t>
      </w:r>
      <w:r w:rsidR="00042C1F">
        <w:t>(</w:t>
      </w:r>
      <w:r w:rsidR="00A5544C">
        <w:t xml:space="preserve">medicamentos especiales) </w:t>
      </w:r>
      <w:r w:rsidR="00573F50">
        <w:t>a cargo</w:t>
      </w:r>
      <w:r w:rsidR="00C23D3F">
        <w:t xml:space="preserve"> de la oficina y de</w:t>
      </w:r>
      <w:r w:rsidR="00573F50">
        <w:t xml:space="preserve"> </w:t>
      </w:r>
      <w:r w:rsidR="00C23D3F">
        <w:t xml:space="preserve"> </w:t>
      </w:r>
      <w:r w:rsidR="000A0183">
        <w:t xml:space="preserve">solucionar cualquier inconveniente que pueda surgir con los medicamentos </w:t>
      </w:r>
      <w:r w:rsidR="009B7372">
        <w:t xml:space="preserve">de tratamiento especiales de los afiliados del </w:t>
      </w:r>
      <w:proofErr w:type="spellStart"/>
      <w:r w:rsidR="009B7372">
        <w:t>I.O.S.COr</w:t>
      </w:r>
      <w:proofErr w:type="spellEnd"/>
      <w:r w:rsidR="009B7372">
        <w:t>, entrega y recepción de los mismos</w:t>
      </w:r>
      <w:r w:rsidR="0064364E">
        <w:t xml:space="preserve">, generar las presentaciones para su facturación. </w:t>
      </w:r>
    </w:p>
    <w:sectPr w:rsidR="00117644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C7A3" w14:textId="77777777" w:rsidR="00976E40" w:rsidRDefault="00976E40">
      <w:pPr>
        <w:spacing w:after="0" w:line="240" w:lineRule="auto"/>
      </w:pPr>
      <w:r>
        <w:separator/>
      </w:r>
    </w:p>
  </w:endnote>
  <w:endnote w:type="continuationSeparator" w:id="0">
    <w:p w14:paraId="283810C0" w14:textId="77777777" w:rsidR="00976E40" w:rsidRDefault="0097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7F9F" w14:textId="77777777" w:rsidR="008115E5" w:rsidRDefault="0019752A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1CA4" w14:textId="77777777" w:rsidR="00976E40" w:rsidRDefault="00976E40">
      <w:pPr>
        <w:spacing w:after="0" w:line="240" w:lineRule="auto"/>
      </w:pPr>
      <w:r>
        <w:separator/>
      </w:r>
    </w:p>
  </w:footnote>
  <w:footnote w:type="continuationSeparator" w:id="0">
    <w:p w14:paraId="232A5213" w14:textId="77777777" w:rsidR="00976E40" w:rsidRDefault="00976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87CE" w14:textId="77777777" w:rsidR="008115E5" w:rsidRDefault="0019752A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639BA3" wp14:editId="785690A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FF6D30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B1CC" w14:textId="77777777" w:rsidR="008115E5" w:rsidRDefault="00814042">
    <w:r>
      <w:rPr>
        <w:noProof/>
        <w:lang w:val="es-MX" w:eastAsia="es-MX"/>
      </w:rPr>
    </w:r>
    <w:r w:rsidR="00814042">
      <w:rPr>
        <w:noProof/>
        <w:lang w:val="es-MX" w:eastAsia="es-MX"/>
      </w:rPr>
      <w:pict w14:anchorId="7EFCCD1B">
        <v:group id="Grupo 4" o:spid="_x0000_s2050" alt="Title: Marco de página con tabulación" style="position:absolute;margin-left:0;margin-top:0;width:320.95pt;height:1236.4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2052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3D324B04" w14:textId="77777777" w:rsidR="008115E5" w:rsidRDefault="001A7623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0849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CD26E8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A56D8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D0CD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B8CA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16471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694EE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086F3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AAC9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39A72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5D420726"/>
    <w:lvl w:ilvl="0" w:tplc="8C5C2C4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652E10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A236A6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3B708A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D4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7EDC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6D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24A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9647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BE4016C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F268149E" w:tentative="1">
      <w:start w:val="1"/>
      <w:numFmt w:val="lowerLetter"/>
      <w:lvlText w:val="%2."/>
      <w:lvlJc w:val="left"/>
      <w:pPr>
        <w:ind w:left="1440" w:hanging="360"/>
      </w:pPr>
    </w:lvl>
    <w:lvl w:ilvl="2" w:tplc="4950E302" w:tentative="1">
      <w:start w:val="1"/>
      <w:numFmt w:val="lowerRoman"/>
      <w:lvlText w:val="%3."/>
      <w:lvlJc w:val="right"/>
      <w:pPr>
        <w:ind w:left="2160" w:hanging="180"/>
      </w:pPr>
    </w:lvl>
    <w:lvl w:ilvl="3" w:tplc="7010A97C" w:tentative="1">
      <w:start w:val="1"/>
      <w:numFmt w:val="decimal"/>
      <w:lvlText w:val="%4."/>
      <w:lvlJc w:val="left"/>
      <w:pPr>
        <w:ind w:left="2880" w:hanging="360"/>
      </w:pPr>
    </w:lvl>
    <w:lvl w:ilvl="4" w:tplc="80523E4A" w:tentative="1">
      <w:start w:val="1"/>
      <w:numFmt w:val="lowerLetter"/>
      <w:lvlText w:val="%5."/>
      <w:lvlJc w:val="left"/>
      <w:pPr>
        <w:ind w:left="3600" w:hanging="360"/>
      </w:pPr>
    </w:lvl>
    <w:lvl w:ilvl="5" w:tplc="19949F3C" w:tentative="1">
      <w:start w:val="1"/>
      <w:numFmt w:val="lowerRoman"/>
      <w:lvlText w:val="%6."/>
      <w:lvlJc w:val="right"/>
      <w:pPr>
        <w:ind w:left="4320" w:hanging="180"/>
      </w:pPr>
    </w:lvl>
    <w:lvl w:ilvl="6" w:tplc="592C5F9E" w:tentative="1">
      <w:start w:val="1"/>
      <w:numFmt w:val="decimal"/>
      <w:lvlText w:val="%7."/>
      <w:lvlJc w:val="left"/>
      <w:pPr>
        <w:ind w:left="5040" w:hanging="360"/>
      </w:pPr>
    </w:lvl>
    <w:lvl w:ilvl="7" w:tplc="CC9CF074" w:tentative="1">
      <w:start w:val="1"/>
      <w:numFmt w:val="lowerLetter"/>
      <w:lvlText w:val="%8."/>
      <w:lvlJc w:val="left"/>
      <w:pPr>
        <w:ind w:left="5760" w:hanging="360"/>
      </w:pPr>
    </w:lvl>
    <w:lvl w:ilvl="8" w:tplc="425630B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CB"/>
    <w:rsid w:val="00042C1F"/>
    <w:rsid w:val="0004530B"/>
    <w:rsid w:val="00053BF1"/>
    <w:rsid w:val="000A0183"/>
    <w:rsid w:val="000B5E4C"/>
    <w:rsid w:val="00104125"/>
    <w:rsid w:val="00117644"/>
    <w:rsid w:val="00125677"/>
    <w:rsid w:val="001315CC"/>
    <w:rsid w:val="0019752A"/>
    <w:rsid w:val="001A01F7"/>
    <w:rsid w:val="001A7623"/>
    <w:rsid w:val="001B53E2"/>
    <w:rsid w:val="002343C2"/>
    <w:rsid w:val="00240A9B"/>
    <w:rsid w:val="0024713A"/>
    <w:rsid w:val="002D2FA1"/>
    <w:rsid w:val="0033263A"/>
    <w:rsid w:val="00345C09"/>
    <w:rsid w:val="00391390"/>
    <w:rsid w:val="003B31F1"/>
    <w:rsid w:val="00406B05"/>
    <w:rsid w:val="00436F2B"/>
    <w:rsid w:val="004565FA"/>
    <w:rsid w:val="004E70B6"/>
    <w:rsid w:val="005417D8"/>
    <w:rsid w:val="00573F50"/>
    <w:rsid w:val="005F39E0"/>
    <w:rsid w:val="00606873"/>
    <w:rsid w:val="00632431"/>
    <w:rsid w:val="0064364E"/>
    <w:rsid w:val="0067293D"/>
    <w:rsid w:val="0067335A"/>
    <w:rsid w:val="006B1364"/>
    <w:rsid w:val="006B5E4C"/>
    <w:rsid w:val="00726983"/>
    <w:rsid w:val="007C7B5D"/>
    <w:rsid w:val="00814042"/>
    <w:rsid w:val="00851F87"/>
    <w:rsid w:val="008623AD"/>
    <w:rsid w:val="008A5B75"/>
    <w:rsid w:val="00907DBA"/>
    <w:rsid w:val="00976E40"/>
    <w:rsid w:val="009A24C1"/>
    <w:rsid w:val="009B7372"/>
    <w:rsid w:val="009C4572"/>
    <w:rsid w:val="009E244F"/>
    <w:rsid w:val="009F3F49"/>
    <w:rsid w:val="00A03E49"/>
    <w:rsid w:val="00A34667"/>
    <w:rsid w:val="00A3685E"/>
    <w:rsid w:val="00A5544C"/>
    <w:rsid w:val="00A73530"/>
    <w:rsid w:val="00A8285A"/>
    <w:rsid w:val="00A944A8"/>
    <w:rsid w:val="00AB1742"/>
    <w:rsid w:val="00B0645E"/>
    <w:rsid w:val="00BA3ECE"/>
    <w:rsid w:val="00C20DA5"/>
    <w:rsid w:val="00C23D3F"/>
    <w:rsid w:val="00C80D2B"/>
    <w:rsid w:val="00D062F7"/>
    <w:rsid w:val="00D92292"/>
    <w:rsid w:val="00DA0141"/>
    <w:rsid w:val="00DB72F6"/>
    <w:rsid w:val="00E005CB"/>
    <w:rsid w:val="00E36AA8"/>
    <w:rsid w:val="00E66BF2"/>
    <w:rsid w:val="00EC550C"/>
    <w:rsid w:val="00FC3A1F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55524F"/>
  <w15:docId w15:val="{A05E8FE2-60D0-6441-B2B1-56712F1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77AB3D8-DC49-1349-88F2-130D5EC7026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8CE64C2E45B4FA077326640049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DA45B-AE82-464A-A201-5BF66E950E3D}"/>
      </w:docPartPr>
      <w:docPartBody>
        <w:p w:rsidR="00A234C0" w:rsidRDefault="00F3245E">
          <w:pPr>
            <w:pStyle w:val="6D88CE64C2E45B4FA0773266400496F5"/>
          </w:pPr>
          <w:r>
            <w:t>Objetivo</w:t>
          </w:r>
        </w:p>
      </w:docPartBody>
    </w:docPart>
    <w:docPart>
      <w:docPartPr>
        <w:name w:val="653C3C91C258F34989DDCF9BC6D45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BAED1-4730-D249-B9B5-C70B5339937F}"/>
      </w:docPartPr>
      <w:docPartBody>
        <w:p w:rsidR="00A234C0" w:rsidRDefault="00F3245E">
          <w:pPr>
            <w:pStyle w:val="653C3C91C258F34989DDCF9BC6D450EB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622E1C3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35E281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C8C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89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2F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A02B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A6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8E4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F4ED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5E"/>
    <w:rsid w:val="00A234C0"/>
    <w:rsid w:val="00AC57E8"/>
    <w:rsid w:val="00B94C73"/>
    <w:rsid w:val="00F167FD"/>
    <w:rsid w:val="00F3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88CE64C2E45B4FA0773266400496F5">
    <w:name w:val="6D88CE64C2E45B4FA0773266400496F5"/>
  </w:style>
  <w:style w:type="paragraph" w:customStyle="1" w:styleId="653C3C91C258F34989DDCF9BC6D450EB">
    <w:name w:val="653C3C91C258F34989DDCF9BC6D450EB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DC30F-6AB5-4F5A-B58B-7EFD20600AE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%7bA77AB3D8-DC49-1349-88F2-130D5EC7026C%7dtf50002018.dotx</Template>
  <TotalTime>3</TotalTime>
  <Pages>1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cinthiagonz17@gmail.com</dc:creator>
  <cp:keywords/>
  <dc:description/>
  <cp:lastModifiedBy>cinthiagonz17@gmail.com</cp:lastModifiedBy>
  <cp:revision>2</cp:revision>
  <dcterms:created xsi:type="dcterms:W3CDTF">2022-05-16T13:42:00Z</dcterms:created>
  <dcterms:modified xsi:type="dcterms:W3CDTF">2022-05-16T13:42:00Z</dcterms:modified>
</cp:coreProperties>
</file>