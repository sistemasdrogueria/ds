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FB6C" w14:textId="76663531" w:rsidR="00E953FA" w:rsidRPr="00DF57B9" w:rsidRDefault="00537679">
      <w:pPr>
        <w:pStyle w:val="Informacindecontacto"/>
        <w:rPr>
          <w:noProof/>
          <w:lang w:val="es-ES_tradnl"/>
        </w:rPr>
      </w:pPr>
      <w:sdt>
        <w:sdtPr>
          <w:rPr>
            <w:noProof/>
            <w:lang w:val="es-ES_tradnl"/>
          </w:rPr>
          <w:alias w:val="Dirección postal"/>
          <w:tag w:val="Dirección postal"/>
          <w:id w:val="1415969137"/>
          <w:placeholder>
            <w:docPart w:val="235FC0E879CD492E82BC552B10873EBF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04148C">
            <w:rPr>
              <w:noProof/>
              <w:lang w:val="es-ES_tradnl"/>
            </w:rPr>
            <w:t>Ara San Juan 1510. Parque San Martin.</w:t>
          </w:r>
        </w:sdtContent>
      </w:sdt>
    </w:p>
    <w:sdt>
      <w:sdtPr>
        <w:rPr>
          <w:noProof/>
          <w:lang w:val="es-ES_tradnl"/>
        </w:rPr>
        <w:alias w:val="Categoría"/>
        <w:tag w:val=""/>
        <w:id w:val="1543715586"/>
        <w:placeholder>
          <w:docPart w:val="98D08644693D4ECBA76D90B8F07907B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77A82078" w14:textId="77777777" w:rsidR="00E953FA" w:rsidRPr="00DF57B9" w:rsidRDefault="00917F95">
          <w:pPr>
            <w:pStyle w:val="Informacindecontacto"/>
            <w:rPr>
              <w:noProof/>
              <w:lang w:val="es-ES_tradnl"/>
            </w:rPr>
          </w:pPr>
          <w:r>
            <w:rPr>
              <w:noProof/>
            </w:rPr>
            <w:t>1722, Merlo. Buenos Aires.</w:t>
          </w:r>
        </w:p>
      </w:sdtContent>
    </w:sdt>
    <w:p w14:paraId="07F28B51" w14:textId="77777777" w:rsidR="00E953FA" w:rsidRPr="00DF57B9" w:rsidRDefault="00537679" w:rsidP="0004148C">
      <w:pPr>
        <w:pStyle w:val="Informacindecontacto"/>
        <w:rPr>
          <w:noProof/>
          <w:lang w:val="es-ES_tradnl"/>
        </w:rPr>
      </w:pPr>
      <w:sdt>
        <w:sdtPr>
          <w:rPr>
            <w:noProof/>
            <w:lang w:val="es-ES_tradnl"/>
          </w:rPr>
          <w:alias w:val="Teléfono"/>
          <w:tag w:val="Teléfono"/>
          <w:id w:val="599758962"/>
          <w:placeholder>
            <w:docPart w:val="D5CBBD730FC4410EBD0B95118581F7F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4148C">
            <w:rPr>
              <w:noProof/>
              <w:lang w:val="es-ES_tradnl"/>
            </w:rPr>
            <w:t>11 (15) 33958972</w:t>
          </w:r>
        </w:sdtContent>
      </w:sdt>
    </w:p>
    <w:sdt>
      <w:sdtPr>
        <w:rPr>
          <w:rStyle w:val="nfasis"/>
          <w:noProof/>
          <w:lang w:val="es-ES_tradnl"/>
        </w:rPr>
        <w:alias w:val="Correo electrónico"/>
        <w:tag w:val=""/>
        <w:id w:val="1889536063"/>
        <w:placeholder>
          <w:docPart w:val="6E24D40F64F54B5FADE3814C031FA09C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is"/>
        </w:rPr>
      </w:sdtEndPr>
      <w:sdtContent>
        <w:p w14:paraId="7ED74F4E" w14:textId="77777777" w:rsidR="00E953FA" w:rsidRPr="00DF57B9" w:rsidRDefault="0004148C">
          <w:pPr>
            <w:pStyle w:val="Informacindecontacto"/>
            <w:rPr>
              <w:rStyle w:val="nfasis"/>
              <w:noProof/>
              <w:lang w:val="es-ES_tradnl"/>
            </w:rPr>
          </w:pPr>
          <w:r w:rsidRPr="0004148C">
            <w:rPr>
              <w:rStyle w:val="nfasis"/>
              <w:noProof/>
              <w:lang w:val="es-ES_tradnl"/>
            </w:rPr>
            <w:t>BIAvila2705@</w:t>
          </w:r>
          <w:r>
            <w:rPr>
              <w:rStyle w:val="nfasis"/>
              <w:noProof/>
              <w:lang w:val="es-ES_tradnl"/>
            </w:rPr>
            <w:t>Gmail.com</w:t>
          </w:r>
        </w:p>
      </w:sdtContent>
    </w:sdt>
    <w:p w14:paraId="250A5BF9" w14:textId="4A139A5A" w:rsidR="00E953FA" w:rsidRPr="00DF57B9" w:rsidRDefault="006F5308" w:rsidP="00AA1CA1">
      <w:pPr>
        <w:pStyle w:val="Nombre"/>
        <w:tabs>
          <w:tab w:val="right" w:pos="9996"/>
        </w:tabs>
        <w:rPr>
          <w:noProof/>
          <w:lang w:val="es-ES_tradnl"/>
        </w:rPr>
      </w:pPr>
      <w:r>
        <w:rPr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15705A51" wp14:editId="2669321E">
            <wp:simplePos x="0" y="0"/>
            <wp:positionH relativeFrom="column">
              <wp:posOffset>180975</wp:posOffset>
            </wp:positionH>
            <wp:positionV relativeFrom="paragraph">
              <wp:posOffset>225425</wp:posOffset>
            </wp:positionV>
            <wp:extent cx="921385" cy="92138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noProof/>
            <w:lang w:val="es-ES_tradnl"/>
          </w:rPr>
          <w:alias w:val="SU NOMBRE"/>
          <w:tag w:val=""/>
          <w:id w:val="1197042864"/>
          <w:placeholder>
            <w:docPart w:val="6E1813006D06487B95515D849F05A5C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rPr>
              <w:noProof/>
              <w:lang w:val="es-ES_tradnl"/>
            </w:rPr>
            <w:t>BRAIAN IVAN AVILAN</w:t>
          </w:r>
        </w:sdtContent>
      </w:sdt>
      <w:r w:rsidR="00AA1CA1">
        <w:rPr>
          <w:noProof/>
          <w:lang w:val="es-ES_tradnl"/>
        </w:rPr>
        <w:tab/>
      </w:r>
    </w:p>
    <w:tbl>
      <w:tblPr>
        <w:tblStyle w:val="Informeanual"/>
        <w:tblW w:w="5001" w:type="pct"/>
        <w:tblLook w:val="04A0" w:firstRow="1" w:lastRow="0" w:firstColumn="1" w:lastColumn="0" w:noHBand="0" w:noVBand="1"/>
        <w:tblDescription w:val="Resume"/>
      </w:tblPr>
      <w:tblGrid>
        <w:gridCol w:w="1788"/>
        <w:gridCol w:w="477"/>
        <w:gridCol w:w="7877"/>
      </w:tblGrid>
      <w:tr w:rsidR="00E953FA" w:rsidRPr="00DF57B9" w14:paraId="14A72019" w14:textId="77777777" w:rsidTr="00FC5AA1">
        <w:tc>
          <w:tcPr>
            <w:tcW w:w="1788" w:type="dxa"/>
          </w:tcPr>
          <w:p w14:paraId="197723DF" w14:textId="77777777" w:rsidR="00E953FA" w:rsidRPr="00DF57B9" w:rsidRDefault="00917F95">
            <w:pPr>
              <w:pStyle w:val="Ttulo1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perfil profesional</w:t>
            </w:r>
          </w:p>
        </w:tc>
        <w:tc>
          <w:tcPr>
            <w:tcW w:w="477" w:type="dxa"/>
          </w:tcPr>
          <w:p w14:paraId="0AA7CF46" w14:textId="77777777"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p w14:paraId="62C758D0" w14:textId="77777777" w:rsidR="00E953FA" w:rsidRPr="00DF57B9" w:rsidRDefault="00917F95" w:rsidP="00E85F71">
            <w:pPr>
              <w:pStyle w:val="Textodelcurrculumvtae"/>
              <w:spacing w:line="264" w:lineRule="auto"/>
              <w:ind w:right="360"/>
              <w:rPr>
                <w:noProof/>
                <w:lang w:val="es-ES_tradnl"/>
              </w:rPr>
            </w:pPr>
            <w:r w:rsidRPr="00917F95">
              <w:rPr>
                <w:noProof/>
                <w:lang w:val="es-ES_tradnl"/>
              </w:rPr>
              <w:t xml:space="preserve">Operario de logística </w:t>
            </w:r>
            <w:r w:rsidR="00787BF0">
              <w:rPr>
                <w:noProof/>
                <w:lang w:val="es-ES_tradnl"/>
              </w:rPr>
              <w:t>en el area farmaeutica con 5 años de experiencia. M</w:t>
            </w:r>
            <w:r w:rsidRPr="00917F95">
              <w:rPr>
                <w:noProof/>
                <w:lang w:val="es-ES_tradnl"/>
              </w:rPr>
              <w:t xml:space="preserve">e </w:t>
            </w:r>
            <w:r w:rsidR="00787BF0">
              <w:rPr>
                <w:noProof/>
                <w:lang w:val="es-ES_tradnl"/>
              </w:rPr>
              <w:t xml:space="preserve">he </w:t>
            </w:r>
            <w:r w:rsidRPr="00917F95">
              <w:rPr>
                <w:noProof/>
                <w:lang w:val="es-ES_tradnl"/>
              </w:rPr>
              <w:t xml:space="preserve">desempeñado </w:t>
            </w:r>
            <w:r w:rsidR="00787BF0">
              <w:rPr>
                <w:noProof/>
                <w:lang w:val="es-ES_tradnl"/>
              </w:rPr>
              <w:t xml:space="preserve">en </w:t>
            </w:r>
            <w:r w:rsidRPr="00917F95">
              <w:rPr>
                <w:noProof/>
                <w:lang w:val="es-ES_tradnl"/>
              </w:rPr>
              <w:t>todas las f</w:t>
            </w:r>
            <w:r w:rsidR="00787BF0">
              <w:rPr>
                <w:noProof/>
                <w:lang w:val="es-ES_tradnl"/>
              </w:rPr>
              <w:t>unciones propias de mi empleo</w:t>
            </w:r>
            <w:r w:rsidRPr="00917F95">
              <w:rPr>
                <w:noProof/>
                <w:lang w:val="es-ES_tradnl"/>
              </w:rPr>
              <w:t>, y me</w:t>
            </w:r>
            <w:r w:rsidR="009E2652">
              <w:rPr>
                <w:noProof/>
                <w:lang w:val="es-ES_tradnl"/>
              </w:rPr>
              <w:t xml:space="preserve"> he</w:t>
            </w:r>
            <w:r w:rsidRPr="00917F95">
              <w:rPr>
                <w:noProof/>
                <w:lang w:val="es-ES_tradnl"/>
              </w:rPr>
              <w:t xml:space="preserve"> es</w:t>
            </w:r>
            <w:r w:rsidR="009E2652">
              <w:rPr>
                <w:noProof/>
                <w:lang w:val="es-ES_tradnl"/>
              </w:rPr>
              <w:t>pecializo en el control y manejo del personal</w:t>
            </w:r>
            <w:r w:rsidR="00787BF0">
              <w:rPr>
                <w:noProof/>
                <w:lang w:val="es-ES_tradnl"/>
              </w:rPr>
              <w:t xml:space="preserve">. </w:t>
            </w:r>
            <w:r w:rsidR="009E2652">
              <w:rPr>
                <w:noProof/>
                <w:lang w:val="es-ES_tradnl"/>
              </w:rPr>
              <w:t xml:space="preserve"> Con g</w:t>
            </w:r>
            <w:r w:rsidR="00787BF0">
              <w:rPr>
                <w:noProof/>
                <w:lang w:val="es-ES_tradnl"/>
              </w:rPr>
              <w:t xml:space="preserve">ran capacidad de </w:t>
            </w:r>
            <w:r w:rsidR="009E2652">
              <w:rPr>
                <w:noProof/>
                <w:lang w:val="es-ES_tradnl"/>
              </w:rPr>
              <w:t>organización y criterio para la realizacion de tareas</w:t>
            </w:r>
            <w:r w:rsidRPr="00917F95">
              <w:rPr>
                <w:noProof/>
                <w:lang w:val="es-ES_tradnl"/>
              </w:rPr>
              <w:t>.</w:t>
            </w:r>
          </w:p>
        </w:tc>
      </w:tr>
      <w:tr w:rsidR="00E953FA" w:rsidRPr="00DF57B9" w14:paraId="7201330A" w14:textId="77777777" w:rsidTr="00FC5AA1">
        <w:tc>
          <w:tcPr>
            <w:tcW w:w="1788" w:type="dxa"/>
          </w:tcPr>
          <w:p w14:paraId="6A870E36" w14:textId="77777777"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Conocimientos</w:t>
            </w:r>
          </w:p>
        </w:tc>
        <w:tc>
          <w:tcPr>
            <w:tcW w:w="477" w:type="dxa"/>
          </w:tcPr>
          <w:p w14:paraId="5A39111F" w14:textId="77777777"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p w14:paraId="5A52B47E" w14:textId="77777777" w:rsidR="00E953FA" w:rsidRDefault="009F0B84" w:rsidP="009F0B84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Software de productividad basico (excel y word).</w:t>
            </w:r>
          </w:p>
          <w:p w14:paraId="31E324A2" w14:textId="77777777" w:rsidR="009F0B84" w:rsidRPr="00DF57B9" w:rsidRDefault="009F0B84" w:rsidP="009F0B84">
            <w:pPr>
              <w:pStyle w:val="Textodelcurrculumvtae"/>
              <w:spacing w:line="264" w:lineRule="auto"/>
              <w:ind w:right="720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Licencia de conducir – categoria B1</w:t>
            </w:r>
          </w:p>
        </w:tc>
      </w:tr>
      <w:tr w:rsidR="00E953FA" w:rsidRPr="00DF57B9" w14:paraId="33166C03" w14:textId="77777777" w:rsidTr="00FC5AA1">
        <w:tc>
          <w:tcPr>
            <w:tcW w:w="1788" w:type="dxa"/>
          </w:tcPr>
          <w:p w14:paraId="330FFED2" w14:textId="77777777"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Experiencia</w:t>
            </w:r>
          </w:p>
        </w:tc>
        <w:tc>
          <w:tcPr>
            <w:tcW w:w="477" w:type="dxa"/>
          </w:tcPr>
          <w:p w14:paraId="07AF7F41" w14:textId="77777777"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221802691"/>
                  <w:placeholder>
                    <w:docPart w:val="907510548EF54CD287861C792BAA9492"/>
                  </w:placeholder>
                  <w15:color w:val="C0C0C0"/>
                  <w15:repeatingSectionItem/>
                </w:sdtPr>
                <w:sdtEndPr/>
                <w:sdtContent>
                  <w:p w14:paraId="72B1A698" w14:textId="77777777" w:rsidR="00DF57B9" w:rsidRPr="00DF57B9" w:rsidRDefault="00FC5AA1" w:rsidP="009E2652">
                    <w:pPr>
                      <w:pStyle w:val="Ttulo2"/>
                      <w:numPr>
                        <w:ilvl w:val="0"/>
                        <w:numId w:val="2"/>
                      </w:numPr>
                      <w:spacing w:line="264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 xml:space="preserve">peon de cocina  - MASSALIN PARTICULARES.  </w:t>
                    </w:r>
                  </w:p>
                  <w:p w14:paraId="24510816" w14:textId="77777777" w:rsidR="00DF57B9" w:rsidRPr="00DF57B9" w:rsidRDefault="00FC5AA1" w:rsidP="00AC03C7">
                    <w:pPr>
                      <w:pStyle w:val="Textodelcurrculumvtae"/>
                      <w:spacing w:line="264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Enero 2012 – Diciembre 2012.</w:t>
                    </w:r>
                  </w:p>
                  <w:p w14:paraId="53AFF900" w14:textId="77777777" w:rsidR="00DF57B9" w:rsidRPr="00DF57B9" w:rsidRDefault="00FC5AA1" w:rsidP="00AC03C7">
                    <w:pPr>
                      <w:spacing w:line="264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Tareas de cocina, mantenimiento y limpieza de salon, mozo.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68699791"/>
                  <w:placeholder>
                    <w:docPart w:val="907510548EF54CD287861C792BAA9492"/>
                  </w:placeholder>
                  <w15:color w:val="C0C0C0"/>
                  <w15:repeatingSectionItem/>
                </w:sdtPr>
                <w:sdtEndPr/>
                <w:sdtContent>
                  <w:p w14:paraId="20F05A01" w14:textId="77777777" w:rsidR="00DF57B9" w:rsidRPr="00DF57B9" w:rsidRDefault="00FC5AA1" w:rsidP="009E2652">
                    <w:pPr>
                      <w:pStyle w:val="Ttulo2"/>
                      <w:numPr>
                        <w:ilvl w:val="0"/>
                        <w:numId w:val="2"/>
                      </w:numPr>
                      <w:spacing w:line="264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operario –</w:t>
                    </w:r>
                    <w:r w:rsidR="00FC6230">
                      <w:rPr>
                        <w:noProof/>
                        <w:lang w:val="es-ES_tradnl"/>
                      </w:rPr>
                      <w:t xml:space="preserve"> logistica</w:t>
                    </w:r>
                    <w:r>
                      <w:rPr>
                        <w:noProof/>
                        <w:lang w:val="es-ES_tradnl"/>
                      </w:rPr>
                      <w:t xml:space="preserve"> suizo argentina s.a</w:t>
                    </w:r>
                  </w:p>
                  <w:p w14:paraId="3FB9AC82" w14:textId="77777777" w:rsidR="00DF57B9" w:rsidRPr="00DF57B9" w:rsidRDefault="00FC5AA1" w:rsidP="00AC03C7">
                    <w:pPr>
                      <w:pStyle w:val="Textodelcurrculumvtae"/>
                      <w:spacing w:line="264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Septiembre 2018 – Septiembre 2023.</w:t>
                    </w:r>
                  </w:p>
                  <w:p w14:paraId="511BD064" w14:textId="77777777" w:rsidR="00E953FA" w:rsidRPr="00DF57B9" w:rsidRDefault="00FC6230" w:rsidP="00FC6230">
                    <w:pPr>
                      <w:spacing w:line="264" w:lineRule="auto"/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 xml:space="preserve"> </w:t>
                    </w:r>
                    <w:r w:rsidR="002D4B93">
                      <w:rPr>
                        <w:noProof/>
                        <w:lang w:val="es-ES_tradnl"/>
                      </w:rPr>
                      <w:t xml:space="preserve">AMBITO FARMACEUTICO: </w:t>
                    </w:r>
                    <w:r>
                      <w:rPr>
                        <w:noProof/>
                        <w:lang w:val="es-ES_tradnl"/>
                      </w:rPr>
                      <w:t>Manejo de Robot PEMAT, operario de deposito, armado de pedidos de pequeñas y</w:t>
                    </w:r>
                    <w:r w:rsidR="002D4B93">
                      <w:rPr>
                        <w:noProof/>
                        <w:lang w:val="es-ES_tradnl"/>
                      </w:rPr>
                      <w:t xml:space="preserve"> grandes cantidades</w:t>
                    </w:r>
                    <w:r>
                      <w:rPr>
                        <w:noProof/>
                        <w:lang w:val="es-ES_tradnl"/>
                      </w:rPr>
                      <w:t xml:space="preserve">, doble control de pedido y trasabilida. </w:t>
                    </w:r>
                  </w:p>
                </w:sdtContent>
              </w:sdt>
            </w:sdtContent>
          </w:sdt>
        </w:tc>
      </w:tr>
      <w:tr w:rsidR="00E953FA" w:rsidRPr="00DF57B9" w14:paraId="37FBCEB2" w14:textId="77777777" w:rsidTr="00FC5AA1">
        <w:tc>
          <w:tcPr>
            <w:tcW w:w="1788" w:type="dxa"/>
          </w:tcPr>
          <w:p w14:paraId="7E3A8734" w14:textId="77777777"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Formación</w:t>
            </w:r>
          </w:p>
        </w:tc>
        <w:tc>
          <w:tcPr>
            <w:tcW w:w="477" w:type="dxa"/>
          </w:tcPr>
          <w:p w14:paraId="2661C71C" w14:textId="77777777"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p w14:paraId="10204255" w14:textId="77777777" w:rsidR="00FC5AA1" w:rsidRDefault="00FC5AA1" w:rsidP="00DF57B9">
            <w:pPr>
              <w:pStyle w:val="Ttulo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t>BACHILLER CON ORIENTACION EN CIENCIAS NATURALES, SALUD Y ABMBIENTE.</w:t>
            </w:r>
          </w:p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1126388115"/>
                  <w:placeholder>
                    <w:docPart w:val="C04E382518544EA3820E890AE4550879"/>
                  </w:placeholder>
                  <w15:repeatingSectionItem/>
                </w:sdtPr>
                <w:sdtEndPr/>
                <w:sdtContent>
                  <w:p w14:paraId="409D8375" w14:textId="77777777" w:rsidR="00DF57B9" w:rsidRPr="00FC5AA1" w:rsidRDefault="0004148C" w:rsidP="00DF57B9">
                    <w:pPr>
                      <w:pStyle w:val="Ttulo2"/>
                      <w:rPr>
                        <w:b w:val="0"/>
                        <w:noProof/>
                        <w:lang w:val="es-ES_tradnl"/>
                      </w:rPr>
                    </w:pPr>
                    <w:r w:rsidRPr="00FC5AA1">
                      <w:rPr>
                        <w:b w:val="0"/>
                        <w:noProof/>
                        <w:lang w:val="es-ES_tradnl"/>
                      </w:rPr>
                      <w:t>escuela de educacion secundaria n° 13  - parque san martin ,merlo</w:t>
                    </w:r>
                  </w:p>
                  <w:p w14:paraId="75C8EB67" w14:textId="77777777" w:rsidR="00E953FA" w:rsidRPr="00DF57B9" w:rsidRDefault="0004148C" w:rsidP="0004148C">
                    <w:pPr>
                      <w:spacing w:after="140" w:line="264" w:lineRule="auto"/>
                      <w:rPr>
                        <w:rFonts w:eastAsiaTheme="minorEastAsia"/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 xml:space="preserve">Año de egreso: 2018 Promedio: </w:t>
                    </w:r>
                    <w:r w:rsidR="00FC5AA1">
                      <w:rPr>
                        <w:noProof/>
                        <w:lang w:val="es-ES_tradnl"/>
                      </w:rPr>
                      <w:t>7,16 (Siete con 16/100)</w:t>
                    </w:r>
                  </w:p>
                </w:sdtContent>
              </w:sdt>
            </w:sdtContent>
          </w:sdt>
        </w:tc>
      </w:tr>
      <w:tr w:rsidR="00E953FA" w:rsidRPr="00DF57B9" w14:paraId="370ACEE0" w14:textId="77777777" w:rsidTr="00FC5AA1">
        <w:tc>
          <w:tcPr>
            <w:tcW w:w="1788" w:type="dxa"/>
          </w:tcPr>
          <w:p w14:paraId="52355B4E" w14:textId="77777777"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Comunicación</w:t>
            </w:r>
          </w:p>
        </w:tc>
        <w:tc>
          <w:tcPr>
            <w:tcW w:w="477" w:type="dxa"/>
          </w:tcPr>
          <w:p w14:paraId="63FC949A" w14:textId="77777777"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p w14:paraId="6BDDCCE8" w14:textId="77777777" w:rsidR="00E953FA" w:rsidRPr="00DF57B9" w:rsidRDefault="002C5A43" w:rsidP="002C5A43">
            <w:pPr>
              <w:pStyle w:val="Textodelcurrculumvtae"/>
              <w:spacing w:line="264" w:lineRule="auto"/>
              <w:ind w:right="1349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Buena comunicacion y entendimiento para el ambito laboral.</w:t>
            </w:r>
          </w:p>
        </w:tc>
      </w:tr>
      <w:tr w:rsidR="00E953FA" w:rsidRPr="00DF57B9" w14:paraId="4861C438" w14:textId="77777777" w:rsidTr="00FC5AA1">
        <w:tc>
          <w:tcPr>
            <w:tcW w:w="1788" w:type="dxa"/>
          </w:tcPr>
          <w:p w14:paraId="34AF451C" w14:textId="77777777"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Liderazgo</w:t>
            </w:r>
          </w:p>
        </w:tc>
        <w:tc>
          <w:tcPr>
            <w:tcW w:w="477" w:type="dxa"/>
          </w:tcPr>
          <w:p w14:paraId="42FB25ED" w14:textId="77777777"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p w14:paraId="37EADE5F" w14:textId="77777777" w:rsidR="00E953FA" w:rsidRPr="00DF57B9" w:rsidRDefault="002C5A43" w:rsidP="002C5A43">
            <w:pPr>
              <w:pStyle w:val="Textodelcurrculumvtae"/>
              <w:spacing w:line="264" w:lineRule="auto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Manejo de grupos amplios de personas en preparacion de tareas a desallorar en el ambito laboral.</w:t>
            </w:r>
          </w:p>
        </w:tc>
      </w:tr>
      <w:tr w:rsidR="00E953FA" w:rsidRPr="00DF57B9" w14:paraId="55E8C274" w14:textId="77777777" w:rsidTr="00FC5AA1">
        <w:tc>
          <w:tcPr>
            <w:tcW w:w="1788" w:type="dxa"/>
          </w:tcPr>
          <w:p w14:paraId="69B16CC9" w14:textId="77777777" w:rsidR="00E953FA" w:rsidRPr="00DF57B9" w:rsidRDefault="00671A6A">
            <w:pPr>
              <w:pStyle w:val="Ttulo1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Referencias</w:t>
            </w:r>
          </w:p>
        </w:tc>
        <w:tc>
          <w:tcPr>
            <w:tcW w:w="477" w:type="dxa"/>
          </w:tcPr>
          <w:p w14:paraId="56A7500E" w14:textId="77777777"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  <w14:ligatures w14:val="none"/>
                  </w:rPr>
                  <w:id w:val="-1368215953"/>
                  <w:placeholder>
                    <w:docPart w:val="F4E87D6AFDB643D09EEBAD1753604E78"/>
                  </w:placeholder>
                  <w15:color w:val="C0C0C0"/>
                  <w15:repeatingSectionItem/>
                </w:sdtPr>
                <w:sdtEndPr/>
                <w:sdtContent>
                  <w:p w14:paraId="6BB71EA5" w14:textId="77777777" w:rsidR="00DF57B9" w:rsidRPr="00DF57B9" w:rsidRDefault="002C5A43" w:rsidP="00DF57B9">
                    <w:pPr>
                      <w:pStyle w:val="Ttulo2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logistica suizo argentina s.a</w:t>
                    </w:r>
                  </w:p>
                  <w:p w14:paraId="6B1F9FEB" w14:textId="77777777" w:rsidR="00DF57B9" w:rsidRPr="00DF57B9" w:rsidRDefault="009E2652" w:rsidP="009F0B84">
                    <w:pPr>
                      <w:pStyle w:val="Textodelcurrculumvtae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>Jefe de planta</w:t>
                    </w:r>
                    <w:r w:rsidR="002C5A43">
                      <w:rPr>
                        <w:noProof/>
                        <w:lang w:val="es-ES_tradnl"/>
                      </w:rPr>
                      <w:t xml:space="preserve"> - FERNANDEZ, Gustavo</w:t>
                    </w:r>
                  </w:p>
                  <w:p w14:paraId="3746DD81" w14:textId="77777777" w:rsidR="009F0B84" w:rsidRDefault="009F0B84" w:rsidP="002C5A43">
                    <w:pPr>
                      <w:spacing w:after="40" w:line="240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 xml:space="preserve">                       Telefono particular: </w:t>
                    </w:r>
                    <w:r w:rsidR="009E2652">
                      <w:rPr>
                        <w:noProof/>
                        <w:lang w:val="es-ES_tradnl"/>
                      </w:rPr>
                      <w:t>011 (15) 61994904</w:t>
                    </w:r>
                  </w:p>
                  <w:p w14:paraId="34AC5D54" w14:textId="77777777" w:rsidR="002C5A43" w:rsidRPr="009F0B84" w:rsidRDefault="002C5A43" w:rsidP="009F0B84">
                    <w:pPr>
                      <w:pStyle w:val="Prrafodelista"/>
                      <w:numPr>
                        <w:ilvl w:val="0"/>
                        <w:numId w:val="1"/>
                      </w:numPr>
                      <w:spacing w:after="40" w:line="240" w:lineRule="auto"/>
                      <w:rPr>
                        <w:noProof/>
                        <w:lang w:val="es-ES_tradnl"/>
                      </w:rPr>
                    </w:pPr>
                    <w:r w:rsidRPr="009F0B84">
                      <w:rPr>
                        <w:noProof/>
                        <w:lang w:val="es-ES_tradnl"/>
                      </w:rPr>
                      <w:t>Encargado de planta– FILADORO, Miguel.</w:t>
                    </w:r>
                  </w:p>
                  <w:p w14:paraId="53853396" w14:textId="77777777" w:rsidR="002C5A43" w:rsidRDefault="009F0B84" w:rsidP="002C5A43">
                    <w:pPr>
                      <w:spacing w:after="40" w:line="240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lastRenderedPageBreak/>
                      <w:t xml:space="preserve">                      </w:t>
                    </w:r>
                    <w:r w:rsidR="002C5A43">
                      <w:rPr>
                        <w:noProof/>
                        <w:lang w:val="es-ES_tradnl"/>
                      </w:rPr>
                      <w:t xml:space="preserve">Telefono particular: </w:t>
                    </w:r>
                    <w:r w:rsidR="009E2652">
                      <w:rPr>
                        <w:noProof/>
                        <w:lang w:val="es-ES_tradnl"/>
                      </w:rPr>
                      <w:t>011 (15) 36383951</w:t>
                    </w:r>
                  </w:p>
                  <w:p w14:paraId="3818D3B0" w14:textId="77777777" w:rsidR="002C5A43" w:rsidRPr="009F0B84" w:rsidRDefault="002C5A43" w:rsidP="009F0B84">
                    <w:pPr>
                      <w:pStyle w:val="Prrafodelista"/>
                      <w:numPr>
                        <w:ilvl w:val="0"/>
                        <w:numId w:val="1"/>
                      </w:numPr>
                      <w:spacing w:after="40" w:line="240" w:lineRule="auto"/>
                      <w:rPr>
                        <w:noProof/>
                        <w:lang w:val="es-ES_tradnl"/>
                      </w:rPr>
                    </w:pPr>
                    <w:r w:rsidRPr="009F0B84">
                      <w:rPr>
                        <w:noProof/>
                        <w:lang w:val="es-ES_tradnl"/>
                      </w:rPr>
                      <w:t>Encargado de Planta – RICARDINI, Hugo.</w:t>
                    </w:r>
                  </w:p>
                  <w:p w14:paraId="2B7DEABE" w14:textId="77777777" w:rsidR="002C5A43" w:rsidRDefault="009F0B84" w:rsidP="002C5A43">
                    <w:pPr>
                      <w:spacing w:after="40" w:line="240" w:lineRule="auto"/>
                      <w:rPr>
                        <w:noProof/>
                        <w:lang w:val="es-ES_tradnl"/>
                      </w:rPr>
                    </w:pPr>
                    <w:r>
                      <w:rPr>
                        <w:noProof/>
                        <w:lang w:val="es-ES_tradnl"/>
                      </w:rPr>
                      <w:t xml:space="preserve">                     </w:t>
                    </w:r>
                    <w:r w:rsidR="002C5A43">
                      <w:rPr>
                        <w:noProof/>
                        <w:lang w:val="es-ES_tradnl"/>
                      </w:rPr>
                      <w:t>Telefono particular:</w:t>
                    </w:r>
                    <w:r w:rsidR="009E2652">
                      <w:rPr>
                        <w:noProof/>
                        <w:lang w:val="es-ES_tradnl"/>
                      </w:rPr>
                      <w:t>0</w:t>
                    </w:r>
                    <w:r w:rsidR="002C5A43">
                      <w:rPr>
                        <w:noProof/>
                        <w:lang w:val="es-ES_tradnl"/>
                      </w:rPr>
                      <w:t xml:space="preserve"> </w:t>
                    </w:r>
                    <w:r w:rsidR="009E2652">
                      <w:rPr>
                        <w:noProof/>
                        <w:lang w:val="es-ES_tradnl"/>
                      </w:rPr>
                      <w:t>11 (15) 50383041</w:t>
                    </w:r>
                  </w:p>
                  <w:p w14:paraId="18A352C4" w14:textId="77777777" w:rsidR="009F0B84" w:rsidRDefault="009F0B84" w:rsidP="002C5A43">
                    <w:pPr>
                      <w:spacing w:after="40" w:line="240" w:lineRule="auto"/>
                      <w:rPr>
                        <w:noProof/>
                        <w:lang w:val="es-ES_tradnl"/>
                      </w:rPr>
                    </w:pPr>
                  </w:p>
                  <w:p w14:paraId="4CAAF794" w14:textId="77777777" w:rsidR="00E953FA" w:rsidRPr="00DF57B9" w:rsidRDefault="00537679" w:rsidP="002C5A43">
                    <w:pPr>
                      <w:spacing w:after="40" w:line="240" w:lineRule="auto"/>
                      <w:rPr>
                        <w:rFonts w:eastAsiaTheme="minorEastAsia"/>
                        <w:noProof/>
                        <w:lang w:val="es-ES_tradnl"/>
                      </w:rPr>
                    </w:pPr>
                  </w:p>
                </w:sdtContent>
              </w:sdt>
            </w:sdtContent>
          </w:sdt>
        </w:tc>
      </w:tr>
    </w:tbl>
    <w:p w14:paraId="5D78C63D" w14:textId="77777777" w:rsidR="00E953FA" w:rsidRPr="00DF57B9" w:rsidRDefault="00E953FA">
      <w:pPr>
        <w:rPr>
          <w:noProof/>
          <w:lang w:val="es-ES_tradnl"/>
        </w:rPr>
      </w:pPr>
    </w:p>
    <w:sectPr w:rsidR="00E953FA" w:rsidRPr="00DF57B9" w:rsidSect="009C7C5D">
      <w:footerReference w:type="default" r:id="rId11"/>
      <w:pgSz w:w="12240" w:h="15840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D092B" w14:textId="77777777" w:rsidR="00DE6056" w:rsidRDefault="00DE6056">
      <w:pPr>
        <w:spacing w:before="0" w:after="0" w:line="240" w:lineRule="auto"/>
      </w:pPr>
      <w:r>
        <w:separator/>
      </w:r>
    </w:p>
  </w:endnote>
  <w:endnote w:type="continuationSeparator" w:id="0">
    <w:p w14:paraId="6723A0C7" w14:textId="77777777" w:rsidR="00DE6056" w:rsidRDefault="00DE60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66245" w14:textId="77777777" w:rsidR="00E953FA" w:rsidRPr="000F33A6" w:rsidRDefault="00671A6A">
    <w:pPr>
      <w:pStyle w:val="Piedepgina"/>
    </w:pPr>
    <w:r w:rsidRPr="000F33A6">
      <w:t xml:space="preserve">Página </w:t>
    </w:r>
    <w:r w:rsidRPr="000F33A6">
      <w:fldChar w:fldCharType="begin"/>
    </w:r>
    <w:r w:rsidRPr="000F33A6">
      <w:instrText>PAGE</w:instrText>
    </w:r>
    <w:r w:rsidRPr="000F33A6">
      <w:fldChar w:fldCharType="separate"/>
    </w:r>
    <w:r w:rsidR="00AA1CA1">
      <w:rPr>
        <w:noProof/>
      </w:rPr>
      <w:t>2</w:t>
    </w:r>
    <w:r w:rsidRPr="000F33A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A8038" w14:textId="77777777" w:rsidR="00DE6056" w:rsidRDefault="00DE6056">
      <w:pPr>
        <w:spacing w:before="0" w:after="0" w:line="240" w:lineRule="auto"/>
      </w:pPr>
      <w:r>
        <w:separator/>
      </w:r>
    </w:p>
  </w:footnote>
  <w:footnote w:type="continuationSeparator" w:id="0">
    <w:p w14:paraId="644F6CC3" w14:textId="77777777" w:rsidR="00DE6056" w:rsidRDefault="00DE605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52DB8"/>
    <w:multiLevelType w:val="hybridMultilevel"/>
    <w:tmpl w:val="C1985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E7BE4"/>
    <w:multiLevelType w:val="hybridMultilevel"/>
    <w:tmpl w:val="F6F22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767498">
    <w:abstractNumId w:val="0"/>
  </w:num>
  <w:num w:numId="2" w16cid:durableId="560407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48C"/>
    <w:rsid w:val="0004148C"/>
    <w:rsid w:val="00047D69"/>
    <w:rsid w:val="000F33A6"/>
    <w:rsid w:val="001B6A86"/>
    <w:rsid w:val="002039EC"/>
    <w:rsid w:val="0025295A"/>
    <w:rsid w:val="002C5A43"/>
    <w:rsid w:val="002D4B93"/>
    <w:rsid w:val="0035607F"/>
    <w:rsid w:val="00496F54"/>
    <w:rsid w:val="004B617A"/>
    <w:rsid w:val="00537679"/>
    <w:rsid w:val="005C02C4"/>
    <w:rsid w:val="00671A6A"/>
    <w:rsid w:val="006F5308"/>
    <w:rsid w:val="00787BF0"/>
    <w:rsid w:val="007F4112"/>
    <w:rsid w:val="0088743B"/>
    <w:rsid w:val="00917F95"/>
    <w:rsid w:val="009C7C5D"/>
    <w:rsid w:val="009E2652"/>
    <w:rsid w:val="009F0B84"/>
    <w:rsid w:val="009F6DAF"/>
    <w:rsid w:val="00A11106"/>
    <w:rsid w:val="00AA095A"/>
    <w:rsid w:val="00AA1CA1"/>
    <w:rsid w:val="00AC03C7"/>
    <w:rsid w:val="00B6575F"/>
    <w:rsid w:val="00CB5F70"/>
    <w:rsid w:val="00DE6056"/>
    <w:rsid w:val="00DF57B9"/>
    <w:rsid w:val="00E36737"/>
    <w:rsid w:val="00E85F71"/>
    <w:rsid w:val="00E953FA"/>
    <w:rsid w:val="00F57045"/>
    <w:rsid w:val="00FC5AA1"/>
    <w:rsid w:val="00FC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755CA3"/>
  <w15:docId w15:val="{B01079A5-180F-467D-A088-2115F4CE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Pr>
      <w:kern w:val="20"/>
    </w:rPr>
  </w:style>
  <w:style w:type="paragraph" w:styleId="Piedepgina">
    <w:name w:val="footer"/>
    <w:basedOn w:val="Normal"/>
    <w:link w:val="Piedepgina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2"/>
    <w:rPr>
      <w:kern w:val="20"/>
    </w:rPr>
  </w:style>
  <w:style w:type="paragraph" w:customStyle="1" w:styleId="Textodelcurrculumvtae">
    <w:name w:val="Texto del currículum vítae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Informeanual">
    <w:name w:val="Informe anual"/>
    <w:basedOn w:val="Tab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rio">
    <w:name w:val="Destinatario"/>
    <w:basedOn w:val="Normal"/>
    <w:uiPriority w:val="8"/>
    <w:unhideWhenUsed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Pr>
      <w:kern w:val="20"/>
    </w:rPr>
  </w:style>
  <w:style w:type="paragraph" w:styleId="Cierre">
    <w:name w:val="Closing"/>
    <w:basedOn w:val="Normal"/>
    <w:link w:val="CierreCar"/>
    <w:uiPriority w:val="8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Pr>
      <w:b/>
      <w:bCs/>
      <w:kern w:val="20"/>
    </w:rPr>
  </w:style>
  <w:style w:type="character" w:styleId="nfasis">
    <w:name w:val="Emphasis"/>
    <w:basedOn w:val="Fuentedeprrafopredeter"/>
    <w:uiPriority w:val="2"/>
    <w:unhideWhenUsed/>
    <w:qFormat/>
    <w:rPr>
      <w:color w:val="7E97AD" w:themeColor="accent1"/>
    </w:rPr>
  </w:style>
  <w:style w:type="paragraph" w:customStyle="1" w:styleId="Informacindecontacto">
    <w:name w:val="Información de contac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Prrafodelista">
    <w:name w:val="List Paragraph"/>
    <w:basedOn w:val="Normal"/>
    <w:uiPriority w:val="34"/>
    <w:semiHidden/>
    <w:qFormat/>
    <w:rsid w:val="009F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0" Type="http://schemas.openxmlformats.org/officeDocument/2006/relationships/image" Target="media/image1.jpe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IAN%20AVILA\AppData\Roaming\Microsoft\Plantillas\Curr&#237;culum%20b&#225;sico%20(dise&#241;o%20atemporal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5FC0E879CD492E82BC552B1087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47B6D-078A-4D84-A900-4D83B1097538}"/>
      </w:docPartPr>
      <w:docPartBody>
        <w:p w:rsidR="009A7C67" w:rsidRDefault="008D7E28">
          <w:pPr>
            <w:pStyle w:val="235FC0E879CD492E82BC552B10873EBF"/>
          </w:pPr>
          <w:r w:rsidRPr="000F33A6">
            <w:t>[Dirección postal]</w:t>
          </w:r>
        </w:p>
      </w:docPartBody>
    </w:docPart>
    <w:docPart>
      <w:docPartPr>
        <w:name w:val="98D08644693D4ECBA76D90B8F0790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ADE1F-636E-45BD-9E8D-0D98FD61DCB6}"/>
      </w:docPartPr>
      <w:docPartBody>
        <w:p w:rsidR="009A7C67" w:rsidRDefault="008D7E28">
          <w:pPr>
            <w:pStyle w:val="98D08644693D4ECBA76D90B8F07907BE"/>
          </w:pPr>
          <w:r w:rsidRPr="000F33A6">
            <w:t>[Código postal, ciudad y provincia o estado]</w:t>
          </w:r>
        </w:p>
      </w:docPartBody>
    </w:docPart>
    <w:docPart>
      <w:docPartPr>
        <w:name w:val="D5CBBD730FC4410EBD0B95118581F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E2DF9-0082-433F-87C3-3E9C3478FA28}"/>
      </w:docPartPr>
      <w:docPartBody>
        <w:p w:rsidR="009A7C67" w:rsidRDefault="008D7E28">
          <w:pPr>
            <w:pStyle w:val="D5CBBD730FC4410EBD0B95118581F7F9"/>
          </w:pPr>
          <w:r w:rsidRPr="000F33A6">
            <w:t>[Teléfono]</w:t>
          </w:r>
        </w:p>
      </w:docPartBody>
    </w:docPart>
    <w:docPart>
      <w:docPartPr>
        <w:name w:val="6E24D40F64F54B5FADE3814C031FA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69BD8-1A13-4E59-9BE6-9AD044ED99DF}"/>
      </w:docPartPr>
      <w:docPartBody>
        <w:p w:rsidR="009A7C67" w:rsidRDefault="008D7E28">
          <w:pPr>
            <w:pStyle w:val="6E24D40F64F54B5FADE3814C031FA09C"/>
          </w:pPr>
          <w:r w:rsidRPr="000F33A6">
            <w:rPr>
              <w:rStyle w:val="nfasis"/>
            </w:rPr>
            <w:t>[Correo electrónico]</w:t>
          </w:r>
        </w:p>
      </w:docPartBody>
    </w:docPart>
    <w:docPart>
      <w:docPartPr>
        <w:name w:val="6E1813006D06487B95515D849F05A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07F10-023E-422D-95AC-22E5B6B3E7E3}"/>
      </w:docPartPr>
      <w:docPartBody>
        <w:p w:rsidR="009A7C67" w:rsidRDefault="008D7E28">
          <w:pPr>
            <w:pStyle w:val="6E1813006D06487B95515D849F05A5C5"/>
          </w:pPr>
          <w:r w:rsidRPr="000F33A6">
            <w:t>[Su nombre]</w:t>
          </w:r>
        </w:p>
      </w:docPartBody>
    </w:docPart>
    <w:docPart>
      <w:docPartPr>
        <w:name w:val="907510548EF54CD287861C792BAA9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E6F84-ADCE-424E-B659-20239C57D92A}"/>
      </w:docPartPr>
      <w:docPartBody>
        <w:p w:rsidR="009A7C67" w:rsidRDefault="008D7E28">
          <w:pPr>
            <w:pStyle w:val="907510548EF54CD287861C792BAA9492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04E382518544EA3820E890AE4550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975FE-27C9-44DF-96C8-CC06A83C64B2}"/>
      </w:docPartPr>
      <w:docPartBody>
        <w:p w:rsidR="009A7C67" w:rsidRDefault="008D7E28">
          <w:pPr>
            <w:pStyle w:val="C04E382518544EA3820E890AE4550879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E87D6AFDB643D09EEBAD1753604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F7067-1468-4D70-92CF-D7397A84C3F0}"/>
      </w:docPartPr>
      <w:docPartBody>
        <w:p w:rsidR="009A7C67" w:rsidRDefault="008D7E28">
          <w:pPr>
            <w:pStyle w:val="F4E87D6AFDB643D09EEBAD1753604E78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E28"/>
    <w:rsid w:val="008D7E28"/>
    <w:rsid w:val="009A7C67"/>
    <w:rsid w:val="00D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5FC0E879CD492E82BC552B10873EBF">
    <w:name w:val="235FC0E879CD492E82BC552B10873EBF"/>
  </w:style>
  <w:style w:type="paragraph" w:customStyle="1" w:styleId="98D08644693D4ECBA76D90B8F07907BE">
    <w:name w:val="98D08644693D4ECBA76D90B8F07907BE"/>
  </w:style>
  <w:style w:type="paragraph" w:customStyle="1" w:styleId="D5CBBD730FC4410EBD0B95118581F7F9">
    <w:name w:val="D5CBBD730FC4410EBD0B95118581F7F9"/>
  </w:style>
  <w:style w:type="character" w:styleId="nfasis">
    <w:name w:val="Emphasis"/>
    <w:basedOn w:val="Fuentedeprrafopredeter"/>
    <w:uiPriority w:val="2"/>
    <w:unhideWhenUsed/>
    <w:qFormat/>
    <w:rPr>
      <w:color w:val="4472C4" w:themeColor="accent1"/>
    </w:rPr>
  </w:style>
  <w:style w:type="paragraph" w:customStyle="1" w:styleId="6E24D40F64F54B5FADE3814C031FA09C">
    <w:name w:val="6E24D40F64F54B5FADE3814C031FA09C"/>
  </w:style>
  <w:style w:type="paragraph" w:customStyle="1" w:styleId="6E1813006D06487B95515D849F05A5C5">
    <w:name w:val="6E1813006D06487B95515D849F05A5C5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07510548EF54CD287861C792BAA9492">
    <w:name w:val="907510548EF54CD287861C792BAA9492"/>
  </w:style>
  <w:style w:type="paragraph" w:customStyle="1" w:styleId="C04E382518544EA3820E890AE4550879">
    <w:name w:val="C04E382518544EA3820E890AE4550879"/>
  </w:style>
  <w:style w:type="paragraph" w:customStyle="1" w:styleId="F4E87D6AFDB643D09EEBAD1753604E78">
    <w:name w:val="F4E87D6AFDB643D09EEBAD1753604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>Ara San Juan 1510. Parque San Martin.</CompanyAddress>
  <CompanyPhone>11 (15) 33958972</CompanyPhone>
  <CompanyFax/>
  <CompanyEmail>BIAvila2705@Gmail.com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1F5DF50-DE56-4804-AD47-FD24022C45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Currículum%20básico%20(diseño%20atemporal).dotx</Template>
  <TotalTime>1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BRAIAN IVAN AVILAN</dc:creator>
  <cp:keywords/>
  <cp:lastModifiedBy>541151652796</cp:lastModifiedBy>
  <cp:revision>2</cp:revision>
  <dcterms:created xsi:type="dcterms:W3CDTF">2023-09-11T17:18:00Z</dcterms:created>
  <dcterms:modified xsi:type="dcterms:W3CDTF">2023-09-11T17:18:00Z</dcterms:modified>
  <cp:category>1722, Merlo. Buenos Aires.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