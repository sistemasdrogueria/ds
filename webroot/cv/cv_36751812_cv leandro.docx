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809E" w14:textId="43BD88BE" w:rsidR="00B10F0D" w:rsidRDefault="00901C33">
      <w:pPr>
        <w:pStyle w:val="Nombre"/>
      </w:pPr>
      <w:r>
        <w:t>Leandro</w:t>
      </w:r>
    </w:p>
    <w:p w14:paraId="30CDFF5F" w14:textId="3DFCD42E" w:rsidR="00901C33" w:rsidRDefault="00901C33">
      <w:pPr>
        <w:pStyle w:val="Nombre"/>
      </w:pPr>
      <w:r>
        <w:t>Ezequiel saez</w:t>
      </w:r>
      <w:r w:rsidR="0094563E">
        <w:t>.</w:t>
      </w:r>
    </w:p>
    <w:p w14:paraId="1898EC7E" w14:textId="75D33702" w:rsidR="00B10F0D" w:rsidRDefault="00901C33">
      <w:pPr>
        <w:pStyle w:val="Informacindecontacto"/>
      </w:pPr>
      <w:r>
        <w:t>Dirección: Los Naranjos 2.745.</w:t>
      </w:r>
    </w:p>
    <w:p w14:paraId="60CD2917" w14:textId="18C8DFDD" w:rsidR="00901C33" w:rsidRDefault="00901C33">
      <w:pPr>
        <w:pStyle w:val="Informacindecontacto"/>
      </w:pPr>
      <w:r>
        <w:t>Celular: 291</w:t>
      </w:r>
      <w:r w:rsidR="00E72E44">
        <w:t>4</w:t>
      </w:r>
      <w:r w:rsidR="009B2532">
        <w:t>130069.</w:t>
      </w:r>
    </w:p>
    <w:p w14:paraId="020ABBFD" w14:textId="045ACF94" w:rsidR="009B2532" w:rsidRDefault="009B2532">
      <w:pPr>
        <w:pStyle w:val="Informacindecontacto"/>
      </w:pPr>
      <w:r>
        <w:t xml:space="preserve">Mail: </w:t>
      </w:r>
      <w:hyperlink r:id="rId7" w:history="1">
        <w:r w:rsidRPr="00C44BC0">
          <w:rPr>
            <w:rStyle w:val="Hipervnculo"/>
          </w:rPr>
          <w:t>leandro1saez@gmail.com</w:t>
        </w:r>
      </w:hyperlink>
      <w:r>
        <w:t xml:space="preserve"> </w:t>
      </w:r>
    </w:p>
    <w:p w14:paraId="3DB54F00" w14:textId="29234A4C" w:rsidR="00B10F0D" w:rsidRDefault="009B4965">
      <w:pPr>
        <w:pStyle w:val="Ttulo1"/>
      </w:pPr>
      <w:r w:rsidRPr="000B248C">
        <w:rPr>
          <w:u w:val="single"/>
        </w:rPr>
        <w:t>Objetivo</w:t>
      </w:r>
      <w:r>
        <w:t>.</w:t>
      </w:r>
    </w:p>
    <w:p w14:paraId="6FA499CD" w14:textId="6AC28927" w:rsidR="00B10F0D" w:rsidRDefault="00B10F0D">
      <w:pPr>
        <w:spacing w:after="180"/>
      </w:pPr>
    </w:p>
    <w:p w14:paraId="09CF20BE" w14:textId="4BE3497C" w:rsidR="0094563E" w:rsidRDefault="0094563E">
      <w:pPr>
        <w:spacing w:after="180"/>
      </w:pPr>
      <w:r>
        <w:t xml:space="preserve">Mi objetivo es pertenecer a un equipo de trabajo que permita desarrollarme tanto </w:t>
      </w:r>
      <w:r w:rsidR="00E56CB2">
        <w:t>laboralmente como personalmente con el fin de adquirir mayores y mejores conocimientos.</w:t>
      </w:r>
    </w:p>
    <w:p w14:paraId="18AD2F68" w14:textId="77777777" w:rsidR="00B10F0D" w:rsidRDefault="00B10F0D">
      <w:pPr>
        <w:pStyle w:val="Ttulo1"/>
      </w:pPr>
      <w:sdt>
        <w:sdtPr>
          <w:id w:val="-1150367223"/>
          <w:placeholder>
            <w:docPart w:val="C3655C2AC2829A45A206D279A8687DB6"/>
          </w:placeholder>
          <w:temporary/>
          <w:showingPlcHdr/>
        </w:sdtPr>
        <w:sdtEndPr/>
        <w:sdtContent>
          <w:r w:rsidRPr="000B248C">
            <w:rPr>
              <w:u w:val="single"/>
            </w:rPr>
            <w:t>Formación</w:t>
          </w:r>
        </w:sdtContent>
      </w:sdt>
    </w:p>
    <w:p w14:paraId="47006BD8" w14:textId="4405208B" w:rsidR="00B10F0D" w:rsidRDefault="00DD6EEB" w:rsidP="00DD6EEB">
      <w:pPr>
        <w:pStyle w:val="Ttulo2"/>
        <w:numPr>
          <w:ilvl w:val="0"/>
          <w:numId w:val="11"/>
        </w:numPr>
      </w:pPr>
      <w:r>
        <w:t xml:space="preserve">Escuela primaria N° 46 Comandante </w:t>
      </w:r>
      <w:proofErr w:type="spellStart"/>
      <w:r>
        <w:t>Seaver</w:t>
      </w:r>
      <w:proofErr w:type="spellEnd"/>
      <w:r>
        <w:t xml:space="preserve">. </w:t>
      </w:r>
      <w:proofErr w:type="spellStart"/>
      <w:r>
        <w:t>Bahia</w:t>
      </w:r>
      <w:proofErr w:type="spellEnd"/>
      <w:r>
        <w:t xml:space="preserve"> Blanca.</w:t>
      </w:r>
    </w:p>
    <w:p w14:paraId="763606BF" w14:textId="363A4D4D" w:rsidR="00B10F0D" w:rsidRPr="00CE2362" w:rsidRDefault="00CE2362" w:rsidP="00CE2362">
      <w:pPr>
        <w:pStyle w:val="Prrafodelista"/>
        <w:numPr>
          <w:ilvl w:val="0"/>
          <w:numId w:val="11"/>
        </w:numPr>
      </w:pPr>
      <w:r>
        <w:rPr>
          <w:b/>
          <w:bCs/>
        </w:rPr>
        <w:t xml:space="preserve">E.E.M N°14 Eduardo </w:t>
      </w:r>
      <w:proofErr w:type="spellStart"/>
      <w:r>
        <w:rPr>
          <w:b/>
          <w:bCs/>
        </w:rPr>
        <w:t>Mallea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Bahia</w:t>
      </w:r>
      <w:proofErr w:type="spellEnd"/>
      <w:r>
        <w:rPr>
          <w:b/>
          <w:bCs/>
        </w:rPr>
        <w:t xml:space="preserve"> Blanca.</w:t>
      </w:r>
    </w:p>
    <w:p w14:paraId="24423EC3" w14:textId="77777777" w:rsidR="00CE2362" w:rsidRDefault="00CE2362" w:rsidP="00AC3E4D">
      <w:pPr>
        <w:pStyle w:val="Prrafodelista"/>
        <w:ind w:left="720" w:firstLine="0"/>
      </w:pPr>
    </w:p>
    <w:p w14:paraId="384D01CD" w14:textId="058A94C1" w:rsidR="00DB7908" w:rsidRDefault="00AC3E4D" w:rsidP="00DB7908">
      <w:pPr>
        <w:pStyle w:val="Prrafodelista"/>
        <w:numPr>
          <w:ilvl w:val="0"/>
          <w:numId w:val="11"/>
        </w:numPr>
      </w:pPr>
      <w:r>
        <w:rPr>
          <w:b/>
          <w:bCs/>
        </w:rPr>
        <w:t>C.F.P N°4</w:t>
      </w:r>
      <w:r w:rsidR="008559A2">
        <w:rPr>
          <w:b/>
          <w:bCs/>
        </w:rPr>
        <w:t>0</w:t>
      </w:r>
      <w:r>
        <w:rPr>
          <w:b/>
          <w:bCs/>
        </w:rPr>
        <w:t xml:space="preserve">2. </w:t>
      </w:r>
      <w:proofErr w:type="spellStart"/>
      <w:r>
        <w:rPr>
          <w:b/>
          <w:bCs/>
        </w:rPr>
        <w:t>Bahia</w:t>
      </w:r>
      <w:proofErr w:type="spellEnd"/>
      <w:r>
        <w:rPr>
          <w:b/>
          <w:bCs/>
        </w:rPr>
        <w:t xml:space="preserve"> Blanca.</w:t>
      </w:r>
      <w:r w:rsidR="00DB7908">
        <w:rPr>
          <w:b/>
          <w:bCs/>
        </w:rPr>
        <w:t xml:space="preserve"> </w:t>
      </w:r>
      <w:r w:rsidR="00DB7908">
        <w:t>Formación profesional montador electricista domiciliario.</w:t>
      </w:r>
      <w:r w:rsidR="008559A2">
        <w:t xml:space="preserve"> </w:t>
      </w:r>
      <w:r w:rsidR="00926F78">
        <w:t>(2022)</w:t>
      </w:r>
    </w:p>
    <w:p w14:paraId="3330027E" w14:textId="77777777" w:rsidR="00DB7908" w:rsidRDefault="00DB7908" w:rsidP="00DB7908">
      <w:pPr>
        <w:pStyle w:val="Prrafodelista"/>
      </w:pPr>
    </w:p>
    <w:p w14:paraId="3D897709" w14:textId="7647B669" w:rsidR="00926F78" w:rsidRPr="00926F78" w:rsidRDefault="003B742C" w:rsidP="00926F78">
      <w:pPr>
        <w:pStyle w:val="Ttulo2"/>
        <w:numPr>
          <w:ilvl w:val="0"/>
          <w:numId w:val="11"/>
        </w:numPr>
        <w:rPr>
          <w:b w:val="0"/>
          <w:bCs/>
        </w:rPr>
      </w:pPr>
      <w:r w:rsidRPr="008B3E90">
        <w:t>Escuela de capacitación laboral San Roque.</w:t>
      </w:r>
      <w:r>
        <w:rPr>
          <w:b w:val="0"/>
          <w:bCs/>
        </w:rPr>
        <w:t xml:space="preserve"> </w:t>
      </w:r>
      <w:r w:rsidR="00B74D53" w:rsidRPr="008B3E90">
        <w:rPr>
          <w:b w:val="0"/>
          <w:bCs/>
        </w:rPr>
        <w:t xml:space="preserve">Construcción de muebles de </w:t>
      </w:r>
      <w:r w:rsidR="003B1139" w:rsidRPr="008B3E90">
        <w:rPr>
          <w:b w:val="0"/>
          <w:bCs/>
        </w:rPr>
        <w:t>ofici</w:t>
      </w:r>
      <w:r w:rsidR="008B3E90">
        <w:rPr>
          <w:b w:val="0"/>
          <w:bCs/>
        </w:rPr>
        <w:t>na.</w:t>
      </w:r>
      <w:r w:rsidR="00926F78">
        <w:rPr>
          <w:b w:val="0"/>
          <w:bCs/>
        </w:rPr>
        <w:t>(2023)</w:t>
      </w:r>
    </w:p>
    <w:p w14:paraId="39012E27" w14:textId="77777777" w:rsidR="008B3E90" w:rsidRDefault="008B3E90" w:rsidP="008B3E90"/>
    <w:p w14:paraId="272A48CD" w14:textId="24E8B419" w:rsidR="008B3E90" w:rsidRDefault="00C75493" w:rsidP="008B3E90">
      <w:pPr>
        <w:rPr>
          <w:b/>
          <w:bCs/>
        </w:rPr>
      </w:pPr>
      <w:r w:rsidRPr="000B248C">
        <w:rPr>
          <w:b/>
          <w:bCs/>
          <w:u w:val="single"/>
        </w:rPr>
        <w:t>Experiencia</w:t>
      </w:r>
      <w:r>
        <w:rPr>
          <w:b/>
          <w:bCs/>
        </w:rPr>
        <w:t>:</w:t>
      </w:r>
    </w:p>
    <w:p w14:paraId="78B00B33" w14:textId="3AFA58AF" w:rsidR="00B10F0D" w:rsidRDefault="00B10F0D">
      <w:pPr>
        <w:pStyle w:val="Ttulo3"/>
      </w:pPr>
    </w:p>
    <w:p w14:paraId="0C298FE5" w14:textId="15310197" w:rsidR="00C75493" w:rsidRDefault="00F84FCA" w:rsidP="00C75493">
      <w:pPr>
        <w:pStyle w:val="Prrafodelista"/>
        <w:numPr>
          <w:ilvl w:val="0"/>
          <w:numId w:val="12"/>
        </w:numPr>
      </w:pPr>
      <w:r>
        <w:t xml:space="preserve">Taller Mecánico Puesta a punto </w:t>
      </w:r>
      <w:proofErr w:type="spellStart"/>
      <w:r>
        <w:t>Cardone</w:t>
      </w:r>
      <w:proofErr w:type="spellEnd"/>
      <w:r>
        <w:t>.</w:t>
      </w:r>
    </w:p>
    <w:p w14:paraId="48277E53" w14:textId="7AAB8559" w:rsidR="00F84FCA" w:rsidRDefault="00F84FCA" w:rsidP="00F84FCA">
      <w:pPr>
        <w:pStyle w:val="Prrafodelista"/>
        <w:ind w:left="720" w:firstLine="0"/>
      </w:pPr>
      <w:r>
        <w:t>Ayudante Mecánico.</w:t>
      </w:r>
    </w:p>
    <w:p w14:paraId="0A3EB9EA" w14:textId="36366783" w:rsidR="00F84FCA" w:rsidRDefault="00F84FCA" w:rsidP="00F84FCA">
      <w:pPr>
        <w:pStyle w:val="Prrafodelista"/>
        <w:ind w:left="720" w:firstLine="0"/>
      </w:pPr>
      <w:r>
        <w:t>2011</w:t>
      </w:r>
      <w:r w:rsidR="00A5133E">
        <w:t>/2012.</w:t>
      </w:r>
    </w:p>
    <w:p w14:paraId="5C7215AF" w14:textId="77777777" w:rsidR="00A5133E" w:rsidRDefault="00A5133E" w:rsidP="00F84FCA">
      <w:pPr>
        <w:pStyle w:val="Prrafodelista"/>
        <w:ind w:left="720" w:firstLine="0"/>
      </w:pPr>
    </w:p>
    <w:p w14:paraId="3F791514" w14:textId="2ADC263C" w:rsidR="00A5133E" w:rsidRDefault="00A5133E" w:rsidP="00A5133E">
      <w:pPr>
        <w:pStyle w:val="Prrafodelista"/>
        <w:numPr>
          <w:ilvl w:val="0"/>
          <w:numId w:val="12"/>
        </w:numPr>
      </w:pPr>
      <w:r>
        <w:t xml:space="preserve">Constructora Andrade </w:t>
      </w:r>
      <w:proofErr w:type="spellStart"/>
      <w:r>
        <w:t>Gutierrez</w:t>
      </w:r>
      <w:proofErr w:type="spellEnd"/>
      <w:r>
        <w:t>.</w:t>
      </w:r>
    </w:p>
    <w:p w14:paraId="342C0655" w14:textId="26DDFC53" w:rsidR="00A5133E" w:rsidRDefault="007D6908" w:rsidP="007D6908">
      <w:pPr>
        <w:pStyle w:val="Prrafodelista"/>
        <w:ind w:left="720" w:firstLine="0"/>
      </w:pPr>
      <w:r>
        <w:t>Oficial martilleo.</w:t>
      </w:r>
    </w:p>
    <w:p w14:paraId="1A0622B5" w14:textId="598AF2A5" w:rsidR="007D6908" w:rsidRDefault="007D6908" w:rsidP="007D6908">
      <w:pPr>
        <w:pStyle w:val="Prrafodelista"/>
        <w:ind w:left="720" w:firstLine="0"/>
      </w:pPr>
      <w:r>
        <w:t>01/2012 – 05/2013.</w:t>
      </w:r>
    </w:p>
    <w:p w14:paraId="7BA49BFD" w14:textId="77777777" w:rsidR="007D6908" w:rsidRDefault="007D6908" w:rsidP="007D6908">
      <w:pPr>
        <w:pStyle w:val="Prrafodelista"/>
        <w:ind w:left="720" w:firstLine="0"/>
      </w:pPr>
    </w:p>
    <w:p w14:paraId="4C09F2EC" w14:textId="5A8C86EF" w:rsidR="007D6908" w:rsidRDefault="00192205" w:rsidP="007D6908">
      <w:pPr>
        <w:pStyle w:val="Prrafodelista"/>
        <w:numPr>
          <w:ilvl w:val="0"/>
          <w:numId w:val="12"/>
        </w:numPr>
      </w:pPr>
      <w:r>
        <w:t>Plásticos Saavedra.</w:t>
      </w:r>
    </w:p>
    <w:p w14:paraId="0AABB162" w14:textId="4A43992C" w:rsidR="00192205" w:rsidRDefault="00192205" w:rsidP="00192205">
      <w:pPr>
        <w:pStyle w:val="Prrafodelista"/>
        <w:ind w:left="720" w:firstLine="0"/>
      </w:pPr>
      <w:r>
        <w:t>Tareas de depósito.</w:t>
      </w:r>
    </w:p>
    <w:p w14:paraId="30C8ACCF" w14:textId="4446A0A3" w:rsidR="00192205" w:rsidRDefault="00192205" w:rsidP="00192205">
      <w:pPr>
        <w:pStyle w:val="Prrafodelista"/>
        <w:ind w:left="720" w:firstLine="0"/>
      </w:pPr>
      <w:r>
        <w:t xml:space="preserve">03/2015 </w:t>
      </w:r>
      <w:r w:rsidR="00B949A8">
        <w:t>–</w:t>
      </w:r>
      <w:r>
        <w:t xml:space="preserve"> </w:t>
      </w:r>
      <w:r w:rsidR="00B949A8">
        <w:t>07/2015.</w:t>
      </w:r>
    </w:p>
    <w:p w14:paraId="1E168883" w14:textId="77777777" w:rsidR="00B949A8" w:rsidRDefault="00B949A8" w:rsidP="00192205">
      <w:pPr>
        <w:pStyle w:val="Prrafodelista"/>
        <w:ind w:left="720" w:firstLine="0"/>
      </w:pPr>
    </w:p>
    <w:p w14:paraId="7FC3C178" w14:textId="6E25739B" w:rsidR="00B949A8" w:rsidRDefault="00B949A8" w:rsidP="00B949A8">
      <w:pPr>
        <w:pStyle w:val="Prrafodelista"/>
        <w:numPr>
          <w:ilvl w:val="0"/>
          <w:numId w:val="12"/>
        </w:numPr>
      </w:pPr>
      <w:r>
        <w:t>Construcción.</w:t>
      </w:r>
    </w:p>
    <w:p w14:paraId="45AF9649" w14:textId="1DC7F324" w:rsidR="00B949A8" w:rsidRDefault="00B949A8" w:rsidP="00B949A8">
      <w:pPr>
        <w:pStyle w:val="Prrafodelista"/>
        <w:ind w:left="720" w:firstLine="0"/>
      </w:pPr>
      <w:r>
        <w:t>Oficial albañil.</w:t>
      </w:r>
    </w:p>
    <w:p w14:paraId="6F4D4960" w14:textId="1EE3C4B1" w:rsidR="00B949A8" w:rsidRDefault="00555B42" w:rsidP="00B949A8">
      <w:pPr>
        <w:pStyle w:val="Prrafodelista"/>
        <w:ind w:left="720" w:firstLine="0"/>
      </w:pPr>
      <w:r>
        <w:t>2013 – 05/2023.</w:t>
      </w:r>
    </w:p>
    <w:p w14:paraId="703553C8" w14:textId="77777777" w:rsidR="00555B42" w:rsidRDefault="00555B42" w:rsidP="00B949A8">
      <w:pPr>
        <w:pStyle w:val="Prrafodelista"/>
        <w:ind w:left="720" w:firstLine="0"/>
      </w:pPr>
    </w:p>
    <w:p w14:paraId="6C48647C" w14:textId="6F3AE6A8" w:rsidR="00555B42" w:rsidRDefault="00555B42" w:rsidP="00555B42">
      <w:pPr>
        <w:pStyle w:val="Prrafodelista"/>
        <w:numPr>
          <w:ilvl w:val="0"/>
          <w:numId w:val="12"/>
        </w:numPr>
      </w:pPr>
      <w:proofErr w:type="spellStart"/>
      <w:r>
        <w:t>Eurocom</w:t>
      </w:r>
      <w:proofErr w:type="spellEnd"/>
      <w:r>
        <w:t>.</w:t>
      </w:r>
    </w:p>
    <w:p w14:paraId="098FCDEF" w14:textId="071205E1" w:rsidR="00555B42" w:rsidRDefault="00555B42" w:rsidP="00555B42">
      <w:pPr>
        <w:pStyle w:val="Prrafodelista"/>
        <w:ind w:left="720" w:firstLine="0"/>
      </w:pPr>
      <w:r>
        <w:t>Fábrica de aberturas de aluminio.</w:t>
      </w:r>
    </w:p>
    <w:p w14:paraId="2B689B08" w14:textId="20645AE4" w:rsidR="0042035E" w:rsidRDefault="0042035E" w:rsidP="00555B42">
      <w:pPr>
        <w:pStyle w:val="Prrafodelista"/>
        <w:ind w:left="720" w:firstLine="0"/>
      </w:pPr>
      <w:r>
        <w:t>(Uso de maquinarias varias)</w:t>
      </w:r>
    </w:p>
    <w:p w14:paraId="72CDB11E" w14:textId="7CEADD8E" w:rsidR="00555B42" w:rsidRDefault="00A77C11" w:rsidP="00555B42">
      <w:pPr>
        <w:pStyle w:val="Prrafodelista"/>
        <w:ind w:left="720" w:firstLine="0"/>
      </w:pPr>
      <w:r>
        <w:t>06/2023 – actual.</w:t>
      </w:r>
    </w:p>
    <w:p w14:paraId="45D9DA4F" w14:textId="77777777" w:rsidR="005564F3" w:rsidRDefault="005564F3" w:rsidP="00555B42">
      <w:pPr>
        <w:pStyle w:val="Prrafodelista"/>
        <w:ind w:left="720" w:firstLine="0"/>
      </w:pPr>
    </w:p>
    <w:p w14:paraId="70320592" w14:textId="66AC4E70" w:rsidR="005564F3" w:rsidRDefault="005564F3" w:rsidP="00555B42">
      <w:pPr>
        <w:pStyle w:val="Prrafodelista"/>
        <w:ind w:left="720" w:firstLine="0"/>
        <w:rPr>
          <w:b/>
          <w:bCs/>
        </w:rPr>
      </w:pPr>
      <w:r w:rsidRPr="005F667B">
        <w:rPr>
          <w:b/>
          <w:bCs/>
          <w:u w:val="single"/>
        </w:rPr>
        <w:t>Habilidades</w:t>
      </w:r>
      <w:r>
        <w:rPr>
          <w:b/>
          <w:bCs/>
        </w:rPr>
        <w:t>.</w:t>
      </w:r>
    </w:p>
    <w:p w14:paraId="6408F416" w14:textId="77777777" w:rsidR="005564F3" w:rsidRDefault="005564F3" w:rsidP="00555B42">
      <w:pPr>
        <w:pStyle w:val="Prrafodelista"/>
        <w:ind w:left="720" w:firstLine="0"/>
        <w:rPr>
          <w:b/>
          <w:bCs/>
        </w:rPr>
      </w:pPr>
    </w:p>
    <w:p w14:paraId="0C235A7B" w14:textId="1B32C212" w:rsidR="005564F3" w:rsidRPr="00482D72" w:rsidRDefault="00482D72" w:rsidP="00482D72">
      <w:pPr>
        <w:pStyle w:val="Prrafodelista"/>
        <w:numPr>
          <w:ilvl w:val="0"/>
          <w:numId w:val="12"/>
        </w:numPr>
        <w:rPr>
          <w:b/>
          <w:bCs/>
        </w:rPr>
      </w:pPr>
      <w:r>
        <w:t>Responsabilidad.</w:t>
      </w:r>
    </w:p>
    <w:p w14:paraId="4BBB212B" w14:textId="6296E0C8" w:rsidR="00482D72" w:rsidRPr="00A21A0E" w:rsidRDefault="00482D72" w:rsidP="00482D72">
      <w:pPr>
        <w:pStyle w:val="Prrafodelista"/>
        <w:numPr>
          <w:ilvl w:val="0"/>
          <w:numId w:val="12"/>
        </w:numPr>
        <w:rPr>
          <w:b/>
          <w:bCs/>
        </w:rPr>
      </w:pPr>
      <w:r>
        <w:t xml:space="preserve">Manejo de herramientas </w:t>
      </w:r>
      <w:r w:rsidR="00A21A0E">
        <w:t>especializadas.</w:t>
      </w:r>
    </w:p>
    <w:p w14:paraId="44649922" w14:textId="1797E169" w:rsidR="00A21A0E" w:rsidRPr="005564F3" w:rsidRDefault="00A21A0E" w:rsidP="00482D72">
      <w:pPr>
        <w:pStyle w:val="Prrafodelista"/>
        <w:numPr>
          <w:ilvl w:val="0"/>
          <w:numId w:val="12"/>
        </w:numPr>
        <w:rPr>
          <w:b/>
          <w:bCs/>
        </w:rPr>
      </w:pPr>
      <w:r>
        <w:t>Trabajo en altura.</w:t>
      </w:r>
    </w:p>
    <w:p w14:paraId="1EF1AE54" w14:textId="77777777" w:rsidR="002B558E" w:rsidRDefault="002B558E" w:rsidP="00555B42">
      <w:pPr>
        <w:pStyle w:val="Prrafodelista"/>
        <w:ind w:left="720" w:firstLine="0"/>
      </w:pPr>
    </w:p>
    <w:p w14:paraId="41A92B57" w14:textId="49878131" w:rsidR="002B558E" w:rsidRPr="005F667B" w:rsidRDefault="002F19BD" w:rsidP="00555B42">
      <w:pPr>
        <w:pStyle w:val="Prrafodelista"/>
        <w:ind w:left="720" w:firstLine="0"/>
        <w:rPr>
          <w:b/>
          <w:bCs/>
          <w:u w:val="single"/>
        </w:rPr>
      </w:pPr>
      <w:r w:rsidRPr="005F667B">
        <w:rPr>
          <w:b/>
          <w:bCs/>
          <w:u w:val="single"/>
        </w:rPr>
        <w:t>Información Personal.</w:t>
      </w:r>
    </w:p>
    <w:p w14:paraId="73AD8EE8" w14:textId="5E6CDE86" w:rsidR="002F19BD" w:rsidRDefault="002F19BD" w:rsidP="00555B42">
      <w:pPr>
        <w:pStyle w:val="Prrafodelista"/>
        <w:ind w:left="720" w:firstLine="0"/>
      </w:pPr>
      <w:r>
        <w:t>Fecha de nacimiento: 14/09/1992.</w:t>
      </w:r>
    </w:p>
    <w:p w14:paraId="7FE25771" w14:textId="71397DFF" w:rsidR="002F19BD" w:rsidRDefault="004A4F8E" w:rsidP="00555B42">
      <w:pPr>
        <w:pStyle w:val="Prrafodelista"/>
        <w:ind w:left="720" w:firstLine="0"/>
      </w:pPr>
      <w:r>
        <w:t>Estado Civil: soltero.</w:t>
      </w:r>
    </w:p>
    <w:p w14:paraId="3020F953" w14:textId="0A6A126E" w:rsidR="004A4F8E" w:rsidRDefault="0035156C" w:rsidP="00555B42">
      <w:pPr>
        <w:pStyle w:val="Prrafodelista"/>
        <w:ind w:left="720" w:firstLine="0"/>
      </w:pPr>
      <w:r>
        <w:t>Nacionalidad: argentino.</w:t>
      </w:r>
    </w:p>
    <w:p w14:paraId="371B0EA4" w14:textId="71E35A16" w:rsidR="0035156C" w:rsidRPr="002F19BD" w:rsidRDefault="00A14414" w:rsidP="00555B42">
      <w:pPr>
        <w:pStyle w:val="Prrafodelista"/>
        <w:ind w:left="720" w:firstLine="0"/>
      </w:pPr>
      <w:r>
        <w:t xml:space="preserve">Carnet de conducir: A.1.1 / </w:t>
      </w:r>
      <w:r w:rsidR="005564F3">
        <w:t>B.1</w:t>
      </w:r>
    </w:p>
    <w:p w14:paraId="14AA9C8A" w14:textId="7AA0C57C" w:rsidR="00B10F0D" w:rsidRDefault="00B10F0D"/>
    <w:p w14:paraId="70441B18" w14:textId="61BD097B" w:rsidR="00B10F0D" w:rsidRDefault="00B10F0D">
      <w:pPr>
        <w:pStyle w:val="Ttulo1"/>
      </w:pPr>
    </w:p>
    <w:p w14:paraId="7FD05410" w14:textId="0D7549DB" w:rsidR="00B10F0D" w:rsidRDefault="00B10F0D">
      <w:pPr>
        <w:pStyle w:val="Ttulo2"/>
      </w:pPr>
    </w:p>
    <w:p w14:paraId="7635DCAD" w14:textId="3FFF49A4" w:rsidR="00B10F0D" w:rsidRDefault="00B10F0D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814B" w14:textId="77777777" w:rsidR="00901C33" w:rsidRDefault="00901C33">
      <w:pPr>
        <w:spacing w:after="0" w:line="240" w:lineRule="auto"/>
      </w:pPr>
      <w:r>
        <w:separator/>
      </w:r>
    </w:p>
  </w:endnote>
  <w:endnote w:type="continuationSeparator" w:id="0">
    <w:p w14:paraId="73A34634" w14:textId="77777777" w:rsidR="00901C33" w:rsidRDefault="0090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7FAD9" w14:textId="77777777" w:rsidR="00B10F0D" w:rsidRDefault="00B10F0D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7D6B" w14:textId="77777777" w:rsidR="00901C33" w:rsidRDefault="00901C33">
      <w:pPr>
        <w:spacing w:after="0" w:line="240" w:lineRule="auto"/>
      </w:pPr>
      <w:r>
        <w:separator/>
      </w:r>
    </w:p>
  </w:footnote>
  <w:footnote w:type="continuationSeparator" w:id="0">
    <w:p w14:paraId="4BBCF260" w14:textId="77777777" w:rsidR="00901C33" w:rsidRDefault="00901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D24A4" w14:textId="77777777" w:rsidR="00B10F0D" w:rsidRDefault="00B10F0D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A7B187" wp14:editId="1B52682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AB4389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D355" w14:textId="77777777" w:rsidR="00B10F0D" w:rsidRDefault="00B10F0D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7361FC" wp14:editId="3C82E00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060712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">
              <v:rect id="Rectángulo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807343"/>
    <w:multiLevelType w:val="hybridMultilevel"/>
    <w:tmpl w:val="F6B29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B0290"/>
    <w:multiLevelType w:val="hybridMultilevel"/>
    <w:tmpl w:val="2C52D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66719">
    <w:abstractNumId w:val="9"/>
  </w:num>
  <w:num w:numId="2" w16cid:durableId="584262467">
    <w:abstractNumId w:val="7"/>
  </w:num>
  <w:num w:numId="3" w16cid:durableId="1373921960">
    <w:abstractNumId w:val="6"/>
  </w:num>
  <w:num w:numId="4" w16cid:durableId="586352315">
    <w:abstractNumId w:val="5"/>
  </w:num>
  <w:num w:numId="5" w16cid:durableId="1396196155">
    <w:abstractNumId w:val="4"/>
  </w:num>
  <w:num w:numId="6" w16cid:durableId="1805196913">
    <w:abstractNumId w:val="8"/>
  </w:num>
  <w:num w:numId="7" w16cid:durableId="350882314">
    <w:abstractNumId w:val="3"/>
  </w:num>
  <w:num w:numId="8" w16cid:durableId="512575124">
    <w:abstractNumId w:val="2"/>
  </w:num>
  <w:num w:numId="9" w16cid:durableId="1543202792">
    <w:abstractNumId w:val="1"/>
  </w:num>
  <w:num w:numId="10" w16cid:durableId="267004758">
    <w:abstractNumId w:val="0"/>
  </w:num>
  <w:num w:numId="11" w16cid:durableId="57172721">
    <w:abstractNumId w:val="11"/>
  </w:num>
  <w:num w:numId="12" w16cid:durableId="17225527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33"/>
    <w:rsid w:val="000B248C"/>
    <w:rsid w:val="00192205"/>
    <w:rsid w:val="002B558E"/>
    <w:rsid w:val="002F19BD"/>
    <w:rsid w:val="0035156C"/>
    <w:rsid w:val="003B1139"/>
    <w:rsid w:val="003B742C"/>
    <w:rsid w:val="0042035E"/>
    <w:rsid w:val="00482D72"/>
    <w:rsid w:val="004A4F8E"/>
    <w:rsid w:val="00555B42"/>
    <w:rsid w:val="005564F3"/>
    <w:rsid w:val="005F667B"/>
    <w:rsid w:val="007D6908"/>
    <w:rsid w:val="008559A2"/>
    <w:rsid w:val="008B3E90"/>
    <w:rsid w:val="00901C33"/>
    <w:rsid w:val="00926F78"/>
    <w:rsid w:val="0094563E"/>
    <w:rsid w:val="009B2532"/>
    <w:rsid w:val="009B4965"/>
    <w:rsid w:val="00A14414"/>
    <w:rsid w:val="00A21A0E"/>
    <w:rsid w:val="00A5133E"/>
    <w:rsid w:val="00A77C11"/>
    <w:rsid w:val="00AC3E4D"/>
    <w:rsid w:val="00B74D53"/>
    <w:rsid w:val="00B949A8"/>
    <w:rsid w:val="00C75493"/>
    <w:rsid w:val="00CE2362"/>
    <w:rsid w:val="00DB7908"/>
    <w:rsid w:val="00DD6EEB"/>
    <w:rsid w:val="00E56CB2"/>
    <w:rsid w:val="00E72E44"/>
    <w:rsid w:val="00F84FCA"/>
    <w:rsid w:val="00FB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B2168"/>
  <w15:docId w15:val="{FB63D647-F8BA-6948-833D-C13A5FCA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9B2532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leandro1saez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DF06261-51BE-6D41-B1CF-87EEAEF85B9D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655C2AC2829A45A206D279A8687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94828-A146-984E-A928-41F69E33A6F1}"/>
      </w:docPartPr>
      <w:docPartBody>
        <w:p w:rsidR="00000000" w:rsidRDefault="00000000">
          <w:pPr>
            <w:pStyle w:val="C3655C2AC2829A45A206D279A8687DB6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55EE46D7244546B608984A132CA788">
    <w:name w:val="1F55EE46D7244546B608984A132CA788"/>
  </w:style>
  <w:style w:type="paragraph" w:customStyle="1" w:styleId="7AC8AA29C9BD9F47A9E0C25F9AAEC114">
    <w:name w:val="7AC8AA29C9BD9F47A9E0C25F9AAEC114"/>
  </w:style>
  <w:style w:type="paragraph" w:customStyle="1" w:styleId="610AB1FB0707B444A1CF8A0C5EB4BE07">
    <w:name w:val="610AB1FB0707B444A1CF8A0C5EB4BE07"/>
  </w:style>
  <w:style w:type="paragraph" w:customStyle="1" w:styleId="A2DF89AFE820CC4A86748F4D87508ABE">
    <w:name w:val="A2DF89AFE820CC4A86748F4D87508ABE"/>
  </w:style>
  <w:style w:type="paragraph" w:customStyle="1" w:styleId="C3655C2AC2829A45A206D279A8687DB6">
    <w:name w:val="C3655C2AC2829A45A206D279A8687DB6"/>
  </w:style>
  <w:style w:type="paragraph" w:customStyle="1" w:styleId="49471F933EEE1E48A3657E05DB5F4C59">
    <w:name w:val="49471F933EEE1E48A3657E05DB5F4C59"/>
  </w:style>
  <w:style w:type="paragraph" w:customStyle="1" w:styleId="3F95C94BE5948A45A3D764A954F875BE">
    <w:name w:val="3F95C94BE5948A45A3D764A954F875BE"/>
  </w:style>
  <w:style w:type="paragraph" w:customStyle="1" w:styleId="39A30CE5FAA3D64BAD0C4441FF0BF92E">
    <w:name w:val="39A30CE5FAA3D64BAD0C4441FF0BF92E"/>
  </w:style>
  <w:style w:type="paragraph" w:customStyle="1" w:styleId="A68C02376DE5C248B2D7F7C330A2D8B8">
    <w:name w:val="A68C02376DE5C248B2D7F7C330A2D8B8"/>
  </w:style>
  <w:style w:type="paragraph" w:customStyle="1" w:styleId="3239C5A2026EE349B5482F14C59BA3B0">
    <w:name w:val="3239C5A2026EE349B5482F14C59BA3B0"/>
  </w:style>
  <w:style w:type="paragraph" w:customStyle="1" w:styleId="AA581E7D3171C44E8B1302FA137F6E02">
    <w:name w:val="AA581E7D3171C44E8B1302FA137F6E02"/>
  </w:style>
  <w:style w:type="paragraph" w:customStyle="1" w:styleId="FB3112D5CA8A9246A5A6B3E075265AF3">
    <w:name w:val="FB3112D5CA8A9246A5A6B3E075265AF3"/>
  </w:style>
  <w:style w:type="paragraph" w:customStyle="1" w:styleId="BD8DBD589A82894182961CBDA0846BF5">
    <w:name w:val="BD8DBD589A82894182961CBDA0846BF5"/>
  </w:style>
  <w:style w:type="paragraph" w:customStyle="1" w:styleId="C3A3CECA631E2D47B8E1FA37A9ED6B21">
    <w:name w:val="C3A3CECA631E2D47B8E1FA37A9ED6B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{FDF06261-51BE-6D41-B1CF-87EEAEF85B9D}tf50002038.dotx</Template>
  <TotalTime>0</TotalTime>
  <Pages>1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Rost</dc:creator>
  <cp:keywords/>
  <dc:description/>
  <cp:lastModifiedBy>Natalia Rost</cp:lastModifiedBy>
  <cp:revision>2</cp:revision>
  <dcterms:created xsi:type="dcterms:W3CDTF">2023-11-29T22:41:00Z</dcterms:created>
  <dcterms:modified xsi:type="dcterms:W3CDTF">2023-11-29T22:41:00Z</dcterms:modified>
</cp:coreProperties>
</file>