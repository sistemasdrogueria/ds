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666660" w:themeColor="text2" w:themeTint="BF"/>
          <w:kern w:val="0"/>
          <w:sz w:val="24"/>
          <w:szCs w:val="24"/>
        </w:rPr>
        <w:id w:val="1990901731"/>
        <w:placeholder>
          <w:docPart w:val="4F2B176992240D46B3D0FD465841955C"/>
        </w:placeholder>
        <w:temporary/>
        <w15:appearance w15:val="hidden"/>
      </w:sdtPr>
      <w:sdtEndPr>
        <w:rPr>
          <w:b/>
        </w:rPr>
      </w:sdtEndPr>
      <w:sdtContent>
        <w:p w14:paraId="526CF7D0" w14:textId="2F12744B" w:rsidR="00270487" w:rsidRDefault="00270487" w:rsidP="00270487">
          <w:pPr>
            <w:pStyle w:val="Ttulo"/>
          </w:pPr>
        </w:p>
        <w:p w14:paraId="273E5E32" w14:textId="40FC6DF0" w:rsidR="00F7749A" w:rsidRPr="009E29AE" w:rsidRDefault="00312EE0">
          <w:pPr>
            <w:rPr>
              <w:lang w:val="es-ES"/>
            </w:rPr>
          </w:pPr>
        </w:p>
      </w:sdtContent>
    </w:sdt>
    <w:p w14:paraId="1EB075C3" w14:textId="77777777" w:rsidR="00F7749A" w:rsidRDefault="006B0435">
      <w:pPr>
        <w:jc w:val="center"/>
      </w:pPr>
      <w:r>
        <w:rPr>
          <w:noProof/>
          <w:lang w:eastAsia="zh-CN" w:bidi="th-TH"/>
        </w:rPr>
        <w:drawing>
          <wp:inline distT="0" distB="0" distL="0" distR="0" wp14:anchorId="60EBB8AF" wp14:editId="4282E82A">
            <wp:extent cx="5998741" cy="8484782"/>
            <wp:effectExtent l="0" t="0" r="254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930" cy="84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8C42" w14:textId="1FFAB185" w:rsidR="00F7749A" w:rsidRPr="009E29AE" w:rsidRDefault="00F7749A">
      <w:pPr>
        <w:rPr>
          <w:lang w:val="es-ES"/>
        </w:rPr>
      </w:pPr>
    </w:p>
    <w:sectPr w:rsidR="00F7749A" w:rsidRPr="009E29AE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88826" w14:textId="77777777" w:rsidR="008B028F" w:rsidRDefault="008B028F">
      <w:pPr>
        <w:spacing w:after="0" w:line="240" w:lineRule="auto"/>
      </w:pPr>
      <w:r>
        <w:separator/>
      </w:r>
    </w:p>
  </w:endnote>
  <w:endnote w:type="continuationSeparator" w:id="0">
    <w:p w14:paraId="56B6DAE4" w14:textId="77777777" w:rsidR="008B028F" w:rsidRDefault="008B0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EA6EF" w14:textId="77777777" w:rsidR="00F7749A" w:rsidRDefault="006B043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BC1C" w14:textId="77777777" w:rsidR="008B028F" w:rsidRDefault="008B028F">
      <w:pPr>
        <w:spacing w:after="0" w:line="240" w:lineRule="auto"/>
      </w:pPr>
      <w:r>
        <w:separator/>
      </w:r>
    </w:p>
  </w:footnote>
  <w:footnote w:type="continuationSeparator" w:id="0">
    <w:p w14:paraId="2A85951E" w14:textId="77777777" w:rsidR="008B028F" w:rsidRDefault="008B0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150405">
    <w:abstractNumId w:val="8"/>
  </w:num>
  <w:num w:numId="2" w16cid:durableId="1294142687">
    <w:abstractNumId w:val="8"/>
  </w:num>
  <w:num w:numId="3" w16cid:durableId="917786739">
    <w:abstractNumId w:val="9"/>
  </w:num>
  <w:num w:numId="4" w16cid:durableId="649943611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2137285514">
    <w:abstractNumId w:val="10"/>
  </w:num>
  <w:num w:numId="6" w16cid:durableId="1353997725">
    <w:abstractNumId w:val="7"/>
  </w:num>
  <w:num w:numId="7" w16cid:durableId="2057000868">
    <w:abstractNumId w:val="6"/>
  </w:num>
  <w:num w:numId="8" w16cid:durableId="1602688344">
    <w:abstractNumId w:val="5"/>
  </w:num>
  <w:num w:numId="9" w16cid:durableId="908998446">
    <w:abstractNumId w:val="4"/>
  </w:num>
  <w:num w:numId="10" w16cid:durableId="1917742659">
    <w:abstractNumId w:val="3"/>
  </w:num>
  <w:num w:numId="11" w16cid:durableId="1347755586">
    <w:abstractNumId w:val="2"/>
  </w:num>
  <w:num w:numId="12" w16cid:durableId="617763715">
    <w:abstractNumId w:val="1"/>
  </w:num>
  <w:num w:numId="13" w16cid:durableId="1422216109">
    <w:abstractNumId w:val="0"/>
  </w:num>
  <w:num w:numId="14" w16cid:durableId="125321342">
    <w:abstractNumId w:val="8"/>
    <w:lvlOverride w:ilvl="0">
      <w:startOverride w:val="1"/>
    </w:lvlOverride>
  </w:num>
  <w:num w:numId="15" w16cid:durableId="841161957">
    <w:abstractNumId w:val="8"/>
  </w:num>
  <w:num w:numId="16" w16cid:durableId="8340268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32"/>
    <w:rsid w:val="00270487"/>
    <w:rsid w:val="002F5D5F"/>
    <w:rsid w:val="00312EE0"/>
    <w:rsid w:val="004D3A62"/>
    <w:rsid w:val="00595232"/>
    <w:rsid w:val="006B0435"/>
    <w:rsid w:val="008B028F"/>
    <w:rsid w:val="009E29AE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5A074"/>
  <w15:chartTrackingRefBased/>
  <w15:docId w15:val="{AA2C63C5-31FE-CF49-9A6C-18FAAB2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AE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uiPriority w:val="9"/>
    <w:semiHidden/>
    <w:rsid w:val="009E29AE"/>
    <w:rPr>
      <w:rFonts w:asciiTheme="majorHAnsi" w:eastAsiaTheme="majorEastAsia" w:hAnsiTheme="majorHAnsi" w:cstheme="majorBidi"/>
      <w:color w:val="BF5B00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5C0FE14-677F-5B46-B402-57AB3E872F2C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2B176992240D46B3D0FD4658419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09F9E-05F3-D94E-8E17-D4AD25778E5E}"/>
      </w:docPartPr>
      <w:docPartBody>
        <w:p w:rsidR="00E55AEA" w:rsidRDefault="00E55AEA">
          <w:pPr>
            <w:pStyle w:val="4F2B176992240D46B3D0FD465841955C"/>
          </w:pPr>
          <w:r w:rsidRPr="009E29AE">
            <w:rPr>
              <w:lang w:val="es-ES"/>
            </w:rPr>
            <w:t>Títol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8C"/>
    <w:rsid w:val="00E55AEA"/>
    <w:rsid w:val="00F7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2B176992240D46B3D0FD465841955C">
    <w:name w:val="4F2B176992240D46B3D0FD4658419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%7b75C0FE14-677F-5B46-B402-57AB3E872F2C%7dtf50002001.dotx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haedo</dc:creator>
  <cp:keywords/>
  <dc:description/>
  <cp:lastModifiedBy>benjamin haedo</cp:lastModifiedBy>
  <cp:revision>2</cp:revision>
  <dcterms:created xsi:type="dcterms:W3CDTF">2023-01-18T14:47:00Z</dcterms:created>
  <dcterms:modified xsi:type="dcterms:W3CDTF">2023-01-18T14:47:00Z</dcterms:modified>
</cp:coreProperties>
</file>