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C21FD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28858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04FB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CA44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89AB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80C13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9EFA0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02E3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462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9ACA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64E2F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0CC3CC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DC525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6025600">
    <w:abstractNumId w:val="12"/>
  </w:num>
  <w:num w:numId="2" w16cid:durableId="419252522">
    <w:abstractNumId w:val="11"/>
  </w:num>
  <w:num w:numId="3" w16cid:durableId="1395658315">
    <w:abstractNumId w:val="10"/>
  </w:num>
  <w:num w:numId="4" w16cid:durableId="1998024115">
    <w:abstractNumId w:val="9"/>
  </w:num>
  <w:num w:numId="5" w16cid:durableId="714817479">
    <w:abstractNumId w:val="7"/>
  </w:num>
  <w:num w:numId="6" w16cid:durableId="176700056">
    <w:abstractNumId w:val="6"/>
  </w:num>
  <w:num w:numId="7" w16cid:durableId="1816139758">
    <w:abstractNumId w:val="5"/>
  </w:num>
  <w:num w:numId="8" w16cid:durableId="828136290">
    <w:abstractNumId w:val="4"/>
  </w:num>
  <w:num w:numId="9" w16cid:durableId="1924411196">
    <w:abstractNumId w:val="8"/>
  </w:num>
  <w:num w:numId="10" w16cid:durableId="188878887">
    <w:abstractNumId w:val="3"/>
  </w:num>
  <w:num w:numId="11" w16cid:durableId="280965956">
    <w:abstractNumId w:val="2"/>
  </w:num>
  <w:num w:numId="12" w16cid:durableId="1048334873">
    <w:abstractNumId w:val="1"/>
  </w:num>
  <w:num w:numId="13" w16cid:durableId="144750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78"/>
    <w:rsid w:val="000B7A78"/>
    <w:rsid w:val="000B7E54"/>
    <w:rsid w:val="000E1D44"/>
    <w:rsid w:val="0016224E"/>
    <w:rsid w:val="0020696E"/>
    <w:rsid w:val="002356A2"/>
    <w:rsid w:val="00237A3E"/>
    <w:rsid w:val="00246723"/>
    <w:rsid w:val="002A3852"/>
    <w:rsid w:val="002D12DA"/>
    <w:rsid w:val="00300633"/>
    <w:rsid w:val="003019B2"/>
    <w:rsid w:val="0034688D"/>
    <w:rsid w:val="003700D7"/>
    <w:rsid w:val="0040233B"/>
    <w:rsid w:val="00511A6E"/>
    <w:rsid w:val="0057534A"/>
    <w:rsid w:val="005A3876"/>
    <w:rsid w:val="005F7185"/>
    <w:rsid w:val="00605A5B"/>
    <w:rsid w:val="006C60E6"/>
    <w:rsid w:val="006E70D3"/>
    <w:rsid w:val="007506FB"/>
    <w:rsid w:val="00782FC1"/>
    <w:rsid w:val="007B0F94"/>
    <w:rsid w:val="009039DE"/>
    <w:rsid w:val="00A038AD"/>
    <w:rsid w:val="00A159E4"/>
    <w:rsid w:val="00A77921"/>
    <w:rsid w:val="00B575FB"/>
    <w:rsid w:val="00C1095A"/>
    <w:rsid w:val="00C5105B"/>
    <w:rsid w:val="00C55D85"/>
    <w:rsid w:val="00C75832"/>
    <w:rsid w:val="00CA2273"/>
    <w:rsid w:val="00CD50FD"/>
    <w:rsid w:val="00CD52FA"/>
    <w:rsid w:val="00D47124"/>
    <w:rsid w:val="00DD5D7B"/>
    <w:rsid w:val="00E41FA0"/>
    <w:rsid w:val="00EA183B"/>
    <w:rsid w:val="00F00460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A2A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A3876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5A3876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5A3876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5A3876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5A387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5A3876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5A3876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5A387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5A3876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5A3876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3876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5A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5A3876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5A3876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"/>
    <w:qFormat/>
    <w:rsid w:val="005A3876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5A3876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5A3876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5A3876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5A3876"/>
    <w:rPr>
      <w:rFonts w:ascii="Georgia" w:hAnsi="Georgia" w:cs="Arial"/>
      <w:b/>
      <w:color w:val="648276" w:themeColor="accent5"/>
      <w:sz w:val="28"/>
    </w:rPr>
  </w:style>
  <w:style w:type="paragraph" w:customStyle="1" w:styleId="Textopequeo">
    <w:name w:val="Texto pequeño"/>
    <w:basedOn w:val="Normal"/>
    <w:next w:val="Normal"/>
    <w:uiPriority w:val="6"/>
    <w:qFormat/>
    <w:rsid w:val="005A3876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5A3876"/>
    <w:pPr>
      <w:spacing w:line="288" w:lineRule="auto"/>
    </w:pPr>
    <w:rPr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5A3876"/>
    <w:rPr>
      <w:rFonts w:ascii="Arial" w:hAnsi="Arial" w:cs="Arial"/>
      <w:color w:val="808080"/>
    </w:rPr>
  </w:style>
  <w:style w:type="character" w:styleId="nfasis">
    <w:name w:val="Emphasis"/>
    <w:uiPriority w:val="20"/>
    <w:qFormat/>
    <w:rsid w:val="005A3876"/>
    <w:rPr>
      <w:rFonts w:ascii="Arial" w:hAnsi="Arial" w:cs="Arial"/>
      <w:color w:val="648276" w:themeColor="accent5"/>
    </w:rPr>
  </w:style>
  <w:style w:type="numbering" w:styleId="111111">
    <w:name w:val="Outline List 2"/>
    <w:basedOn w:val="Sinlista"/>
    <w:uiPriority w:val="99"/>
    <w:semiHidden/>
    <w:unhideWhenUsed/>
    <w:rsid w:val="005A3876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5A3876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A3876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876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876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876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876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876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876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5A3876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3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876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A3876"/>
  </w:style>
  <w:style w:type="paragraph" w:styleId="Textodebloque">
    <w:name w:val="Block Text"/>
    <w:basedOn w:val="Normal"/>
    <w:uiPriority w:val="99"/>
    <w:semiHidden/>
    <w:unhideWhenUsed/>
    <w:rsid w:val="005A3876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A387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A3876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A38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A387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A387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387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A3876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A387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A387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5A3876"/>
    <w:rPr>
      <w:rFonts w:ascii="Arial" w:hAnsi="Arial" w:cs="Aria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3876"/>
    <w:pPr>
      <w:spacing w:after="200"/>
    </w:pPr>
    <w:rPr>
      <w:i/>
      <w:iCs/>
      <w:color w:val="775F55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A3876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A3876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3876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387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8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876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A3876"/>
  </w:style>
  <w:style w:type="character" w:customStyle="1" w:styleId="FechaCar">
    <w:name w:val="Fecha Car"/>
    <w:basedOn w:val="Fuentedeprrafopredeter"/>
    <w:link w:val="Fech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A387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A3876"/>
    <w:rPr>
      <w:rFonts w:ascii="Segoe UI" w:hAnsi="Segoe UI" w:cs="Segoe UI"/>
      <w:color w:val="000000" w:themeColor="text1"/>
      <w:sz w:val="16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5A3876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Refdenotaalfinal">
    <w:name w:val="end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87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A387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5A3876"/>
    <w:rPr>
      <w:rFonts w:ascii="Georgia" w:eastAsiaTheme="majorEastAsia" w:hAnsi="Georg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876"/>
    <w:rPr>
      <w:rFonts w:ascii="Arial" w:hAnsi="Arial" w:cs="Arial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387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table" w:styleId="Tablaconcuadrcula1clara">
    <w:name w:val="Grid Table 1 Light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A387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A3876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A3876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A3876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unhideWhenUsed/>
    <w:rsid w:val="005A3876"/>
    <w:rPr>
      <w:rFonts w:ascii="Arial" w:hAnsi="Arial" w:cs="Arial"/>
      <w:color w:val="F7B61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3876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A3876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A3876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A3876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A3876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A3876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A3876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A3876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A3876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A3876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5A3876"/>
    <w:rPr>
      <w:rFonts w:ascii="Arial" w:hAnsi="Arial" w:cs="Arial"/>
      <w:i/>
      <w:iCs/>
      <w:color w:val="3038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5A3876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A3876"/>
    <w:rPr>
      <w:rFonts w:ascii="Arial" w:hAnsi="Arial" w:cs="Arial"/>
      <w:i/>
      <w:iCs/>
      <w:color w:val="303848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5A3876"/>
    <w:rPr>
      <w:rFonts w:ascii="Arial" w:hAnsi="Arial" w:cs="Arial"/>
      <w:b/>
      <w:bCs/>
      <w:smallCaps/>
      <w:color w:val="303848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A38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5A38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A38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A38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A38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A3876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A3876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A3876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A3876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A3876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A3876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A3876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A3876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A3876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A3876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A3876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A3876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A3876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A3876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A3876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A3876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A387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A3876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A3876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A3876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A3876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A3876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A3876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A38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A3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A3876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inespaciado">
    <w:name w:val="No Spacing"/>
    <w:uiPriority w:val="1"/>
    <w:semiHidden/>
    <w:qFormat/>
    <w:rsid w:val="005A3876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A3876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5A387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A387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table" w:styleId="Tablanormal1">
    <w:name w:val="Plain Table 1"/>
    <w:basedOn w:val="Tablanormal"/>
    <w:uiPriority w:val="41"/>
    <w:rsid w:val="005A38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A38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A38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A38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A387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3876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3876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A38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A3876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A3876"/>
  </w:style>
  <w:style w:type="character" w:customStyle="1" w:styleId="SaludoCar">
    <w:name w:val="Saludo Car"/>
    <w:basedOn w:val="Fuentedeprrafopredeter"/>
    <w:link w:val="Salu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5A3876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Hipervnculointeligente">
    <w:name w:val="Smart Hyperlink"/>
    <w:basedOn w:val="Fuentedeprrafopredeter"/>
    <w:uiPriority w:val="99"/>
    <w:semiHidden/>
    <w:unhideWhenUsed/>
    <w:rsid w:val="005A3876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semiHidden/>
    <w:qFormat/>
    <w:rsid w:val="005A3876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5A3876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5A3876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A387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A387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A38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A38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A387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A387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A387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A387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A387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A387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A387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A38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A387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A387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A387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A387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A387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A38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A38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A38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A38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A38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A38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A387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A3876"/>
  </w:style>
  <w:style w:type="table" w:styleId="Tablaprofesional">
    <w:name w:val="Table Professional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A387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A38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A38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A38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A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A387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A387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A387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A3876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A387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A387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A3876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A3876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A3876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A3876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A3876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A3876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A3876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A3876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5A3876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Resumen%20moderno%20b&#225;sic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D3F47BD98A4CEEB3B879D6D1684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2409B-604A-48A6-8248-8534E91A0BDD}"/>
      </w:docPartPr>
      <w:docPartBody>
        <w:p w:rsidR="004B4C27" w:rsidRDefault="00CB5823" w:rsidP="00CB5823">
          <w:pPr>
            <w:pStyle w:val="3ED3F47BD98A4CEEB3B879D6D1684E9E"/>
          </w:pPr>
          <w:r w:rsidRPr="00300633">
            <w:rPr>
              <w:noProof/>
              <w:lang w:bidi="es-ES"/>
            </w:rPr>
            <w:t>Contacto</w:t>
          </w:r>
        </w:p>
      </w:docPartBody>
    </w:docPart>
    <w:docPart>
      <w:docPartPr>
        <w:name w:val="23899E0D73B644EDA32B5D2045FA0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6C344-85DA-4C7E-AB8E-2088586FE8AA}"/>
      </w:docPartPr>
      <w:docPartBody>
        <w:p w:rsidR="004B4C27" w:rsidRDefault="00CB5823" w:rsidP="00CB5823">
          <w:pPr>
            <w:pStyle w:val="23899E0D73B644EDA32B5D2045FA0641"/>
          </w:pPr>
          <w:r w:rsidRPr="00300633">
            <w:rPr>
              <w:noProof/>
              <w:lang w:bidi="es-ES"/>
            </w:rPr>
            <w:t>Objetivo</w:t>
          </w:r>
        </w:p>
      </w:docPartBody>
    </w:docPart>
    <w:docPart>
      <w:docPartPr>
        <w:name w:val="BBDE8678AA2141B3B1B273DE2714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5EA23-90EB-4503-AAB4-082B57096787}"/>
      </w:docPartPr>
      <w:docPartBody>
        <w:p w:rsidR="004B4C27" w:rsidRDefault="00CB5823" w:rsidP="00CB5823">
          <w:pPr>
            <w:pStyle w:val="BBDE8678AA2141B3B1B273DE2714DAD5"/>
          </w:pPr>
          <w:r w:rsidRPr="00300633">
            <w:rPr>
              <w:noProof/>
              <w:lang w:bidi="es-ES"/>
            </w:rPr>
            <w:t>Formación</w:t>
          </w:r>
        </w:p>
      </w:docPartBody>
    </w:docPart>
    <w:docPart>
      <w:docPartPr>
        <w:name w:val="45EDAE00ED2D49FBA72B24BB5A4A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65424-27F9-4806-BBB4-1EE2DDE9BDD2}"/>
      </w:docPartPr>
      <w:docPartBody>
        <w:p w:rsidR="004B4C27" w:rsidRDefault="00CB5823" w:rsidP="00CB5823">
          <w:pPr>
            <w:pStyle w:val="45EDAE00ED2D49FBA72B24BB5A4A7E9B"/>
          </w:pPr>
          <w:r w:rsidRPr="00300633">
            <w:rPr>
              <w:noProof/>
              <w:lang w:bidi="es-ES"/>
            </w:rPr>
            <w:t>Experiencia</w:t>
          </w:r>
        </w:p>
      </w:docPartBody>
    </w:docPart>
    <w:docPart>
      <w:docPartPr>
        <w:name w:val="BB3DCBF3D9974293BFF9D1F704D50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E3400-4256-4F77-90EE-DFF15575A902}"/>
      </w:docPartPr>
      <w:docPartBody>
        <w:p w:rsidR="004B4C27" w:rsidRDefault="00CB5823" w:rsidP="00CB5823">
          <w:pPr>
            <w:pStyle w:val="BB3DCBF3D9974293BFF9D1F704D50CD9"/>
          </w:pPr>
          <w:r w:rsidRPr="00300633">
            <w:rPr>
              <w:noProof/>
              <w:lang w:bidi="es-ES"/>
            </w:rPr>
            <w:t>Referencias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23"/>
    <w:rsid w:val="000E1794"/>
    <w:rsid w:val="004B4C27"/>
    <w:rsid w:val="00963DC7"/>
    <w:rsid w:val="00CB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Pr>
      <w:rFonts w:ascii="Arial" w:hAnsi="Arial" w:cs="Arial"/>
      <w:color w:val="5B9BD5" w:themeColor="accent5"/>
    </w:rPr>
  </w:style>
  <w:style w:type="paragraph" w:customStyle="1" w:styleId="3ED3F47BD98A4CEEB3B879D6D1684E9E">
    <w:name w:val="3ED3F47BD98A4CEEB3B879D6D1684E9E"/>
    <w:rsid w:val="00CB5823"/>
  </w:style>
  <w:style w:type="paragraph" w:customStyle="1" w:styleId="23899E0D73B644EDA32B5D2045FA0641">
    <w:name w:val="23899E0D73B644EDA32B5D2045FA0641"/>
    <w:rsid w:val="00CB5823"/>
  </w:style>
  <w:style w:type="paragraph" w:customStyle="1" w:styleId="BBDE8678AA2141B3B1B273DE2714DAD5">
    <w:name w:val="BBDE8678AA2141B3B1B273DE2714DAD5"/>
    <w:rsid w:val="00CB5823"/>
  </w:style>
  <w:style w:type="paragraph" w:customStyle="1" w:styleId="45EDAE00ED2D49FBA72B24BB5A4A7E9B">
    <w:name w:val="45EDAE00ED2D49FBA72B24BB5A4A7E9B"/>
    <w:rsid w:val="00CB5823"/>
  </w:style>
  <w:style w:type="paragraph" w:customStyle="1" w:styleId="BB3DCBF3D9974293BFF9D1F704D50CD9">
    <w:name w:val="BB3DCBF3D9974293BFF9D1F704D50CD9"/>
    <w:rsid w:val="00CB58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Resumen%20moderno%20básico.dotx</Template>
  <TotalTime>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2023-10-10T18:15:00Z</dcterms:created>
  <dcterms:modified xsi:type="dcterms:W3CDTF">2023-10-10T18:15:00Z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