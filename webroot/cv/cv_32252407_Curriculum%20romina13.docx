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6DFCD9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50E8276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F00B10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594CC3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58AB5F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A3EE27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42E768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6433F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BBE110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9F2C4E"/>
    <w:multiLevelType w:val="hybridMultilevel"/>
    <w:tmpl w:val="CECCDF80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7D3CEB72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22625D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12AA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2FC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7E88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767A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C53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8AA6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0CED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54655"/>
    <w:multiLevelType w:val="hybridMultilevel"/>
    <w:tmpl w:val="7AB01E5C"/>
    <w:lvl w:ilvl="0" w:tplc="7C1E30AA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30106016" w:tentative="1">
      <w:start w:val="1"/>
      <w:numFmt w:val="lowerLetter"/>
      <w:lvlText w:val="%2."/>
      <w:lvlJc w:val="left"/>
      <w:pPr>
        <w:ind w:left="1440" w:hanging="360"/>
      </w:pPr>
    </w:lvl>
    <w:lvl w:ilvl="2" w:tplc="B8C8567A" w:tentative="1">
      <w:start w:val="1"/>
      <w:numFmt w:val="lowerRoman"/>
      <w:lvlText w:val="%3."/>
      <w:lvlJc w:val="right"/>
      <w:pPr>
        <w:ind w:left="2160" w:hanging="180"/>
      </w:pPr>
    </w:lvl>
    <w:lvl w:ilvl="3" w:tplc="0D0274E2" w:tentative="1">
      <w:start w:val="1"/>
      <w:numFmt w:val="decimal"/>
      <w:lvlText w:val="%4."/>
      <w:lvlJc w:val="left"/>
      <w:pPr>
        <w:ind w:left="2880" w:hanging="360"/>
      </w:pPr>
    </w:lvl>
    <w:lvl w:ilvl="4" w:tplc="9CE6B22A" w:tentative="1">
      <w:start w:val="1"/>
      <w:numFmt w:val="lowerLetter"/>
      <w:lvlText w:val="%5."/>
      <w:lvlJc w:val="left"/>
      <w:pPr>
        <w:ind w:left="3600" w:hanging="360"/>
      </w:pPr>
    </w:lvl>
    <w:lvl w:ilvl="5" w:tplc="A968A224" w:tentative="1">
      <w:start w:val="1"/>
      <w:numFmt w:val="lowerRoman"/>
      <w:lvlText w:val="%6."/>
      <w:lvlJc w:val="right"/>
      <w:pPr>
        <w:ind w:left="4320" w:hanging="180"/>
      </w:pPr>
    </w:lvl>
    <w:lvl w:ilvl="6" w:tplc="C07AAAF6" w:tentative="1">
      <w:start w:val="1"/>
      <w:numFmt w:val="decimal"/>
      <w:lvlText w:val="%7."/>
      <w:lvlJc w:val="left"/>
      <w:pPr>
        <w:ind w:left="5040" w:hanging="360"/>
      </w:pPr>
    </w:lvl>
    <w:lvl w:ilvl="7" w:tplc="1AC444C2" w:tentative="1">
      <w:start w:val="1"/>
      <w:numFmt w:val="lowerLetter"/>
      <w:lvlText w:val="%8."/>
      <w:lvlJc w:val="left"/>
      <w:pPr>
        <w:ind w:left="5760" w:hanging="360"/>
      </w:pPr>
    </w:lvl>
    <w:lvl w:ilvl="8" w:tplc="11D437E4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503952">
    <w:abstractNumId w:val="9"/>
  </w:num>
  <w:num w:numId="2" w16cid:durableId="996693581">
    <w:abstractNumId w:val="12"/>
  </w:num>
  <w:num w:numId="3" w16cid:durableId="791827981">
    <w:abstractNumId w:val="10"/>
  </w:num>
  <w:num w:numId="4" w16cid:durableId="1974826231">
    <w:abstractNumId w:val="7"/>
  </w:num>
  <w:num w:numId="5" w16cid:durableId="617418507">
    <w:abstractNumId w:val="6"/>
  </w:num>
  <w:num w:numId="6" w16cid:durableId="1638800348">
    <w:abstractNumId w:val="5"/>
  </w:num>
  <w:num w:numId="7" w16cid:durableId="1375349299">
    <w:abstractNumId w:val="4"/>
  </w:num>
  <w:num w:numId="8" w16cid:durableId="1229801644">
    <w:abstractNumId w:val="8"/>
  </w:num>
  <w:num w:numId="9" w16cid:durableId="1788966338">
    <w:abstractNumId w:val="3"/>
  </w:num>
  <w:num w:numId="10" w16cid:durableId="88082872">
    <w:abstractNumId w:val="2"/>
  </w:num>
  <w:num w:numId="11" w16cid:durableId="658967743">
    <w:abstractNumId w:val="1"/>
  </w:num>
  <w:num w:numId="12" w16cid:durableId="1738623926">
    <w:abstractNumId w:val="0"/>
  </w:num>
  <w:num w:numId="13" w16cid:durableId="1515530796">
    <w:abstractNumId w:val="13"/>
  </w:num>
  <w:num w:numId="14" w16cid:durableId="5156518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attachedTemplate r:id="rId1"/>
  <w:defaultTabStop w:val="0"/>
  <w:hyphenationZone w:val="425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A2"/>
    <w:rsid w:val="00000CC4"/>
    <w:rsid w:val="00037253"/>
    <w:rsid w:val="00047A8F"/>
    <w:rsid w:val="000C63FB"/>
    <w:rsid w:val="000C667C"/>
    <w:rsid w:val="000F2535"/>
    <w:rsid w:val="001118A8"/>
    <w:rsid w:val="001474DB"/>
    <w:rsid w:val="001566E2"/>
    <w:rsid w:val="00164E1D"/>
    <w:rsid w:val="001A787C"/>
    <w:rsid w:val="001B31CC"/>
    <w:rsid w:val="001C465F"/>
    <w:rsid w:val="001D21AC"/>
    <w:rsid w:val="001F3868"/>
    <w:rsid w:val="002107D7"/>
    <w:rsid w:val="00215CED"/>
    <w:rsid w:val="0021705A"/>
    <w:rsid w:val="00250093"/>
    <w:rsid w:val="00260705"/>
    <w:rsid w:val="002A7E85"/>
    <w:rsid w:val="00307294"/>
    <w:rsid w:val="00395723"/>
    <w:rsid w:val="00395C6C"/>
    <w:rsid w:val="003A1F45"/>
    <w:rsid w:val="003A4873"/>
    <w:rsid w:val="003C7111"/>
    <w:rsid w:val="003F7147"/>
    <w:rsid w:val="00463D98"/>
    <w:rsid w:val="00476023"/>
    <w:rsid w:val="00492DE1"/>
    <w:rsid w:val="00493856"/>
    <w:rsid w:val="004B0FC9"/>
    <w:rsid w:val="004C50B6"/>
    <w:rsid w:val="00501DA0"/>
    <w:rsid w:val="00502BC5"/>
    <w:rsid w:val="0050495E"/>
    <w:rsid w:val="00506366"/>
    <w:rsid w:val="00534C86"/>
    <w:rsid w:val="005377D6"/>
    <w:rsid w:val="005669D0"/>
    <w:rsid w:val="005672BC"/>
    <w:rsid w:val="005705FB"/>
    <w:rsid w:val="00575787"/>
    <w:rsid w:val="005C262B"/>
    <w:rsid w:val="0063112F"/>
    <w:rsid w:val="006459FF"/>
    <w:rsid w:val="00650ED9"/>
    <w:rsid w:val="00662DA8"/>
    <w:rsid w:val="0066433B"/>
    <w:rsid w:val="006F2C54"/>
    <w:rsid w:val="0071592B"/>
    <w:rsid w:val="00741463"/>
    <w:rsid w:val="00742824"/>
    <w:rsid w:val="00742F50"/>
    <w:rsid w:val="00765C35"/>
    <w:rsid w:val="007A42F5"/>
    <w:rsid w:val="007B25B8"/>
    <w:rsid w:val="007C3496"/>
    <w:rsid w:val="007D148C"/>
    <w:rsid w:val="00803D84"/>
    <w:rsid w:val="008144E7"/>
    <w:rsid w:val="00824A92"/>
    <w:rsid w:val="00835C2F"/>
    <w:rsid w:val="008523A4"/>
    <w:rsid w:val="00870B9C"/>
    <w:rsid w:val="008B23E9"/>
    <w:rsid w:val="008E4091"/>
    <w:rsid w:val="009101F8"/>
    <w:rsid w:val="00933CF8"/>
    <w:rsid w:val="00934ACA"/>
    <w:rsid w:val="0097285E"/>
    <w:rsid w:val="009A72C9"/>
    <w:rsid w:val="009C13EE"/>
    <w:rsid w:val="009C4726"/>
    <w:rsid w:val="00A239A2"/>
    <w:rsid w:val="00A4486B"/>
    <w:rsid w:val="00AD112E"/>
    <w:rsid w:val="00AE3CDB"/>
    <w:rsid w:val="00B10A29"/>
    <w:rsid w:val="00B157ED"/>
    <w:rsid w:val="00B42D00"/>
    <w:rsid w:val="00B84475"/>
    <w:rsid w:val="00BE43F8"/>
    <w:rsid w:val="00C9379D"/>
    <w:rsid w:val="00CA0084"/>
    <w:rsid w:val="00CB06B7"/>
    <w:rsid w:val="00CB18A1"/>
    <w:rsid w:val="00CB67F3"/>
    <w:rsid w:val="00CD27A2"/>
    <w:rsid w:val="00CF1222"/>
    <w:rsid w:val="00DA68DC"/>
    <w:rsid w:val="00DB1F30"/>
    <w:rsid w:val="00DC0316"/>
    <w:rsid w:val="00E03830"/>
    <w:rsid w:val="00E6298A"/>
    <w:rsid w:val="00E81575"/>
    <w:rsid w:val="00E91EB0"/>
    <w:rsid w:val="00EB4FA0"/>
    <w:rsid w:val="00ED66B0"/>
    <w:rsid w:val="00EF27B8"/>
    <w:rsid w:val="00F32A00"/>
    <w:rsid w:val="00F40774"/>
    <w:rsid w:val="00F67D32"/>
    <w:rsid w:val="00F828AF"/>
    <w:rsid w:val="00FB31A6"/>
    <w:rsid w:val="00FD610D"/>
    <w:rsid w:val="00FD7A84"/>
    <w:rsid w:val="00FE0598"/>
    <w:rsid w:val="00FE2AFE"/>
    <w:rsid w:val="00FF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904AF"/>
  <w15:docId w15:val="{108AAE9E-789B-5B49-8355-52EC4D7D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ndecontacto">
    <w:name w:val="Información de contac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bre">
    <w:name w:val="Nombr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  <w:style w:type="character" w:styleId="Hipervnculo">
    <w:name w:val="Hyperlink"/>
    <w:basedOn w:val="Fuentedeprrafopredeter"/>
    <w:uiPriority w:val="99"/>
    <w:unhideWhenUsed/>
    <w:rsid w:val="00742824"/>
    <w:rPr>
      <w:color w:val="53C3C7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2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8D5C3A99-48D9-2549-A2C5-40ACB2642B51%7dtf5000201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34057-CA70-40B9-8F72-3BEF3A32A35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%7b8D5C3A99-48D9-2549-A2C5-40ACB2642B51%7dtf50002018.dotx</Template>
  <TotalTime>78</TotalTime>
  <Pages>2</Pages>
  <Words>248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herrero</dc:creator>
  <cp:keywords/>
  <dc:description/>
  <cp:lastModifiedBy>romina herrero</cp:lastModifiedBy>
  <cp:revision>27</cp:revision>
  <dcterms:created xsi:type="dcterms:W3CDTF">2021-09-30T11:40:00Z</dcterms:created>
  <dcterms:modified xsi:type="dcterms:W3CDTF">2023-08-30T13:59:00Z</dcterms:modified>
</cp:coreProperties>
</file>