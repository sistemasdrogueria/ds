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6D001B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8960CC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6035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6C6B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BD0344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ECA6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70BF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BE3D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5CDB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7A70B29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EFC42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26B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6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434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A8F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23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C9E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CBB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47A64"/>
    <w:multiLevelType w:val="hybridMultilevel"/>
    <w:tmpl w:val="5DEEE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0672"/>
    <w:multiLevelType w:val="hybridMultilevel"/>
    <w:tmpl w:val="7092E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636ED99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A64E5DE" w:tentative="1">
      <w:start w:val="1"/>
      <w:numFmt w:val="lowerLetter"/>
      <w:lvlText w:val="%2."/>
      <w:lvlJc w:val="left"/>
      <w:pPr>
        <w:ind w:left="1440" w:hanging="360"/>
      </w:pPr>
    </w:lvl>
    <w:lvl w:ilvl="2" w:tplc="353EEF84" w:tentative="1">
      <w:start w:val="1"/>
      <w:numFmt w:val="lowerRoman"/>
      <w:lvlText w:val="%3."/>
      <w:lvlJc w:val="right"/>
      <w:pPr>
        <w:ind w:left="2160" w:hanging="180"/>
      </w:pPr>
    </w:lvl>
    <w:lvl w:ilvl="3" w:tplc="63ECC92A" w:tentative="1">
      <w:start w:val="1"/>
      <w:numFmt w:val="decimal"/>
      <w:lvlText w:val="%4."/>
      <w:lvlJc w:val="left"/>
      <w:pPr>
        <w:ind w:left="2880" w:hanging="360"/>
      </w:pPr>
    </w:lvl>
    <w:lvl w:ilvl="4" w:tplc="C7967A8C" w:tentative="1">
      <w:start w:val="1"/>
      <w:numFmt w:val="lowerLetter"/>
      <w:lvlText w:val="%5."/>
      <w:lvlJc w:val="left"/>
      <w:pPr>
        <w:ind w:left="3600" w:hanging="360"/>
      </w:pPr>
    </w:lvl>
    <w:lvl w:ilvl="5" w:tplc="ACEC8286" w:tentative="1">
      <w:start w:val="1"/>
      <w:numFmt w:val="lowerRoman"/>
      <w:lvlText w:val="%6."/>
      <w:lvlJc w:val="right"/>
      <w:pPr>
        <w:ind w:left="4320" w:hanging="180"/>
      </w:pPr>
    </w:lvl>
    <w:lvl w:ilvl="6" w:tplc="B1D0FA7E" w:tentative="1">
      <w:start w:val="1"/>
      <w:numFmt w:val="decimal"/>
      <w:lvlText w:val="%7."/>
      <w:lvlJc w:val="left"/>
      <w:pPr>
        <w:ind w:left="5040" w:hanging="360"/>
      </w:pPr>
    </w:lvl>
    <w:lvl w:ilvl="7" w:tplc="7B40A900" w:tentative="1">
      <w:start w:val="1"/>
      <w:numFmt w:val="lowerLetter"/>
      <w:lvlText w:val="%8."/>
      <w:lvlJc w:val="left"/>
      <w:pPr>
        <w:ind w:left="5760" w:hanging="360"/>
      </w:pPr>
    </w:lvl>
    <w:lvl w:ilvl="8" w:tplc="CDEE9F1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649039">
    <w:abstractNumId w:val="9"/>
  </w:num>
  <w:num w:numId="2" w16cid:durableId="1993217759">
    <w:abstractNumId w:val="11"/>
  </w:num>
  <w:num w:numId="3" w16cid:durableId="1030372585">
    <w:abstractNumId w:val="10"/>
  </w:num>
  <w:num w:numId="4" w16cid:durableId="143084027">
    <w:abstractNumId w:val="7"/>
  </w:num>
  <w:num w:numId="5" w16cid:durableId="1535800381">
    <w:abstractNumId w:val="6"/>
  </w:num>
  <w:num w:numId="6" w16cid:durableId="2108039511">
    <w:abstractNumId w:val="5"/>
  </w:num>
  <w:num w:numId="7" w16cid:durableId="2062705188">
    <w:abstractNumId w:val="4"/>
  </w:num>
  <w:num w:numId="8" w16cid:durableId="494960427">
    <w:abstractNumId w:val="8"/>
  </w:num>
  <w:num w:numId="9" w16cid:durableId="1064599068">
    <w:abstractNumId w:val="3"/>
  </w:num>
  <w:num w:numId="10" w16cid:durableId="327831307">
    <w:abstractNumId w:val="2"/>
  </w:num>
  <w:num w:numId="11" w16cid:durableId="1412660300">
    <w:abstractNumId w:val="1"/>
  </w:num>
  <w:num w:numId="12" w16cid:durableId="1506550673">
    <w:abstractNumId w:val="0"/>
  </w:num>
  <w:num w:numId="13" w16cid:durableId="313337365">
    <w:abstractNumId w:val="14"/>
  </w:num>
  <w:num w:numId="14" w16cid:durableId="785078249">
    <w:abstractNumId w:val="13"/>
  </w:num>
  <w:num w:numId="15" w16cid:durableId="18626192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77"/>
    <w:rsid w:val="0003741B"/>
    <w:rsid w:val="00055465"/>
    <w:rsid w:val="0007341B"/>
    <w:rsid w:val="00077D3F"/>
    <w:rsid w:val="000A46F1"/>
    <w:rsid w:val="001321EF"/>
    <w:rsid w:val="00135294"/>
    <w:rsid w:val="001512C6"/>
    <w:rsid w:val="0016332E"/>
    <w:rsid w:val="00194402"/>
    <w:rsid w:val="001B518B"/>
    <w:rsid w:val="00211EF7"/>
    <w:rsid w:val="00222DFE"/>
    <w:rsid w:val="0024373D"/>
    <w:rsid w:val="00254869"/>
    <w:rsid w:val="0026295F"/>
    <w:rsid w:val="002A3B2E"/>
    <w:rsid w:val="002B06F5"/>
    <w:rsid w:val="002F1640"/>
    <w:rsid w:val="0031007A"/>
    <w:rsid w:val="003D3398"/>
    <w:rsid w:val="003F5A02"/>
    <w:rsid w:val="003F6EC2"/>
    <w:rsid w:val="00444111"/>
    <w:rsid w:val="00483314"/>
    <w:rsid w:val="004D1D65"/>
    <w:rsid w:val="005221D8"/>
    <w:rsid w:val="0056172B"/>
    <w:rsid w:val="00576DE5"/>
    <w:rsid w:val="005E33CC"/>
    <w:rsid w:val="005F4772"/>
    <w:rsid w:val="006429FC"/>
    <w:rsid w:val="006A46B4"/>
    <w:rsid w:val="006C78A4"/>
    <w:rsid w:val="007B0361"/>
    <w:rsid w:val="007B61F7"/>
    <w:rsid w:val="00813B43"/>
    <w:rsid w:val="0082672C"/>
    <w:rsid w:val="008461B5"/>
    <w:rsid w:val="008D1237"/>
    <w:rsid w:val="008E00DE"/>
    <w:rsid w:val="00923536"/>
    <w:rsid w:val="009C0C26"/>
    <w:rsid w:val="009F7B48"/>
    <w:rsid w:val="00AB658B"/>
    <w:rsid w:val="00B14D72"/>
    <w:rsid w:val="00B21EE6"/>
    <w:rsid w:val="00B638A7"/>
    <w:rsid w:val="00BB3BC3"/>
    <w:rsid w:val="00BE3B9B"/>
    <w:rsid w:val="00BE4711"/>
    <w:rsid w:val="00C16078"/>
    <w:rsid w:val="00C37299"/>
    <w:rsid w:val="00C60806"/>
    <w:rsid w:val="00CB4547"/>
    <w:rsid w:val="00CB79CA"/>
    <w:rsid w:val="00D04C7B"/>
    <w:rsid w:val="00D77877"/>
    <w:rsid w:val="00DA25B6"/>
    <w:rsid w:val="00DF71E3"/>
    <w:rsid w:val="00E3385B"/>
    <w:rsid w:val="00E4091E"/>
    <w:rsid w:val="00E6510D"/>
    <w:rsid w:val="00E70767"/>
    <w:rsid w:val="00EB549F"/>
    <w:rsid w:val="00F5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A1152"/>
  <w15:docId w15:val="{7B0AD8D1-08BE-364A-9880-ABD5D339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paragraph" w:customStyle="1" w:styleId="ED08797082DFAE448A64954A946ADB22">
    <w:name w:val="ED08797082DFAE448A64954A946ADB22"/>
    <w:rsid w:val="00211EF7"/>
    <w:pPr>
      <w:spacing w:after="160" w:line="259" w:lineRule="auto"/>
    </w:pPr>
    <w:rPr>
      <w:rFonts w:eastAsiaTheme="minorEastAsia"/>
      <w:color w:val="auto"/>
      <w:sz w:val="22"/>
      <w:szCs w:val="22"/>
      <w:lang w:val="es-US" w:eastAsia="es-MX"/>
    </w:rPr>
  </w:style>
  <w:style w:type="character" w:styleId="Hipervnculo">
    <w:name w:val="Hyperlink"/>
    <w:basedOn w:val="Fuentedeprrafopredeter"/>
    <w:uiPriority w:val="99"/>
    <w:unhideWhenUsed/>
    <w:rsid w:val="00AB658B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3A8681D-6F2C-8E47-A9B7-8B02392BBF5D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D2229B11D6946A25F200C3F569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5145-8AAB-8445-B721-7A4186EDE49D}"/>
      </w:docPartPr>
      <w:docPartBody>
        <w:p w:rsidR="00907EC4" w:rsidRDefault="00096FD2">
          <w:pPr>
            <w:pStyle w:val="1ECD2229B11D6946A25F200C3F5695E9"/>
          </w:pPr>
          <w:r>
            <w:t>Objective</w:t>
          </w:r>
        </w:p>
      </w:docPartBody>
    </w:docPart>
    <w:docPart>
      <w:docPartPr>
        <w:name w:val="ED08797082DFAE448A64954A946AD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8C99-21BE-C74E-943B-B244D57D6F77}"/>
      </w:docPartPr>
      <w:docPartBody>
        <w:p w:rsidR="00907EC4" w:rsidRDefault="00096FD2">
          <w:pPr>
            <w:pStyle w:val="ED08797082DFAE448A64954A946ADB22"/>
          </w:pPr>
          <w:r>
            <w:t>Experience</w:t>
          </w:r>
        </w:p>
      </w:docPartBody>
    </w:docPart>
    <w:docPart>
      <w:docPartPr>
        <w:name w:val="E4535DA2E1C80B4487FDEC5FDA026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4DF51-1941-294B-A757-551C83C6E6CE}"/>
      </w:docPartPr>
      <w:docPartBody>
        <w:p w:rsidR="00907EC4" w:rsidRDefault="00096FD2">
          <w:pPr>
            <w:pStyle w:val="E4535DA2E1C80B4487FDEC5FDA026CC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7CAE8A6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7044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584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AF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E5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F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82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84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BEC6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9645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D2"/>
    <w:rsid w:val="00096FD2"/>
    <w:rsid w:val="007D63AC"/>
    <w:rsid w:val="007E34D6"/>
    <w:rsid w:val="00907EC4"/>
    <w:rsid w:val="00BA672C"/>
    <w:rsid w:val="00E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CD2229B11D6946A25F200C3F5695E9">
    <w:name w:val="1ECD2229B11D6946A25F200C3F5695E9"/>
  </w:style>
  <w:style w:type="paragraph" w:customStyle="1" w:styleId="ED08797082DFAE448A64954A946ADB22">
    <w:name w:val="ED08797082DFAE448A64954A946ADB22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E4535DA2E1C80B4487FDEC5FDA026CC1">
    <w:name w:val="E4535DA2E1C80B4487FDEC5FDA026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%7b93A8681D-6F2C-8E47-A9B7-8B02392BBF5D%7dtf50002018.dotx</Template>
  <TotalTime>18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marianaacarolina4@gmail.com</dc:creator>
  <cp:keywords/>
  <dc:description/>
  <cp:lastModifiedBy>marianaacarolina4@gmail.com</cp:lastModifiedBy>
  <cp:revision>15</cp:revision>
  <dcterms:created xsi:type="dcterms:W3CDTF">2022-12-13T16:10:00Z</dcterms:created>
  <dcterms:modified xsi:type="dcterms:W3CDTF">2023-02-01T15:57:00Z</dcterms:modified>
</cp:coreProperties>
</file>