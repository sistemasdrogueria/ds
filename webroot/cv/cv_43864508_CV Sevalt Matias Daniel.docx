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63C8F" w14:textId="77777777" w:rsidR="00DB48A0" w:rsidRDefault="00DB48A0">
      <w:pPr>
        <w:spacing w:after="0" w:line="240" w:lineRule="auto"/>
      </w:pPr>
      <w:r>
        <w:separator/>
      </w:r>
    </w:p>
  </w:endnote>
  <w:endnote w:type="continuationSeparator" w:id="0">
    <w:p w14:paraId="36668D00" w14:textId="77777777" w:rsidR="00DB48A0" w:rsidRDefault="00DB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5AA5" w14:textId="77777777" w:rsidR="00927D88" w:rsidRDefault="00927D88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A60B" w14:textId="77777777" w:rsidR="00DB48A0" w:rsidRDefault="00DB48A0">
      <w:pPr>
        <w:spacing w:after="0" w:line="240" w:lineRule="auto"/>
      </w:pPr>
      <w:r>
        <w:separator/>
      </w:r>
    </w:p>
  </w:footnote>
  <w:footnote w:type="continuationSeparator" w:id="0">
    <w:p w14:paraId="1F746DA6" w14:textId="77777777" w:rsidR="00DB48A0" w:rsidRDefault="00DB48A0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6F71" w14:textId="77777777" w:rsidR="00927D88" w:rsidRDefault="004A486C">
    <w:r>
      <w:rPr>
        <w:noProof/>
        <w:lang w:val="es-ES" w:eastAsia="es-ES"/>
      </w:rPr>
    </w:r>
    <w:r w:rsidR="004A486C">
      <w:rPr>
        <w:noProof/>
        <w:lang w:val="es-ES" w:eastAsia="es-ES"/>
      </w:rPr>
      <w:pict w14:anchorId="2A592263">
        <v:group id="Grup 4" o:spid="_x0000_s2050" alt="Title: Marc de pàgina amb tabulació" style="position:absolute;margin-left:0;margin-top:0;width:325.2pt;height:1236.4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55321092" w14:textId="77777777" w:rsidR="00927D88" w:rsidRDefault="00927D88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299EDB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37EC9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D27E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369E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D0B4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3465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046F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2A12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7EEF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0B9E19B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60CE34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D270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CF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2A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5E1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0C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08D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461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F34EC2E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3A982F98" w:tentative="1">
      <w:start w:val="1"/>
      <w:numFmt w:val="lowerLetter"/>
      <w:lvlText w:val="%2."/>
      <w:lvlJc w:val="left"/>
      <w:pPr>
        <w:ind w:left="1440" w:hanging="360"/>
      </w:pPr>
    </w:lvl>
    <w:lvl w:ilvl="2" w:tplc="4F8C08B2" w:tentative="1">
      <w:start w:val="1"/>
      <w:numFmt w:val="lowerRoman"/>
      <w:lvlText w:val="%3."/>
      <w:lvlJc w:val="right"/>
      <w:pPr>
        <w:ind w:left="2160" w:hanging="180"/>
      </w:pPr>
    </w:lvl>
    <w:lvl w:ilvl="3" w:tplc="08A04F2C" w:tentative="1">
      <w:start w:val="1"/>
      <w:numFmt w:val="decimal"/>
      <w:lvlText w:val="%4."/>
      <w:lvlJc w:val="left"/>
      <w:pPr>
        <w:ind w:left="2880" w:hanging="360"/>
      </w:pPr>
    </w:lvl>
    <w:lvl w:ilvl="4" w:tplc="DCD20D66" w:tentative="1">
      <w:start w:val="1"/>
      <w:numFmt w:val="lowerLetter"/>
      <w:lvlText w:val="%5."/>
      <w:lvlJc w:val="left"/>
      <w:pPr>
        <w:ind w:left="3600" w:hanging="360"/>
      </w:pPr>
    </w:lvl>
    <w:lvl w:ilvl="5" w:tplc="55F89C7E" w:tentative="1">
      <w:start w:val="1"/>
      <w:numFmt w:val="lowerRoman"/>
      <w:lvlText w:val="%6."/>
      <w:lvlJc w:val="right"/>
      <w:pPr>
        <w:ind w:left="4320" w:hanging="180"/>
      </w:pPr>
    </w:lvl>
    <w:lvl w:ilvl="6" w:tplc="09C2AEE8" w:tentative="1">
      <w:start w:val="1"/>
      <w:numFmt w:val="decimal"/>
      <w:lvlText w:val="%7."/>
      <w:lvlJc w:val="left"/>
      <w:pPr>
        <w:ind w:left="5040" w:hanging="360"/>
      </w:pPr>
    </w:lvl>
    <w:lvl w:ilvl="7" w:tplc="96CA6022" w:tentative="1">
      <w:start w:val="1"/>
      <w:numFmt w:val="lowerLetter"/>
      <w:lvlText w:val="%8."/>
      <w:lvlJc w:val="left"/>
      <w:pPr>
        <w:ind w:left="5760" w:hanging="360"/>
      </w:pPr>
    </w:lvl>
    <w:lvl w:ilvl="8" w:tplc="8B0EF88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16237">
    <w:abstractNumId w:val="9"/>
  </w:num>
  <w:num w:numId="2" w16cid:durableId="2018386121">
    <w:abstractNumId w:val="11"/>
  </w:num>
  <w:num w:numId="3" w16cid:durableId="1845590973">
    <w:abstractNumId w:val="10"/>
  </w:num>
  <w:num w:numId="4" w16cid:durableId="355927327">
    <w:abstractNumId w:val="7"/>
  </w:num>
  <w:num w:numId="5" w16cid:durableId="1511988176">
    <w:abstractNumId w:val="6"/>
  </w:num>
  <w:num w:numId="6" w16cid:durableId="311372315">
    <w:abstractNumId w:val="5"/>
  </w:num>
  <w:num w:numId="7" w16cid:durableId="2144686503">
    <w:abstractNumId w:val="4"/>
  </w:num>
  <w:num w:numId="8" w16cid:durableId="346833758">
    <w:abstractNumId w:val="8"/>
  </w:num>
  <w:num w:numId="9" w16cid:durableId="1275593887">
    <w:abstractNumId w:val="3"/>
  </w:num>
  <w:num w:numId="10" w16cid:durableId="884566992">
    <w:abstractNumId w:val="2"/>
  </w:num>
  <w:num w:numId="11" w16cid:durableId="431510476">
    <w:abstractNumId w:val="1"/>
  </w:num>
  <w:num w:numId="12" w16cid:durableId="1976762919">
    <w:abstractNumId w:val="0"/>
  </w:num>
  <w:num w:numId="13" w16cid:durableId="2053576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88"/>
    <w:rsid w:val="0002675C"/>
    <w:rsid w:val="00027D79"/>
    <w:rsid w:val="00067D7C"/>
    <w:rsid w:val="0009403E"/>
    <w:rsid w:val="000A1378"/>
    <w:rsid w:val="000C285C"/>
    <w:rsid w:val="00124112"/>
    <w:rsid w:val="00207331"/>
    <w:rsid w:val="00220DAD"/>
    <w:rsid w:val="00245BB3"/>
    <w:rsid w:val="004A486C"/>
    <w:rsid w:val="004A60C9"/>
    <w:rsid w:val="00560BE7"/>
    <w:rsid w:val="00684B1D"/>
    <w:rsid w:val="006F711B"/>
    <w:rsid w:val="00714319"/>
    <w:rsid w:val="007956A5"/>
    <w:rsid w:val="007D001F"/>
    <w:rsid w:val="00832E6F"/>
    <w:rsid w:val="008369F6"/>
    <w:rsid w:val="00893CA3"/>
    <w:rsid w:val="008C3B0C"/>
    <w:rsid w:val="00920CE1"/>
    <w:rsid w:val="00927D88"/>
    <w:rsid w:val="00937236"/>
    <w:rsid w:val="009537FD"/>
    <w:rsid w:val="009B19E1"/>
    <w:rsid w:val="00AA260D"/>
    <w:rsid w:val="00B2320F"/>
    <w:rsid w:val="00CC5A9E"/>
    <w:rsid w:val="00CF0E0B"/>
    <w:rsid w:val="00D64C10"/>
    <w:rsid w:val="00DA70E9"/>
    <w:rsid w:val="00DB48A0"/>
    <w:rsid w:val="00DC2F30"/>
    <w:rsid w:val="00DD1BA3"/>
    <w:rsid w:val="00DD4020"/>
    <w:rsid w:val="00E31401"/>
    <w:rsid w:val="00E62AFC"/>
    <w:rsid w:val="00E75E2A"/>
    <w:rsid w:val="00EA78F7"/>
    <w:rsid w:val="00F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18266"/>
  <w15:docId w15:val="{437F220E-EAB7-B04F-9947-DA4C2E5A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F15BBE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38517ED-7EBB-2A46-8556-7F672BCF14A4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77D8B80AC21C47B45BDAE82913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D7071-6BE0-1846-B558-6F58DB2B9998}"/>
      </w:docPartPr>
      <w:docPartBody>
        <w:p w:rsidR="00D43432" w:rsidRDefault="00D43432">
          <w:pPr>
            <w:pStyle w:val="6577D8B80AC21C47B45BDAE829135DA4"/>
          </w:pPr>
          <w:r>
            <w:t>Formació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55BC92E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5548FB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C2A8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A6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C00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DC6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C2A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040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A4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66667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32"/>
    <w:rsid w:val="00624DBA"/>
    <w:rsid w:val="00AB5758"/>
    <w:rsid w:val="00D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ca-ES" w:eastAsia="ja-JP"/>
      <w14:ligatures w14:val="none"/>
    </w:rPr>
  </w:style>
  <w:style w:type="paragraph" w:customStyle="1" w:styleId="6577D8B80AC21C47B45BDAE829135DA4">
    <w:name w:val="6577D8B80AC21C47B45BDAE82913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%7bF38517ED-7EBB-2A46-8556-7F672BCF14A4%7dtf50002018.dotx</Template>
  <TotalTime>1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Uler</dc:creator>
  <cp:keywords/>
  <dc:description/>
  <cp:lastModifiedBy>matias119980@gmail.com</cp:lastModifiedBy>
  <cp:revision>2</cp:revision>
  <dcterms:created xsi:type="dcterms:W3CDTF">2024-03-12T21:06:00Z</dcterms:created>
  <dcterms:modified xsi:type="dcterms:W3CDTF">2024-03-12T21:06:00Z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2023-09-21T20:04:22Z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1f47c9c0-fa44-4854-81d5-78b96da46200</vt:lpwstr>
  </property>
  <property fmtid="{D5CDD505-2E9C-101B-9397-08002B2CF9AE}" pid="7" name="MSIP_Label_defa4170-0d19-0005-0004-bc88714345d2_ActionId">
    <vt:lpwstr>f8bfe856-c554-4cfa-a4c5-3b7fa8cac689</vt:lpwstr>
  </property>
  <property fmtid="{D5CDD505-2E9C-101B-9397-08002B2CF9AE}" pid="8" name="MSIP_Label_defa4170-0d19-0005-0004-bc88714345d2_ContentBits">
    <vt:lpwstr>0</vt:lpwstr>
  </property>
</Properties>
</file>