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62" w:rsidRPr="00547274" w:rsidRDefault="00801A62" w:rsidP="00F53D76">
      <w:pPr>
        <w:pStyle w:val="Informacindecontacto"/>
        <w:tabs>
          <w:tab w:val="left" w:pos="301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  <w:proofErr w:type="spellStart"/>
      <w:r w:rsidRPr="00547274">
        <w:rPr>
          <w:rFonts w:ascii="Times New Roman" w:hAnsi="Times New Roman" w:cs="Times New Roman"/>
          <w:b/>
          <w:color w:val="000000" w:themeColor="text1"/>
          <w:sz w:val="160"/>
          <w:szCs w:val="160"/>
        </w:rPr>
        <w:t>Curriculum</w:t>
      </w:r>
      <w:proofErr w:type="spellEnd"/>
    </w:p>
    <w:p w:rsidR="00801A62" w:rsidRPr="00547274" w:rsidRDefault="00801A62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801A62" w:rsidRDefault="00801A62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  <w:r w:rsidRPr="00547274">
        <w:rPr>
          <w:rFonts w:ascii="Times New Roman" w:hAnsi="Times New Roman" w:cs="Times New Roman"/>
          <w:b/>
          <w:color w:val="000000" w:themeColor="text1"/>
          <w:sz w:val="160"/>
          <w:szCs w:val="160"/>
        </w:rPr>
        <w:t>Vitae</w:t>
      </w:r>
    </w:p>
    <w:p w:rsidR="00083B4D" w:rsidRPr="00547274" w:rsidRDefault="00083B4D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</w:p>
    <w:p w:rsidR="00801A62" w:rsidRDefault="00801A62" w:rsidP="00801A62">
      <w:pPr>
        <w:jc w:val="center"/>
        <w:rPr>
          <w:b/>
          <w:color w:val="336699"/>
        </w:rPr>
      </w:pPr>
    </w:p>
    <w:p w:rsidR="00801A62" w:rsidRDefault="00801A62" w:rsidP="00801A62">
      <w:pPr>
        <w:jc w:val="center"/>
        <w:rPr>
          <w:b/>
          <w:color w:val="336699"/>
        </w:rPr>
      </w:pPr>
    </w:p>
    <w:p w:rsidR="0011194D" w:rsidRDefault="006D4A75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Rodríguez, José Roberto</w:t>
      </w:r>
    </w:p>
    <w:p w:rsidR="00057C01" w:rsidRDefault="00057C01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</w:p>
    <w:p w:rsidR="00057C01" w:rsidRPr="00057C01" w:rsidRDefault="00057C01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</w:p>
    <w:p w:rsidR="0011194D" w:rsidRPr="00693D91" w:rsidRDefault="00571BF8" w:rsidP="00111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4736512</wp:posOffset>
            </wp:positionH>
            <wp:positionV relativeFrom="paragraph">
              <wp:posOffset>-450987</wp:posOffset>
            </wp:positionV>
            <wp:extent cx="1031248" cy="1582310"/>
            <wp:effectExtent l="0" t="0" r="0" b="0"/>
            <wp:wrapNone/>
            <wp:docPr id="2" name="Imagen 1" descr="C:\Users\Server\AppData\Local\Microsoft\Windows\Temporary Internet Files\Content.Word\IMG_20190220_135424_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Local\Microsoft\Windows\Temporary Internet Files\Content.Word\IMG_20190220_135424_3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" cy="163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94D" w:rsidRPr="00693D91">
        <w:rPr>
          <w:rFonts w:ascii="Times New Roman" w:hAnsi="Times New Roman" w:cs="Times New Roman"/>
          <w:b/>
          <w:sz w:val="28"/>
          <w:szCs w:val="28"/>
          <w:u w:val="single"/>
        </w:rPr>
        <w:t>DATOS PERSONALES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Apellido: Rodríguez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Nombre: José Roberto  </w:t>
      </w:r>
    </w:p>
    <w:p w:rsidR="0011194D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DNI: 36.269.786</w:t>
      </w:r>
    </w:p>
    <w:p w:rsidR="00057C01" w:rsidRPr="00693D91" w:rsidRDefault="00057C01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Cuil</w:t>
      </w:r>
      <w:proofErr w:type="spellEnd"/>
      <w:r>
        <w:rPr>
          <w:rFonts w:ascii="Times New Roman" w:hAnsi="Times New Roman" w:cs="Times New Roman"/>
          <w:sz w:val="32"/>
          <w:szCs w:val="32"/>
        </w:rPr>
        <w:t>: 20-36269786-8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Fecha de nacimiento: 03 de Marzo de 1991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Localidad: Corrientes Capital</w:t>
      </w:r>
    </w:p>
    <w:p w:rsidR="0011194D" w:rsidRPr="00693D91" w:rsidRDefault="00B87BEF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Estado civil: Soltero   Edad: 30</w:t>
      </w:r>
      <w:r w:rsidR="0011194D" w:rsidRPr="00693D91">
        <w:rPr>
          <w:rFonts w:ascii="Times New Roman" w:hAnsi="Times New Roman" w:cs="Times New Roman"/>
          <w:sz w:val="32"/>
          <w:szCs w:val="32"/>
        </w:rPr>
        <w:t xml:space="preserve"> años      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Hijos/as: No         Correo:Agustin_el_kpo15@hotmail.com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Dirección: B° Laguna Seca 215 </w:t>
      </w:r>
      <w:proofErr w:type="spellStart"/>
      <w:r w:rsidRPr="00693D91">
        <w:rPr>
          <w:rFonts w:ascii="Times New Roman" w:hAnsi="Times New Roman" w:cs="Times New Roman"/>
          <w:sz w:val="32"/>
          <w:szCs w:val="32"/>
        </w:rPr>
        <w:t>Viv</w:t>
      </w:r>
      <w:proofErr w:type="spellEnd"/>
      <w:r w:rsidRPr="00693D91">
        <w:rPr>
          <w:rFonts w:ascii="Times New Roman" w:hAnsi="Times New Roman" w:cs="Times New Roman"/>
          <w:sz w:val="32"/>
          <w:szCs w:val="32"/>
        </w:rPr>
        <w:t>. Sector 6 casa 13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Código Postal : 3400</w:t>
      </w:r>
    </w:p>
    <w:p w:rsidR="002D07F5" w:rsidRPr="002D07F5" w:rsidRDefault="005C61C8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Celular Nº: 3794/</w:t>
      </w:r>
      <w:r w:rsidR="00A83DFD">
        <w:rPr>
          <w:rFonts w:ascii="Times New Roman" w:hAnsi="Times New Roman" w:cs="Times New Roman"/>
          <w:sz w:val="32"/>
          <w:szCs w:val="32"/>
        </w:rPr>
        <w:t>024303</w:t>
      </w:r>
      <w:r w:rsidR="00295662">
        <w:rPr>
          <w:rFonts w:ascii="Times New Roman" w:hAnsi="Times New Roman" w:cs="Times New Roman"/>
          <w:sz w:val="32"/>
          <w:szCs w:val="32"/>
        </w:rPr>
        <w:t xml:space="preserve">     3794/906811</w:t>
      </w:r>
    </w:p>
    <w:p w:rsidR="0011194D" w:rsidRPr="00693D91" w:rsidRDefault="00F62065" w:rsidP="002D07F5">
      <w:pPr>
        <w:pStyle w:val="Prrafodelista"/>
        <w:spacing w:line="48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Teléfono fijo: 4473792</w:t>
      </w:r>
    </w:p>
    <w:p w:rsidR="0011194D" w:rsidRPr="00693D91" w:rsidRDefault="0011194D" w:rsidP="0011194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93D91">
        <w:rPr>
          <w:rFonts w:ascii="Times New Roman" w:hAnsi="Times New Roman" w:cs="Times New Roman"/>
          <w:b/>
          <w:sz w:val="30"/>
          <w:szCs w:val="30"/>
          <w:u w:val="single"/>
        </w:rPr>
        <w:t>ESTUDIOS CURSADOS</w:t>
      </w:r>
    </w:p>
    <w:p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Primario Completo: Escuela N° 345</w:t>
      </w:r>
    </w:p>
    <w:p w:rsidR="0011194D" w:rsidRPr="00693D91" w:rsidRDefault="0011194D" w:rsidP="00693D91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Secundario Completo: </w:t>
      </w:r>
      <w:r w:rsidR="00693D91" w:rsidRPr="00693D91">
        <w:rPr>
          <w:rFonts w:ascii="Times New Roman" w:hAnsi="Times New Roman" w:cs="Times New Roman"/>
          <w:sz w:val="32"/>
          <w:szCs w:val="32"/>
        </w:rPr>
        <w:t xml:space="preserve">Gral. Bartolomé Mitre </w:t>
      </w:r>
      <w:r w:rsidRPr="00693D91">
        <w:rPr>
          <w:rFonts w:ascii="Times New Roman" w:hAnsi="Times New Roman" w:cs="Times New Roman"/>
          <w:sz w:val="32"/>
          <w:szCs w:val="32"/>
        </w:rPr>
        <w:t>(</w:t>
      </w:r>
      <w:r w:rsidR="006172BA">
        <w:rPr>
          <w:rFonts w:ascii="Times New Roman" w:hAnsi="Times New Roman" w:cs="Times New Roman"/>
          <w:sz w:val="32"/>
          <w:szCs w:val="32"/>
        </w:rPr>
        <w:t>Bachiller en</w:t>
      </w:r>
      <w:r w:rsidR="00693D91" w:rsidRPr="00693D91">
        <w:rPr>
          <w:rFonts w:ascii="Times New Roman" w:hAnsi="Times New Roman" w:cs="Times New Roman"/>
          <w:sz w:val="32"/>
          <w:szCs w:val="32"/>
        </w:rPr>
        <w:t xml:space="preserve"> Economía y Administración</w:t>
      </w:r>
      <w:r w:rsidRPr="00693D91">
        <w:rPr>
          <w:rFonts w:ascii="Times New Roman" w:hAnsi="Times New Roman" w:cs="Times New Roman"/>
          <w:sz w:val="32"/>
          <w:szCs w:val="32"/>
        </w:rPr>
        <w:t>)</w:t>
      </w: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A07E4" w:rsidRDefault="001A07E4" w:rsidP="00807410">
      <w:pPr>
        <w:pStyle w:val="Informacindecontacto"/>
        <w:rPr>
          <w:rFonts w:ascii="Times New Roman" w:hAnsi="Times New Roman" w:cs="Times New Roman"/>
          <w:color w:val="336699"/>
        </w:rPr>
      </w:pPr>
      <w:bookmarkStart w:id="0" w:name="_GoBack"/>
    </w:p>
    <w:p w:rsidR="00057C01" w:rsidRDefault="00057C01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bookmarkEnd w:id="0"/>
    <w:p w:rsidR="00057C01" w:rsidRDefault="00057C01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A07E4" w:rsidRDefault="001A07E4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Pr="009424E3" w:rsidRDefault="00693D91" w:rsidP="00807410">
      <w:pPr>
        <w:pStyle w:val="Informacindecontac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424E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Experiencia laboral</w:t>
      </w:r>
    </w:p>
    <w:p w:rsidR="00693D91" w:rsidRDefault="00693D91" w:rsidP="00693D91">
      <w:pPr>
        <w:pStyle w:val="Informacindecontac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93D91" w:rsidRPr="00F62065" w:rsidRDefault="00A83DFD" w:rsidP="00F62065">
      <w:pPr>
        <w:pStyle w:val="Informacindecontacto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32"/>
          <w:szCs w:val="32"/>
        </w:rPr>
        <w:t xml:space="preserve">Empresa “Efrén López” Repositor y Atención al </w:t>
      </w:r>
      <w:proofErr w:type="spellStart"/>
      <w:r>
        <w:rPr>
          <w:color w:val="000000" w:themeColor="text1"/>
          <w:sz w:val="32"/>
          <w:szCs w:val="32"/>
        </w:rPr>
        <w:t>publico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D975A3" w:rsidRDefault="00D975A3" w:rsidP="00D975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Ayudante de Cocina.</w:t>
      </w:r>
    </w:p>
    <w:p w:rsidR="004D7BAE" w:rsidRDefault="00F96C1A" w:rsidP="00D975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4D7BAE" w:rsidRPr="004D7BAE">
        <w:rPr>
          <w:rFonts w:ascii="Times New Roman" w:hAnsi="Times New Roman" w:cs="Times New Roman"/>
          <w:sz w:val="32"/>
          <w:szCs w:val="32"/>
        </w:rPr>
        <w:t>Planchero</w:t>
      </w:r>
      <w:proofErr w:type="spellEnd"/>
      <w:r w:rsidR="004D7BAE" w:rsidRPr="004D7BAE">
        <w:rPr>
          <w:rFonts w:ascii="Times New Roman" w:hAnsi="Times New Roman" w:cs="Times New Roman"/>
          <w:sz w:val="32"/>
          <w:szCs w:val="32"/>
        </w:rPr>
        <w:t xml:space="preserve"> en Hamburguesería Hernán</w:t>
      </w:r>
      <w:r w:rsidR="00B87BE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(</w:t>
      </w:r>
      <w:r w:rsidR="004D7BAE" w:rsidRPr="004D7BAE">
        <w:rPr>
          <w:rFonts w:ascii="Times New Roman" w:hAnsi="Times New Roman" w:cs="Times New Roman"/>
          <w:sz w:val="32"/>
          <w:szCs w:val="32"/>
        </w:rPr>
        <w:t xml:space="preserve"> 2 años referencia</w:t>
      </w:r>
      <w:r w:rsidR="00B87B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27284" w:rsidRPr="004D7BAE" w:rsidRDefault="00D27284" w:rsidP="00D975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Repositor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049E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049EA">
        <w:rPr>
          <w:rFonts w:ascii="Times New Roman" w:hAnsi="Times New Roman" w:cs="Times New Roman"/>
          <w:sz w:val="32"/>
          <w:szCs w:val="32"/>
        </w:rPr>
        <w:t>SuperMax</w:t>
      </w:r>
      <w:proofErr w:type="spellEnd"/>
      <w:r w:rsidR="00A049EA">
        <w:rPr>
          <w:rFonts w:ascii="Times New Roman" w:hAnsi="Times New Roman" w:cs="Times New Roman"/>
          <w:sz w:val="32"/>
          <w:szCs w:val="32"/>
        </w:rPr>
        <w:t>) 2015-2016</w:t>
      </w:r>
    </w:p>
    <w:p w:rsidR="00D975A3" w:rsidRDefault="00D975A3" w:rsidP="00D975A3">
      <w:pPr>
        <w:spacing w:line="480" w:lineRule="auto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Disponibilidad  </w:t>
      </w:r>
      <w:r w:rsidR="00B87BE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Horario:</w:t>
      </w:r>
      <w:r w:rsidR="00B87BEF" w:rsidRPr="00D975A3">
        <w:rPr>
          <w:rFonts w:ascii="Times New Roman" w:hAnsi="Times New Roman" w:cs="Times New Roman"/>
          <w:sz w:val="28"/>
          <w:szCs w:val="28"/>
        </w:rPr>
        <w:t xml:space="preserve"> Full</w:t>
      </w:r>
      <w:r w:rsidRPr="00D975A3">
        <w:rPr>
          <w:rFonts w:ascii="Times New Roman" w:hAnsi="Times New Roman" w:cs="Times New Roman"/>
          <w:sz w:val="28"/>
          <w:szCs w:val="28"/>
        </w:rPr>
        <w:t xml:space="preserve"> Time</w:t>
      </w:r>
      <w:r w:rsidRPr="00D975A3">
        <w:rPr>
          <w:sz w:val="28"/>
          <w:szCs w:val="28"/>
        </w:rPr>
        <w:t>.</w:t>
      </w: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sectPr w:rsidR="0011194D" w:rsidSect="009C02F9">
      <w:headerReference w:type="default" r:id="rId10"/>
      <w:pgSz w:w="11907" w:h="16839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43" w:rsidRDefault="00617D43">
      <w:r>
        <w:separator/>
      </w:r>
    </w:p>
  </w:endnote>
  <w:endnote w:type="continuationSeparator" w:id="0">
    <w:p w:rsidR="00617D43" w:rsidRDefault="0061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43" w:rsidRDefault="00617D43">
      <w:r>
        <w:separator/>
      </w:r>
    </w:p>
  </w:footnote>
  <w:footnote w:type="continuationSeparator" w:id="0">
    <w:p w:rsidR="00617D43" w:rsidRDefault="00617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68" w:rsidRDefault="00973D32">
    <w:pPr>
      <w:pStyle w:val="Encabezadodecurrculo"/>
      <w:rPr>
        <w:lang w:val="fr-FR"/>
      </w:rPr>
    </w:pPr>
    <w:r>
      <w:ptab w:relativeTo="margin" w:alignment="left" w:leader="none"/>
    </w:r>
  </w:p>
  <w:p w:rsidR="00F25798" w:rsidRDefault="00F257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523CBD"/>
    <w:multiLevelType w:val="hybridMultilevel"/>
    <w:tmpl w:val="B5F06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6122"/>
    <w:multiLevelType w:val="hybridMultilevel"/>
    <w:tmpl w:val="1CAC5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D33"/>
    <w:multiLevelType w:val="hybridMultilevel"/>
    <w:tmpl w:val="0380A0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E0788"/>
    <w:multiLevelType w:val="hybridMultilevel"/>
    <w:tmpl w:val="4A9EF1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F1"/>
    <w:rsid w:val="000051C6"/>
    <w:rsid w:val="00031073"/>
    <w:rsid w:val="00057C01"/>
    <w:rsid w:val="00076F71"/>
    <w:rsid w:val="00081848"/>
    <w:rsid w:val="00083B4D"/>
    <w:rsid w:val="00092FBC"/>
    <w:rsid w:val="000B66C9"/>
    <w:rsid w:val="000C335D"/>
    <w:rsid w:val="000C4165"/>
    <w:rsid w:val="000E50E5"/>
    <w:rsid w:val="00101845"/>
    <w:rsid w:val="0011194D"/>
    <w:rsid w:val="00141D37"/>
    <w:rsid w:val="001517AF"/>
    <w:rsid w:val="001529B5"/>
    <w:rsid w:val="00156929"/>
    <w:rsid w:val="001755AB"/>
    <w:rsid w:val="0017662E"/>
    <w:rsid w:val="0018060A"/>
    <w:rsid w:val="001A07E4"/>
    <w:rsid w:val="001D4611"/>
    <w:rsid w:val="001F4C04"/>
    <w:rsid w:val="001F5C9F"/>
    <w:rsid w:val="001F70C8"/>
    <w:rsid w:val="001F7EC0"/>
    <w:rsid w:val="002108B4"/>
    <w:rsid w:val="00220AF1"/>
    <w:rsid w:val="00222EFE"/>
    <w:rsid w:val="0025267D"/>
    <w:rsid w:val="0026577D"/>
    <w:rsid w:val="002804EA"/>
    <w:rsid w:val="00295662"/>
    <w:rsid w:val="002C1770"/>
    <w:rsid w:val="002C6239"/>
    <w:rsid w:val="002D07F5"/>
    <w:rsid w:val="002E5581"/>
    <w:rsid w:val="002F267A"/>
    <w:rsid w:val="00305938"/>
    <w:rsid w:val="0031717A"/>
    <w:rsid w:val="00320BB9"/>
    <w:rsid w:val="00366EAD"/>
    <w:rsid w:val="00374FB1"/>
    <w:rsid w:val="0038603A"/>
    <w:rsid w:val="003907DE"/>
    <w:rsid w:val="003928F3"/>
    <w:rsid w:val="003A1772"/>
    <w:rsid w:val="003C1990"/>
    <w:rsid w:val="004252E2"/>
    <w:rsid w:val="0042751D"/>
    <w:rsid w:val="00431C59"/>
    <w:rsid w:val="004332B2"/>
    <w:rsid w:val="00446113"/>
    <w:rsid w:val="004528FC"/>
    <w:rsid w:val="004728BD"/>
    <w:rsid w:val="00482A0E"/>
    <w:rsid w:val="004A353D"/>
    <w:rsid w:val="004B4BF0"/>
    <w:rsid w:val="004D5D04"/>
    <w:rsid w:val="004D7BAE"/>
    <w:rsid w:val="004E2934"/>
    <w:rsid w:val="004E53BB"/>
    <w:rsid w:val="00506F72"/>
    <w:rsid w:val="00547274"/>
    <w:rsid w:val="00571BF8"/>
    <w:rsid w:val="00572FF0"/>
    <w:rsid w:val="005C61C8"/>
    <w:rsid w:val="005C6945"/>
    <w:rsid w:val="006172BA"/>
    <w:rsid w:val="00617D43"/>
    <w:rsid w:val="00661EEF"/>
    <w:rsid w:val="006768B8"/>
    <w:rsid w:val="00693D91"/>
    <w:rsid w:val="006D4A75"/>
    <w:rsid w:val="0070092F"/>
    <w:rsid w:val="007064BA"/>
    <w:rsid w:val="007304FB"/>
    <w:rsid w:val="0078537F"/>
    <w:rsid w:val="00792E8C"/>
    <w:rsid w:val="007A2616"/>
    <w:rsid w:val="00801A62"/>
    <w:rsid w:val="00807410"/>
    <w:rsid w:val="008340EC"/>
    <w:rsid w:val="00835A72"/>
    <w:rsid w:val="00863391"/>
    <w:rsid w:val="00870525"/>
    <w:rsid w:val="00890BED"/>
    <w:rsid w:val="008A6778"/>
    <w:rsid w:val="008E3F33"/>
    <w:rsid w:val="008F2B88"/>
    <w:rsid w:val="0090002E"/>
    <w:rsid w:val="009056FA"/>
    <w:rsid w:val="009424E3"/>
    <w:rsid w:val="0095414C"/>
    <w:rsid w:val="00957E4C"/>
    <w:rsid w:val="00973D32"/>
    <w:rsid w:val="00977F41"/>
    <w:rsid w:val="00997B18"/>
    <w:rsid w:val="009A6A4F"/>
    <w:rsid w:val="009C02F9"/>
    <w:rsid w:val="009C502D"/>
    <w:rsid w:val="009E1ACE"/>
    <w:rsid w:val="009E792F"/>
    <w:rsid w:val="00A049EA"/>
    <w:rsid w:val="00A4022C"/>
    <w:rsid w:val="00A4030B"/>
    <w:rsid w:val="00A63037"/>
    <w:rsid w:val="00A70A7E"/>
    <w:rsid w:val="00A83DFD"/>
    <w:rsid w:val="00A94314"/>
    <w:rsid w:val="00A949D2"/>
    <w:rsid w:val="00A9707D"/>
    <w:rsid w:val="00AF35B6"/>
    <w:rsid w:val="00AF7FC4"/>
    <w:rsid w:val="00B32B2E"/>
    <w:rsid w:val="00B3683C"/>
    <w:rsid w:val="00B478F4"/>
    <w:rsid w:val="00B568A9"/>
    <w:rsid w:val="00B87BEF"/>
    <w:rsid w:val="00BA0E06"/>
    <w:rsid w:val="00BB19CD"/>
    <w:rsid w:val="00BB7746"/>
    <w:rsid w:val="00BE4D88"/>
    <w:rsid w:val="00C074CB"/>
    <w:rsid w:val="00C45B5E"/>
    <w:rsid w:val="00C47368"/>
    <w:rsid w:val="00C7119B"/>
    <w:rsid w:val="00C950FE"/>
    <w:rsid w:val="00CA2129"/>
    <w:rsid w:val="00CA2CEC"/>
    <w:rsid w:val="00CF1109"/>
    <w:rsid w:val="00CF128C"/>
    <w:rsid w:val="00CF37A6"/>
    <w:rsid w:val="00D255BD"/>
    <w:rsid w:val="00D27284"/>
    <w:rsid w:val="00D33C8B"/>
    <w:rsid w:val="00D64955"/>
    <w:rsid w:val="00D74A09"/>
    <w:rsid w:val="00D975A3"/>
    <w:rsid w:val="00DB4E10"/>
    <w:rsid w:val="00DB56AF"/>
    <w:rsid w:val="00E618B1"/>
    <w:rsid w:val="00E67042"/>
    <w:rsid w:val="00E85981"/>
    <w:rsid w:val="00E9074F"/>
    <w:rsid w:val="00EA3B43"/>
    <w:rsid w:val="00EE0096"/>
    <w:rsid w:val="00EE4465"/>
    <w:rsid w:val="00EF5A14"/>
    <w:rsid w:val="00F25798"/>
    <w:rsid w:val="00F270D5"/>
    <w:rsid w:val="00F53D76"/>
    <w:rsid w:val="00F54542"/>
    <w:rsid w:val="00F62065"/>
    <w:rsid w:val="00F62792"/>
    <w:rsid w:val="00F643BC"/>
    <w:rsid w:val="00F83652"/>
    <w:rsid w:val="00F9550B"/>
    <w:rsid w:val="00F96C1A"/>
    <w:rsid w:val="00FE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15002B4-EAE2-4D7A-9DFF-1C989A36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00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661EEF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Tablaconcuadrcula1">
    <w:name w:val="Tabla con cuadrícula1"/>
    <w:basedOn w:val="Tablanormal"/>
    <w:uiPriority w:val="1"/>
    <w:rsid w:val="00661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1EEF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bre">
    <w:name w:val="Nombre"/>
    <w:basedOn w:val="Normal"/>
    <w:qFormat/>
    <w:rsid w:val="00661EEF"/>
    <w:pPr>
      <w:spacing w:after="0"/>
    </w:pPr>
    <w:rPr>
      <w:color w:val="000000" w:themeColor="text1"/>
      <w:sz w:val="28"/>
    </w:rPr>
  </w:style>
  <w:style w:type="paragraph" w:customStyle="1" w:styleId="Informacindecontacto">
    <w:name w:val="Información de contacto"/>
    <w:basedOn w:val="Normal"/>
    <w:qFormat/>
    <w:rsid w:val="00661EEF"/>
    <w:pPr>
      <w:spacing w:after="280"/>
      <w:contextualSpacing/>
    </w:pPr>
    <w:rPr>
      <w:color w:val="7598D9" w:themeColor="accent2"/>
    </w:rPr>
  </w:style>
  <w:style w:type="paragraph" w:customStyle="1" w:styleId="Encabezadodecurrculo1">
    <w:name w:val="Encabezado de currículo 1"/>
    <w:basedOn w:val="Normal"/>
    <w:qFormat/>
    <w:rsid w:val="00661EEF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Textoprincipal1">
    <w:name w:val="Texto principal 1"/>
    <w:basedOn w:val="Normal"/>
    <w:qFormat/>
    <w:rsid w:val="00661EEF"/>
    <w:pPr>
      <w:spacing w:before="80" w:after="80" w:line="240" w:lineRule="auto"/>
    </w:pPr>
    <w:rPr>
      <w:sz w:val="20"/>
    </w:rPr>
  </w:style>
  <w:style w:type="paragraph" w:customStyle="1" w:styleId="Informacindelacompaa">
    <w:name w:val="Información de la compañía"/>
    <w:basedOn w:val="Normal"/>
    <w:qFormat/>
    <w:rsid w:val="00661EEF"/>
    <w:pPr>
      <w:spacing w:before="120" w:after="0" w:line="240" w:lineRule="auto"/>
    </w:pPr>
  </w:style>
  <w:style w:type="paragraph" w:customStyle="1" w:styleId="Puesto1">
    <w:name w:val="Puesto1"/>
    <w:basedOn w:val="Normal"/>
    <w:qFormat/>
    <w:rsid w:val="00661EEF"/>
    <w:pPr>
      <w:spacing w:after="0" w:line="240" w:lineRule="auto"/>
    </w:pPr>
    <w:rPr>
      <w:i/>
    </w:rPr>
  </w:style>
  <w:style w:type="paragraph" w:customStyle="1" w:styleId="Fechasdelempleo">
    <w:name w:val="Fechas del empleo"/>
    <w:basedOn w:val="Normal"/>
    <w:qFormat/>
    <w:rsid w:val="00661EEF"/>
    <w:pPr>
      <w:spacing w:after="0" w:line="240" w:lineRule="auto"/>
    </w:pPr>
    <w:rPr>
      <w:sz w:val="20"/>
    </w:rPr>
  </w:style>
  <w:style w:type="paragraph" w:customStyle="1" w:styleId="Encabezadodecurrculo2">
    <w:name w:val="Encabezado de currículo 2"/>
    <w:basedOn w:val="Normal"/>
    <w:qFormat/>
    <w:rsid w:val="00661EEF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Sangradetextoprincipal">
    <w:name w:val="Sangría de texto principal"/>
    <w:basedOn w:val="Normal"/>
    <w:qFormat/>
    <w:rsid w:val="00661EEF"/>
    <w:pPr>
      <w:spacing w:before="40" w:line="240" w:lineRule="auto"/>
      <w:ind w:left="504"/>
      <w:contextualSpacing/>
    </w:pPr>
    <w:rPr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1EEF"/>
  </w:style>
  <w:style w:type="paragraph" w:customStyle="1" w:styleId="piedepgina">
    <w:name w:val="pie de página"/>
    <w:basedOn w:val="Normal"/>
    <w:link w:val="Carcterdepiedepgina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1EEF"/>
  </w:style>
  <w:style w:type="paragraph" w:customStyle="1" w:styleId="Encabezadodecurrculo">
    <w:name w:val="Encabezado de currículo"/>
    <w:basedOn w:val="encabezado"/>
    <w:qFormat/>
    <w:rsid w:val="00661EEF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1E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FA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rsid w:val="003C1990"/>
    <w:rPr>
      <w:lang w:val="es-ES"/>
    </w:rPr>
  </w:style>
  <w:style w:type="paragraph" w:styleId="Piedepgina0">
    <w:name w:val="footer"/>
    <w:basedOn w:val="Normal"/>
    <w:link w:val="Piedepgina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rsid w:val="003C1990"/>
    <w:rPr>
      <w:lang w:val="es-ES"/>
    </w:rPr>
  </w:style>
  <w:style w:type="paragraph" w:styleId="Prrafodelista">
    <w:name w:val="List Paragraph"/>
    <w:basedOn w:val="Normal"/>
    <w:uiPriority w:val="34"/>
    <w:qFormat/>
    <w:rsid w:val="0011194D"/>
    <w:pPr>
      <w:ind w:left="720"/>
      <w:contextualSpacing/>
    </w:pPr>
    <w:rPr>
      <w:rFonts w:eastAsiaTheme="minorHAns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y\AppData\Roaming\Microsoft\Plantillas\Resume2.dotx" TargetMode="External"/></Relationship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A77E347-49EA-40E6-8B71-66C334985F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D37BB-0824-4015-AE3D-C34CD462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0</TotalTime>
  <Pages>4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(Blue Line design)</vt:lpstr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creator>DATOS PERSONALES</dc:creator>
  <cp:lastModifiedBy>Cuenta Microsoft</cp:lastModifiedBy>
  <cp:revision>2</cp:revision>
  <cp:lastPrinted>2015-06-10T16:47:00Z</cp:lastPrinted>
  <dcterms:created xsi:type="dcterms:W3CDTF">2023-08-18T15:47:00Z</dcterms:created>
  <dcterms:modified xsi:type="dcterms:W3CDTF">2023-08-18T15:47:00Z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