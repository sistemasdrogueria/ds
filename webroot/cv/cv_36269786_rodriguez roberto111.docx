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5792" w14:textId="77777777" w:rsidR="00801A62" w:rsidRPr="00547274" w:rsidRDefault="00801A62" w:rsidP="00F53D76">
      <w:pPr>
        <w:pStyle w:val="Informacindecontacto"/>
        <w:tabs>
          <w:tab w:val="left" w:pos="301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160"/>
          <w:szCs w:val="160"/>
        </w:rPr>
      </w:pPr>
      <w:proofErr w:type="spellStart"/>
      <w:r w:rsidRPr="00547274">
        <w:rPr>
          <w:rFonts w:ascii="Times New Roman" w:hAnsi="Times New Roman" w:cs="Times New Roman"/>
          <w:b/>
          <w:color w:val="000000" w:themeColor="text1"/>
          <w:sz w:val="160"/>
          <w:szCs w:val="160"/>
        </w:rPr>
        <w:t>Curriculum</w:t>
      </w:r>
      <w:proofErr w:type="spellEnd"/>
    </w:p>
    <w:p w14:paraId="0DF442B3" w14:textId="77777777" w:rsidR="00801A62" w:rsidRPr="00547274" w:rsidRDefault="00801A62" w:rsidP="00801A62">
      <w:pPr>
        <w:pStyle w:val="Informacindecontacto"/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</w:p>
    <w:p w14:paraId="6EAF8B84" w14:textId="77777777" w:rsidR="00801A62" w:rsidRDefault="00801A62" w:rsidP="00801A62">
      <w:pPr>
        <w:pStyle w:val="Informacindecontacto"/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160"/>
          <w:szCs w:val="160"/>
        </w:rPr>
      </w:pPr>
      <w:r w:rsidRPr="00547274">
        <w:rPr>
          <w:rFonts w:ascii="Times New Roman" w:hAnsi="Times New Roman" w:cs="Times New Roman"/>
          <w:b/>
          <w:color w:val="000000" w:themeColor="text1"/>
          <w:sz w:val="160"/>
          <w:szCs w:val="160"/>
        </w:rPr>
        <w:t>Vitae</w:t>
      </w:r>
    </w:p>
    <w:p w14:paraId="5F883386" w14:textId="77777777" w:rsidR="00083B4D" w:rsidRPr="00547274" w:rsidRDefault="00083B4D" w:rsidP="00801A62">
      <w:pPr>
        <w:pStyle w:val="Informacindecontacto"/>
        <w:tabs>
          <w:tab w:val="left" w:pos="3012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160"/>
          <w:szCs w:val="160"/>
        </w:rPr>
      </w:pPr>
    </w:p>
    <w:p w14:paraId="072D7D2A" w14:textId="77777777" w:rsidR="00801A62" w:rsidRDefault="00801A62" w:rsidP="00801A62">
      <w:pPr>
        <w:jc w:val="center"/>
        <w:rPr>
          <w:b/>
          <w:color w:val="336699"/>
        </w:rPr>
      </w:pPr>
    </w:p>
    <w:p w14:paraId="772773CB" w14:textId="77777777" w:rsidR="00801A62" w:rsidRDefault="00801A62" w:rsidP="00801A62">
      <w:pPr>
        <w:jc w:val="center"/>
        <w:rPr>
          <w:b/>
          <w:color w:val="336699"/>
        </w:rPr>
      </w:pPr>
    </w:p>
    <w:p w14:paraId="3F923426" w14:textId="77777777" w:rsidR="0011194D" w:rsidRDefault="006D4A75" w:rsidP="00057C01">
      <w:pPr>
        <w:jc w:val="right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 w:cs="Times New Roman"/>
          <w:b/>
          <w:color w:val="000000" w:themeColor="text1"/>
          <w:sz w:val="72"/>
          <w:szCs w:val="72"/>
        </w:rPr>
        <w:t>Rodríguez, José Roberto</w:t>
      </w:r>
    </w:p>
    <w:p w14:paraId="66E763F4" w14:textId="77777777" w:rsidR="00057C01" w:rsidRDefault="00057C01" w:rsidP="00057C01">
      <w:pPr>
        <w:jc w:val="right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</w:p>
    <w:p w14:paraId="55F272C9" w14:textId="77777777" w:rsidR="00057C01" w:rsidRPr="00057C01" w:rsidRDefault="00057C01" w:rsidP="00057C01">
      <w:pPr>
        <w:jc w:val="right"/>
        <w:rPr>
          <w:rFonts w:ascii="Times New Roman" w:hAnsi="Times New Roman" w:cs="Times New Roman"/>
          <w:b/>
          <w:color w:val="000000" w:themeColor="text1"/>
          <w:sz w:val="72"/>
          <w:szCs w:val="72"/>
        </w:rPr>
      </w:pPr>
    </w:p>
    <w:p w14:paraId="512A7F7B" w14:textId="77777777" w:rsidR="0011194D" w:rsidRPr="00693D91" w:rsidRDefault="00057C01" w:rsidP="0011194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0DE05AA8" wp14:editId="73028684">
            <wp:simplePos x="0" y="0"/>
            <wp:positionH relativeFrom="column">
              <wp:posOffset>4349115</wp:posOffset>
            </wp:positionH>
            <wp:positionV relativeFrom="paragraph">
              <wp:posOffset>-529590</wp:posOffset>
            </wp:positionV>
            <wp:extent cx="1390650" cy="1857375"/>
            <wp:effectExtent l="19050" t="0" r="0" b="0"/>
            <wp:wrapNone/>
            <wp:docPr id="1" name="Imagen 1" descr="C:\Users\Server\Documents\20180227_1207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ver\Documents\20180227_12071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194D">
        <w:rPr>
          <w:sz w:val="30"/>
          <w:szCs w:val="30"/>
        </w:rPr>
        <w:t xml:space="preserve">      </w:t>
      </w:r>
      <w:r w:rsidR="0011194D" w:rsidRPr="00693D91">
        <w:rPr>
          <w:rFonts w:ascii="Times New Roman" w:hAnsi="Times New Roman" w:cs="Times New Roman"/>
          <w:b/>
          <w:sz w:val="28"/>
          <w:szCs w:val="28"/>
          <w:u w:val="single"/>
        </w:rPr>
        <w:t>DATOS PERSONALES</w:t>
      </w:r>
      <w:r w:rsidR="0011194D" w:rsidRPr="00693D91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</w:p>
    <w:p w14:paraId="66697230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Apellido: Rodríguez</w:t>
      </w:r>
    </w:p>
    <w:p w14:paraId="764E99D7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Nombre: José Roberto  </w:t>
      </w:r>
    </w:p>
    <w:p w14:paraId="4070B75B" w14:textId="77777777" w:rsidR="0011194D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DNI: 36.269.786</w:t>
      </w:r>
    </w:p>
    <w:p w14:paraId="3F36E76A" w14:textId="77777777" w:rsidR="00057C01" w:rsidRPr="00693D91" w:rsidRDefault="00057C01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Cuil: 20-36269786-8</w:t>
      </w:r>
    </w:p>
    <w:p w14:paraId="3858A0AE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Fecha de nacimiento: 03 de </w:t>
      </w:r>
      <w:proofErr w:type="gramStart"/>
      <w:r w:rsidRPr="00693D91">
        <w:rPr>
          <w:rFonts w:ascii="Times New Roman" w:hAnsi="Times New Roman" w:cs="Times New Roman"/>
          <w:sz w:val="32"/>
          <w:szCs w:val="32"/>
        </w:rPr>
        <w:t>Marzo</w:t>
      </w:r>
      <w:proofErr w:type="gramEnd"/>
      <w:r w:rsidRPr="00693D91">
        <w:rPr>
          <w:rFonts w:ascii="Times New Roman" w:hAnsi="Times New Roman" w:cs="Times New Roman"/>
          <w:sz w:val="32"/>
          <w:szCs w:val="32"/>
        </w:rPr>
        <w:t xml:space="preserve"> de 1991</w:t>
      </w:r>
    </w:p>
    <w:p w14:paraId="3B18FE84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Localidad: Corrientes Capital</w:t>
      </w:r>
    </w:p>
    <w:p w14:paraId="48E8D67C" w14:textId="30EF0ACE" w:rsidR="0011194D" w:rsidRPr="00693D91" w:rsidRDefault="001F4C04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Estado civil: Soltero   Edad: </w:t>
      </w:r>
      <w:r w:rsidR="00122E14">
        <w:rPr>
          <w:rFonts w:ascii="Times New Roman" w:hAnsi="Times New Roman" w:cs="Times New Roman"/>
          <w:sz w:val="32"/>
          <w:szCs w:val="32"/>
        </w:rPr>
        <w:t>32</w:t>
      </w:r>
      <w:r w:rsidR="0011194D" w:rsidRPr="00693D91">
        <w:rPr>
          <w:rFonts w:ascii="Times New Roman" w:hAnsi="Times New Roman" w:cs="Times New Roman"/>
          <w:sz w:val="32"/>
          <w:szCs w:val="32"/>
        </w:rPr>
        <w:t xml:space="preserve"> años      </w:t>
      </w:r>
    </w:p>
    <w:p w14:paraId="2779264B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Hijos/as: No         </w:t>
      </w:r>
      <w:r w:rsidR="001A07E4">
        <w:rPr>
          <w:rFonts w:ascii="Times New Roman" w:hAnsi="Times New Roman" w:cs="Times New Roman"/>
          <w:sz w:val="32"/>
          <w:szCs w:val="32"/>
        </w:rPr>
        <w:t xml:space="preserve"> </w:t>
      </w:r>
      <w:r w:rsidRPr="00693D91">
        <w:rPr>
          <w:rFonts w:ascii="Times New Roman" w:hAnsi="Times New Roman" w:cs="Times New Roman"/>
          <w:sz w:val="32"/>
          <w:szCs w:val="32"/>
        </w:rPr>
        <w:t>Correo:</w:t>
      </w:r>
      <w:r w:rsidR="001A07E4">
        <w:rPr>
          <w:rFonts w:ascii="Times New Roman" w:hAnsi="Times New Roman" w:cs="Times New Roman"/>
          <w:sz w:val="32"/>
          <w:szCs w:val="32"/>
        </w:rPr>
        <w:t xml:space="preserve"> </w:t>
      </w:r>
      <w:r w:rsidRPr="00693D91">
        <w:rPr>
          <w:rFonts w:ascii="Times New Roman" w:hAnsi="Times New Roman" w:cs="Times New Roman"/>
          <w:sz w:val="32"/>
          <w:szCs w:val="32"/>
        </w:rPr>
        <w:t>Agustin_el_kpo15@hotmail.com</w:t>
      </w:r>
    </w:p>
    <w:p w14:paraId="6DBEDD84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>Dirección: B° Laguna Seca 215 Viv. Sector 6 casa 13</w:t>
      </w:r>
    </w:p>
    <w:p w14:paraId="4E44FBBA" w14:textId="5D7E44B8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Código </w:t>
      </w:r>
      <w:proofErr w:type="gramStart"/>
      <w:r w:rsidRPr="00693D91">
        <w:rPr>
          <w:rFonts w:ascii="Times New Roman" w:hAnsi="Times New Roman" w:cs="Times New Roman"/>
          <w:sz w:val="32"/>
          <w:szCs w:val="32"/>
        </w:rPr>
        <w:t>Postal :</w:t>
      </w:r>
      <w:proofErr w:type="gramEnd"/>
      <w:r w:rsidRPr="00693D91">
        <w:rPr>
          <w:rFonts w:ascii="Times New Roman" w:hAnsi="Times New Roman" w:cs="Times New Roman"/>
          <w:sz w:val="32"/>
          <w:szCs w:val="32"/>
        </w:rPr>
        <w:t xml:space="preserve"> 3400</w:t>
      </w:r>
      <w:r w:rsidR="003A1772">
        <w:rPr>
          <w:rFonts w:ascii="Times New Roman" w:hAnsi="Times New Roman" w:cs="Times New Roman"/>
          <w:sz w:val="32"/>
          <w:szCs w:val="32"/>
        </w:rPr>
        <w:t xml:space="preserve">            </w:t>
      </w:r>
    </w:p>
    <w:p w14:paraId="4779E244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Celular </w:t>
      </w:r>
      <w:proofErr w:type="spellStart"/>
      <w:r w:rsidRPr="00693D91">
        <w:rPr>
          <w:rFonts w:ascii="Times New Roman" w:hAnsi="Times New Roman" w:cs="Times New Roman"/>
          <w:sz w:val="32"/>
          <w:szCs w:val="32"/>
        </w:rPr>
        <w:t>Nº</w:t>
      </w:r>
      <w:proofErr w:type="spellEnd"/>
      <w:r w:rsidRPr="00693D91">
        <w:rPr>
          <w:rFonts w:ascii="Times New Roman" w:hAnsi="Times New Roman" w:cs="Times New Roman"/>
          <w:sz w:val="32"/>
          <w:szCs w:val="32"/>
        </w:rPr>
        <w:t>: 3794/834998</w:t>
      </w:r>
    </w:p>
    <w:p w14:paraId="29EA206C" w14:textId="77777777" w:rsidR="0011194D" w:rsidRPr="00693D91" w:rsidRDefault="0011194D" w:rsidP="0011194D">
      <w:pPr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693D91">
        <w:rPr>
          <w:rFonts w:ascii="Times New Roman" w:hAnsi="Times New Roman" w:cs="Times New Roman"/>
          <w:b/>
          <w:sz w:val="30"/>
          <w:szCs w:val="30"/>
          <w:u w:val="single"/>
        </w:rPr>
        <w:t>ESTUDIOS CURSADOS</w:t>
      </w:r>
    </w:p>
    <w:p w14:paraId="15EAA149" w14:textId="77777777" w:rsidR="0011194D" w:rsidRPr="00693D91" w:rsidRDefault="0011194D" w:rsidP="0011194D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Primario Completo: Escuela </w:t>
      </w:r>
      <w:proofErr w:type="spellStart"/>
      <w:r w:rsidRPr="00693D91">
        <w:rPr>
          <w:rFonts w:ascii="Times New Roman" w:hAnsi="Times New Roman" w:cs="Times New Roman"/>
          <w:sz w:val="32"/>
          <w:szCs w:val="32"/>
        </w:rPr>
        <w:t>N°</w:t>
      </w:r>
      <w:proofErr w:type="spellEnd"/>
      <w:r w:rsidRPr="00693D91">
        <w:rPr>
          <w:rFonts w:ascii="Times New Roman" w:hAnsi="Times New Roman" w:cs="Times New Roman"/>
          <w:sz w:val="32"/>
          <w:szCs w:val="32"/>
        </w:rPr>
        <w:t xml:space="preserve"> 345</w:t>
      </w:r>
    </w:p>
    <w:p w14:paraId="653A1D06" w14:textId="77777777" w:rsidR="0011194D" w:rsidRPr="00693D91" w:rsidRDefault="0011194D" w:rsidP="00693D91">
      <w:pPr>
        <w:pStyle w:val="Prrafodelista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693D91">
        <w:rPr>
          <w:rFonts w:ascii="Times New Roman" w:hAnsi="Times New Roman" w:cs="Times New Roman"/>
          <w:sz w:val="32"/>
          <w:szCs w:val="32"/>
        </w:rPr>
        <w:t xml:space="preserve">Secundario Completo: </w:t>
      </w:r>
      <w:r w:rsidR="00693D91" w:rsidRPr="00693D91">
        <w:rPr>
          <w:rFonts w:ascii="Times New Roman" w:hAnsi="Times New Roman" w:cs="Times New Roman"/>
          <w:sz w:val="32"/>
          <w:szCs w:val="32"/>
        </w:rPr>
        <w:t xml:space="preserve">Gral. Bartolomé Mitre </w:t>
      </w:r>
      <w:r w:rsidRPr="00693D91">
        <w:rPr>
          <w:rFonts w:ascii="Times New Roman" w:hAnsi="Times New Roman" w:cs="Times New Roman"/>
          <w:sz w:val="32"/>
          <w:szCs w:val="32"/>
        </w:rPr>
        <w:t>(</w:t>
      </w:r>
      <w:r w:rsidR="006172BA">
        <w:rPr>
          <w:rFonts w:ascii="Times New Roman" w:hAnsi="Times New Roman" w:cs="Times New Roman"/>
          <w:sz w:val="32"/>
          <w:szCs w:val="32"/>
        </w:rPr>
        <w:t>Bachiller en</w:t>
      </w:r>
      <w:r w:rsidR="00693D91" w:rsidRPr="00693D91">
        <w:rPr>
          <w:rFonts w:ascii="Times New Roman" w:hAnsi="Times New Roman" w:cs="Times New Roman"/>
          <w:sz w:val="32"/>
          <w:szCs w:val="32"/>
        </w:rPr>
        <w:t xml:space="preserve"> Economía y Administración</w:t>
      </w:r>
      <w:r w:rsidRPr="00693D91">
        <w:rPr>
          <w:rFonts w:ascii="Times New Roman" w:hAnsi="Times New Roman" w:cs="Times New Roman"/>
          <w:sz w:val="32"/>
          <w:szCs w:val="32"/>
        </w:rPr>
        <w:t>)</w:t>
      </w:r>
    </w:p>
    <w:p w14:paraId="01784F2B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F81CBE1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31777DD6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50234CF0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54B76FD" w14:textId="77777777" w:rsidR="001A07E4" w:rsidRDefault="001A07E4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B20C603" w14:textId="77777777" w:rsidR="00057C01" w:rsidRDefault="00057C01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35955E7" w14:textId="77777777" w:rsidR="00057C01" w:rsidRDefault="00057C01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5415FA6" w14:textId="77777777" w:rsidR="001A07E4" w:rsidRDefault="001A07E4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7FF5040" w14:textId="77777777" w:rsidR="0011194D" w:rsidRPr="009424E3" w:rsidRDefault="00693D91" w:rsidP="00807410">
      <w:pPr>
        <w:pStyle w:val="Informacindecontac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</w:t>
      </w:r>
      <w:r w:rsidRPr="009424E3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Experiencia laboral</w:t>
      </w:r>
    </w:p>
    <w:p w14:paraId="48B68549" w14:textId="77777777" w:rsidR="00693D91" w:rsidRPr="00122E14" w:rsidRDefault="00693D91" w:rsidP="00693D91">
      <w:pPr>
        <w:pStyle w:val="Informacindecontac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14:paraId="587745BE" w14:textId="1376A11E" w:rsidR="00122E14" w:rsidRPr="00122E14" w:rsidRDefault="00122E14" w:rsidP="00693D91">
      <w:pPr>
        <w:pStyle w:val="Informacindecontacto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Empresa “Efrén López” Repositor y atención al público. </w:t>
      </w:r>
    </w:p>
    <w:p w14:paraId="375489FE" w14:textId="490FAAE1" w:rsidR="00122E14" w:rsidRPr="00122E14" w:rsidRDefault="00122E14" w:rsidP="00122E14">
      <w:pPr>
        <w:pStyle w:val="Informacindecontacto"/>
        <w:ind w:left="72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Referencia Cel: 3795:182611 </w:t>
      </w:r>
    </w:p>
    <w:p w14:paraId="0CFE0CD0" w14:textId="0264988F" w:rsidR="00693D91" w:rsidRPr="00102123" w:rsidRDefault="00693D91" w:rsidP="00102123">
      <w:pPr>
        <w:pStyle w:val="Informacindecontacto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693D91">
        <w:rPr>
          <w:color w:val="000000" w:themeColor="text1"/>
          <w:sz w:val="32"/>
          <w:szCs w:val="32"/>
        </w:rPr>
        <w:t>“</w:t>
      </w:r>
      <w:r w:rsidRPr="00D975A3">
        <w:rPr>
          <w:rFonts w:ascii="Times New Roman" w:hAnsi="Times New Roman" w:cs="Times New Roman"/>
          <w:color w:val="000000" w:themeColor="text1"/>
          <w:sz w:val="32"/>
          <w:szCs w:val="32"/>
        </w:rPr>
        <w:t>Atención al público en un kiosco 24hs”</w:t>
      </w:r>
      <w:r w:rsidR="00D975A3" w:rsidRPr="00D975A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</w:p>
    <w:p w14:paraId="093E4468" w14:textId="77777777" w:rsidR="00D975A3" w:rsidRDefault="00D975A3" w:rsidP="00D975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Ayudante de Cocina.</w:t>
      </w:r>
    </w:p>
    <w:p w14:paraId="34D31024" w14:textId="77777777" w:rsidR="004D7BAE" w:rsidRPr="004D7BAE" w:rsidRDefault="00F96C1A" w:rsidP="00D975A3">
      <w:pPr>
        <w:pStyle w:val="Prrafodelista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</w:t>
      </w:r>
      <w:r w:rsidR="004D7BAE" w:rsidRPr="004D7BAE">
        <w:rPr>
          <w:rFonts w:ascii="Times New Roman" w:hAnsi="Times New Roman" w:cs="Times New Roman"/>
          <w:sz w:val="32"/>
          <w:szCs w:val="32"/>
        </w:rPr>
        <w:t>Planchero en Hamburguesería Hernán</w:t>
      </w:r>
      <w:r>
        <w:rPr>
          <w:rFonts w:ascii="Times New Roman" w:hAnsi="Times New Roman" w:cs="Times New Roman"/>
          <w:sz w:val="32"/>
          <w:szCs w:val="32"/>
        </w:rPr>
        <w:t xml:space="preserve">” </w:t>
      </w:r>
      <w:proofErr w:type="gramStart"/>
      <w:r>
        <w:rPr>
          <w:rFonts w:ascii="Times New Roman" w:hAnsi="Times New Roman" w:cs="Times New Roman"/>
          <w:sz w:val="32"/>
          <w:szCs w:val="32"/>
        </w:rPr>
        <w:t>(</w:t>
      </w:r>
      <w:r w:rsidR="004D7BAE" w:rsidRPr="004D7BAE">
        <w:rPr>
          <w:rFonts w:ascii="Times New Roman" w:hAnsi="Times New Roman" w:cs="Times New Roman"/>
          <w:sz w:val="32"/>
          <w:szCs w:val="32"/>
        </w:rPr>
        <w:t xml:space="preserve"> 2</w:t>
      </w:r>
      <w:proofErr w:type="gramEnd"/>
      <w:r w:rsidR="004D7BAE" w:rsidRPr="004D7BAE">
        <w:rPr>
          <w:rFonts w:ascii="Times New Roman" w:hAnsi="Times New Roman" w:cs="Times New Roman"/>
          <w:sz w:val="32"/>
          <w:szCs w:val="32"/>
        </w:rPr>
        <w:t xml:space="preserve"> años referencia celular 3794209219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201EFE10" w14:textId="77777777" w:rsidR="00D975A3" w:rsidRDefault="00D975A3" w:rsidP="00D975A3">
      <w:pPr>
        <w:spacing w:line="480" w:lineRule="auto"/>
        <w:ind w:left="360"/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Disponibilidad  Horario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975A3">
        <w:rPr>
          <w:rFonts w:ascii="Times New Roman" w:hAnsi="Times New Roman" w:cs="Times New Roman"/>
          <w:sz w:val="28"/>
          <w:szCs w:val="28"/>
        </w:rPr>
        <w:t>Full Time</w:t>
      </w:r>
      <w:r w:rsidRPr="00D975A3">
        <w:rPr>
          <w:sz w:val="28"/>
          <w:szCs w:val="28"/>
        </w:rPr>
        <w:t>.</w:t>
      </w:r>
    </w:p>
    <w:p w14:paraId="60055C24" w14:textId="77777777" w:rsidR="00D975A3" w:rsidRDefault="00D975A3" w:rsidP="00D975A3">
      <w:pPr>
        <w:spacing w:line="480" w:lineRule="auto"/>
        <w:ind w:left="360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Objetivo</w:t>
      </w:r>
    </w:p>
    <w:p w14:paraId="48ACB0FC" w14:textId="77777777" w:rsidR="00572FF0" w:rsidRPr="00572FF0" w:rsidRDefault="00572FF0" w:rsidP="00572FF0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72FF0">
        <w:rPr>
          <w:rFonts w:ascii="Times New Roman" w:hAnsi="Times New Roman" w:cs="Times New Roman"/>
          <w:sz w:val="28"/>
          <w:szCs w:val="28"/>
        </w:rPr>
        <w:t>Establecerme y consolidarme en una empresa que me otorgue estabilidad laboral, aplicar mis experiencias y conocimientos en las distintas áreas de la empresa, y desarrollarme profesionalmente para el buen desempeño de las funciones asignadas.</w:t>
      </w:r>
    </w:p>
    <w:p w14:paraId="240EA092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032BF87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15EA8A9E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1D48A71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31CFEFFC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113675B6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14E6E74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8F03FD7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3CE03EE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1799FB8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1F14303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FA4BCF4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DF1C7EF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F902038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0731030D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E4EC330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2EA314DB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4163D852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2E6E958F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36C6BA2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516A1A24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E79AD51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4CFAFF40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541F19C8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482CFE33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0120BDA1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60176775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p w14:paraId="7CE8E684" w14:textId="77777777" w:rsidR="0011194D" w:rsidRDefault="0011194D" w:rsidP="00807410">
      <w:pPr>
        <w:pStyle w:val="Informacindecontacto"/>
        <w:rPr>
          <w:rFonts w:ascii="Times New Roman" w:hAnsi="Times New Roman" w:cs="Times New Roman"/>
          <w:color w:val="336699"/>
        </w:rPr>
      </w:pPr>
    </w:p>
    <w:sectPr w:rsidR="0011194D" w:rsidSect="009C02F9">
      <w:headerReference w:type="default" r:id="rId10"/>
      <w:pgSz w:w="11907" w:h="16839" w:code="9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86E34" w14:textId="77777777" w:rsidR="00C635D1" w:rsidRDefault="00C635D1">
      <w:r>
        <w:separator/>
      </w:r>
    </w:p>
  </w:endnote>
  <w:endnote w:type="continuationSeparator" w:id="0">
    <w:p w14:paraId="6F2DF626" w14:textId="77777777" w:rsidR="00C635D1" w:rsidRDefault="00C63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6AA5" w14:textId="77777777" w:rsidR="00C635D1" w:rsidRDefault="00C635D1">
      <w:r>
        <w:separator/>
      </w:r>
    </w:p>
  </w:footnote>
  <w:footnote w:type="continuationSeparator" w:id="0">
    <w:p w14:paraId="5CC4FD7D" w14:textId="77777777" w:rsidR="00C635D1" w:rsidRDefault="00C63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21BF" w14:textId="77777777" w:rsidR="00C47368" w:rsidRDefault="00973D32">
    <w:pPr>
      <w:pStyle w:val="Encabezadodecurrculo"/>
      <w:rPr>
        <w:lang w:val="fr-FR"/>
      </w:rPr>
    </w:pPr>
    <w:r>
      <w:ptab w:relativeTo="margin" w:alignment="left" w:leader="none"/>
    </w:r>
  </w:p>
  <w:p w14:paraId="0BBE7315" w14:textId="77777777" w:rsidR="00F25798" w:rsidRDefault="00F257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58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A2E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27262E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07426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5523CBD"/>
    <w:multiLevelType w:val="hybridMultilevel"/>
    <w:tmpl w:val="B5F06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A6122"/>
    <w:multiLevelType w:val="hybridMultilevel"/>
    <w:tmpl w:val="1CAC5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D33"/>
    <w:multiLevelType w:val="hybridMultilevel"/>
    <w:tmpl w:val="0380A07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E0788"/>
    <w:multiLevelType w:val="hybridMultilevel"/>
    <w:tmpl w:val="4A9EF1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13705">
    <w:abstractNumId w:val="3"/>
  </w:num>
  <w:num w:numId="2" w16cid:durableId="923344702">
    <w:abstractNumId w:val="2"/>
  </w:num>
  <w:num w:numId="3" w16cid:durableId="1046686660">
    <w:abstractNumId w:val="1"/>
  </w:num>
  <w:num w:numId="4" w16cid:durableId="1592350521">
    <w:abstractNumId w:val="0"/>
  </w:num>
  <w:num w:numId="5" w16cid:durableId="1433012983">
    <w:abstractNumId w:val="6"/>
  </w:num>
  <w:num w:numId="6" w16cid:durableId="1845168308">
    <w:abstractNumId w:val="7"/>
  </w:num>
  <w:num w:numId="7" w16cid:durableId="206845647">
    <w:abstractNumId w:val="5"/>
  </w:num>
  <w:num w:numId="8" w16cid:durableId="1991789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F1"/>
    <w:rsid w:val="00031073"/>
    <w:rsid w:val="00057C01"/>
    <w:rsid w:val="00081848"/>
    <w:rsid w:val="00083B4D"/>
    <w:rsid w:val="00092FBC"/>
    <w:rsid w:val="000B66C9"/>
    <w:rsid w:val="000C335D"/>
    <w:rsid w:val="000E50E5"/>
    <w:rsid w:val="00101845"/>
    <w:rsid w:val="00102123"/>
    <w:rsid w:val="0011194D"/>
    <w:rsid w:val="00122E14"/>
    <w:rsid w:val="00141D37"/>
    <w:rsid w:val="001517AF"/>
    <w:rsid w:val="001529B5"/>
    <w:rsid w:val="00156929"/>
    <w:rsid w:val="0017662E"/>
    <w:rsid w:val="0018060A"/>
    <w:rsid w:val="001A07E4"/>
    <w:rsid w:val="001D4611"/>
    <w:rsid w:val="001F4C04"/>
    <w:rsid w:val="001F5C9F"/>
    <w:rsid w:val="001F70C8"/>
    <w:rsid w:val="001F7EC0"/>
    <w:rsid w:val="002108B4"/>
    <w:rsid w:val="00220AF1"/>
    <w:rsid w:val="00222EFE"/>
    <w:rsid w:val="002332A6"/>
    <w:rsid w:val="0025267D"/>
    <w:rsid w:val="002804EA"/>
    <w:rsid w:val="002C6239"/>
    <w:rsid w:val="00305938"/>
    <w:rsid w:val="0031717A"/>
    <w:rsid w:val="00320BB9"/>
    <w:rsid w:val="00366EAD"/>
    <w:rsid w:val="003907DE"/>
    <w:rsid w:val="003A1772"/>
    <w:rsid w:val="003C1990"/>
    <w:rsid w:val="004252E2"/>
    <w:rsid w:val="0042751D"/>
    <w:rsid w:val="00431C59"/>
    <w:rsid w:val="004332B2"/>
    <w:rsid w:val="00446113"/>
    <w:rsid w:val="004528FC"/>
    <w:rsid w:val="004728BD"/>
    <w:rsid w:val="00482A0E"/>
    <w:rsid w:val="004A353D"/>
    <w:rsid w:val="004D7BAE"/>
    <w:rsid w:val="004E2934"/>
    <w:rsid w:val="00506F72"/>
    <w:rsid w:val="00547274"/>
    <w:rsid w:val="00572FF0"/>
    <w:rsid w:val="005B242F"/>
    <w:rsid w:val="005C6945"/>
    <w:rsid w:val="006172BA"/>
    <w:rsid w:val="00661EEF"/>
    <w:rsid w:val="006768B8"/>
    <w:rsid w:val="00693D91"/>
    <w:rsid w:val="006D4A75"/>
    <w:rsid w:val="0070092F"/>
    <w:rsid w:val="007064BA"/>
    <w:rsid w:val="007304FB"/>
    <w:rsid w:val="0078537F"/>
    <w:rsid w:val="00792E8C"/>
    <w:rsid w:val="007A2616"/>
    <w:rsid w:val="00801A62"/>
    <w:rsid w:val="00807410"/>
    <w:rsid w:val="008340EC"/>
    <w:rsid w:val="00835A72"/>
    <w:rsid w:val="00863391"/>
    <w:rsid w:val="00890BED"/>
    <w:rsid w:val="008A6778"/>
    <w:rsid w:val="008E3F33"/>
    <w:rsid w:val="008F2B88"/>
    <w:rsid w:val="0090002E"/>
    <w:rsid w:val="009056FA"/>
    <w:rsid w:val="009424E3"/>
    <w:rsid w:val="0095414C"/>
    <w:rsid w:val="00957E4C"/>
    <w:rsid w:val="00973D32"/>
    <w:rsid w:val="00977F41"/>
    <w:rsid w:val="00997B18"/>
    <w:rsid w:val="009A6A4F"/>
    <w:rsid w:val="009C02F9"/>
    <w:rsid w:val="009C502D"/>
    <w:rsid w:val="009E1ACE"/>
    <w:rsid w:val="00A4030B"/>
    <w:rsid w:val="00A63037"/>
    <w:rsid w:val="00A70A7E"/>
    <w:rsid w:val="00A949D2"/>
    <w:rsid w:val="00A9707D"/>
    <w:rsid w:val="00AF7FC4"/>
    <w:rsid w:val="00B3683C"/>
    <w:rsid w:val="00B478F4"/>
    <w:rsid w:val="00B568A9"/>
    <w:rsid w:val="00BA0E06"/>
    <w:rsid w:val="00BB19CD"/>
    <w:rsid w:val="00C074CB"/>
    <w:rsid w:val="00C45B5E"/>
    <w:rsid w:val="00C47368"/>
    <w:rsid w:val="00C635D1"/>
    <w:rsid w:val="00C7119B"/>
    <w:rsid w:val="00C950FE"/>
    <w:rsid w:val="00CA2129"/>
    <w:rsid w:val="00CA2CEC"/>
    <w:rsid w:val="00CF1109"/>
    <w:rsid w:val="00CF128C"/>
    <w:rsid w:val="00D255BD"/>
    <w:rsid w:val="00D33C8B"/>
    <w:rsid w:val="00D74A09"/>
    <w:rsid w:val="00D975A3"/>
    <w:rsid w:val="00DB4E10"/>
    <w:rsid w:val="00DB56AF"/>
    <w:rsid w:val="00E67042"/>
    <w:rsid w:val="00EA3B43"/>
    <w:rsid w:val="00EE0096"/>
    <w:rsid w:val="00EF5A14"/>
    <w:rsid w:val="00F25798"/>
    <w:rsid w:val="00F270D5"/>
    <w:rsid w:val="00F53D76"/>
    <w:rsid w:val="00F54542"/>
    <w:rsid w:val="00F62792"/>
    <w:rsid w:val="00F643BC"/>
    <w:rsid w:val="00F83652"/>
    <w:rsid w:val="00F9550B"/>
    <w:rsid w:val="00F96C1A"/>
    <w:rsid w:val="00FC7839"/>
    <w:rsid w:val="00FE0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640D4B4"/>
  <w15:docId w15:val="{B8BEF1D9-9F63-45DD-897A-D580376C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unhideWhenUsed/>
    <w:qFormat/>
    <w:rsid w:val="00661EEF"/>
    <w:pPr>
      <w:keepNext/>
      <w:keepLines/>
      <w:spacing w:before="200" w:after="0"/>
      <w:outlineLvl w:val="0"/>
    </w:pPr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table" w:customStyle="1" w:styleId="Tablaconcuadrcula1">
    <w:name w:val="Tabla con cuadrícula1"/>
    <w:basedOn w:val="Tablanormal"/>
    <w:uiPriority w:val="1"/>
    <w:rsid w:val="00661E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1EEF"/>
    <w:rPr>
      <w:rFonts w:asciiTheme="majorHAnsi" w:eastAsiaTheme="majorEastAsia" w:hAnsiTheme="majorHAnsi" w:cstheme="majorBidi"/>
      <w:b/>
      <w:bCs/>
      <w:color w:val="575F6D" w:themeColor="text2"/>
      <w:kern w:val="32"/>
      <w:sz w:val="32"/>
      <w:szCs w:val="32"/>
    </w:rPr>
  </w:style>
  <w:style w:type="paragraph" w:customStyle="1" w:styleId="Nombre">
    <w:name w:val="Nombre"/>
    <w:basedOn w:val="Normal"/>
    <w:qFormat/>
    <w:rsid w:val="00661EEF"/>
    <w:pPr>
      <w:spacing w:after="0"/>
    </w:pPr>
    <w:rPr>
      <w:color w:val="000000" w:themeColor="text1"/>
      <w:sz w:val="28"/>
    </w:rPr>
  </w:style>
  <w:style w:type="paragraph" w:customStyle="1" w:styleId="Informacindecontacto">
    <w:name w:val="Información de contacto"/>
    <w:basedOn w:val="Normal"/>
    <w:qFormat/>
    <w:rsid w:val="00661EEF"/>
    <w:pPr>
      <w:spacing w:after="280"/>
      <w:contextualSpacing/>
    </w:pPr>
    <w:rPr>
      <w:color w:val="7598D9" w:themeColor="accent2"/>
    </w:rPr>
  </w:style>
  <w:style w:type="paragraph" w:customStyle="1" w:styleId="Encabezadodecurrculo1">
    <w:name w:val="Encabezado de currículo 1"/>
    <w:basedOn w:val="Normal"/>
    <w:qFormat/>
    <w:rsid w:val="00661EEF"/>
    <w:pPr>
      <w:spacing w:before="120" w:after="120" w:line="240" w:lineRule="auto"/>
    </w:pPr>
    <w:rPr>
      <w:b/>
      <w:caps/>
      <w:color w:val="7598D9" w:themeColor="accent2"/>
    </w:rPr>
  </w:style>
  <w:style w:type="paragraph" w:customStyle="1" w:styleId="Textoprincipal1">
    <w:name w:val="Texto principal 1"/>
    <w:basedOn w:val="Normal"/>
    <w:qFormat/>
    <w:rsid w:val="00661EEF"/>
    <w:pPr>
      <w:spacing w:before="80" w:after="80" w:line="240" w:lineRule="auto"/>
    </w:pPr>
    <w:rPr>
      <w:sz w:val="20"/>
    </w:rPr>
  </w:style>
  <w:style w:type="paragraph" w:customStyle="1" w:styleId="Informacindelacompaa">
    <w:name w:val="Información de la compañía"/>
    <w:basedOn w:val="Normal"/>
    <w:qFormat/>
    <w:rsid w:val="00661EEF"/>
    <w:pPr>
      <w:spacing w:before="120" w:after="0" w:line="240" w:lineRule="auto"/>
    </w:pPr>
  </w:style>
  <w:style w:type="paragraph" w:customStyle="1" w:styleId="Puesto">
    <w:name w:val="Puesto"/>
    <w:basedOn w:val="Normal"/>
    <w:qFormat/>
    <w:rsid w:val="00661EEF"/>
    <w:pPr>
      <w:spacing w:after="0" w:line="240" w:lineRule="auto"/>
    </w:pPr>
    <w:rPr>
      <w:i/>
    </w:rPr>
  </w:style>
  <w:style w:type="paragraph" w:customStyle="1" w:styleId="Fechasdelempleo">
    <w:name w:val="Fechas del empleo"/>
    <w:basedOn w:val="Normal"/>
    <w:qFormat/>
    <w:rsid w:val="00661EEF"/>
    <w:pPr>
      <w:spacing w:after="0" w:line="240" w:lineRule="auto"/>
    </w:pPr>
    <w:rPr>
      <w:sz w:val="20"/>
    </w:rPr>
  </w:style>
  <w:style w:type="paragraph" w:customStyle="1" w:styleId="Encabezadodecurrculo2">
    <w:name w:val="Encabezado de currículo 2"/>
    <w:basedOn w:val="Normal"/>
    <w:qFormat/>
    <w:rsid w:val="00661EEF"/>
    <w:pPr>
      <w:spacing w:before="120" w:after="120" w:line="240" w:lineRule="auto"/>
      <w:ind w:left="346"/>
    </w:pPr>
    <w:rPr>
      <w:color w:val="7598D9" w:themeColor="accent2"/>
    </w:rPr>
  </w:style>
  <w:style w:type="paragraph" w:customStyle="1" w:styleId="Sangradetextoprincipal">
    <w:name w:val="Sangría de texto principal"/>
    <w:basedOn w:val="Normal"/>
    <w:qFormat/>
    <w:rsid w:val="00661EEF"/>
    <w:pPr>
      <w:spacing w:before="40" w:line="240" w:lineRule="auto"/>
      <w:ind w:left="504"/>
      <w:contextualSpacing/>
    </w:pPr>
    <w:rPr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1EEF"/>
  </w:style>
  <w:style w:type="paragraph" w:customStyle="1" w:styleId="piedepgina">
    <w:name w:val="pie de página"/>
    <w:basedOn w:val="Normal"/>
    <w:link w:val="Carcterdepiedepgina"/>
    <w:uiPriority w:val="99"/>
    <w:semiHidden/>
    <w:rsid w:val="0066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1EEF"/>
  </w:style>
  <w:style w:type="paragraph" w:customStyle="1" w:styleId="Encabezadodecurrculo">
    <w:name w:val="Encabezado de currículo"/>
    <w:basedOn w:val="encabezado"/>
    <w:qFormat/>
    <w:rsid w:val="00661EEF"/>
    <w:pPr>
      <w:tabs>
        <w:tab w:val="clear" w:pos="4680"/>
        <w:tab w:val="clear" w:pos="9360"/>
        <w:tab w:val="right" w:pos="8730"/>
      </w:tabs>
    </w:pPr>
    <w:rPr>
      <w:color w:val="7598D9" w:themeColor="accent2"/>
      <w:sz w:val="18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1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1EEF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56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56FA"/>
    <w:rPr>
      <w:rFonts w:ascii="Tahoma" w:hAnsi="Tahoma" w:cs="Tahoma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0"/>
    <w:uiPriority w:val="99"/>
    <w:rsid w:val="003C1990"/>
    <w:rPr>
      <w:lang w:val="es-ES"/>
    </w:rPr>
  </w:style>
  <w:style w:type="paragraph" w:styleId="Piedepgina0">
    <w:name w:val="footer"/>
    <w:basedOn w:val="Normal"/>
    <w:link w:val="PiedepginaCar"/>
    <w:uiPriority w:val="99"/>
    <w:unhideWhenUsed/>
    <w:rsid w:val="003C19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0"/>
    <w:uiPriority w:val="99"/>
    <w:rsid w:val="003C1990"/>
    <w:rPr>
      <w:lang w:val="es-ES"/>
    </w:rPr>
  </w:style>
  <w:style w:type="paragraph" w:styleId="Prrafodelista">
    <w:name w:val="List Paragraph"/>
    <w:basedOn w:val="Normal"/>
    <w:uiPriority w:val="34"/>
    <w:qFormat/>
    <w:rsid w:val="0011194D"/>
    <w:pPr>
      <w:ind w:left="720"/>
      <w:contextualSpacing/>
    </w:pPr>
    <w:rPr>
      <w:rFonts w:eastAsiaTheme="minorHAns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y\AppData\Roaming\Microsoft\Plantillas\Resume2.dotx" TargetMode="External"/></Relationships>
</file>

<file path=word/theme/theme1.xml><?xml version="1.0" encoding="utf-8"?>
<a:theme xmlns:a="http://schemas.openxmlformats.org/drawingml/2006/main" name="Custom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F7D26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EF591E"/>
      </a:hlink>
      <a:folHlink>
        <a:srgbClr val="A7AFC1"/>
      </a:folHlink>
    </a:clrScheme>
    <a:fontScheme name="Office Fonts">
      <a:majorFont>
        <a:latin typeface="Cambria"/>
        <a:ea typeface=""/>
        <a:cs typeface=""/>
        <a:font script="Jpan" typeface="MS Mincho"/>
        <a:font script="Arab" typeface="Times New Roman"/>
        <a:font script="Hang" typeface="Batang"/>
        <a:font script="Hant" typeface="MingLiu"/>
        <a:font script="Hans" typeface="SimSun"/>
        <a:font script="Cyrl" typeface="Times New Roman"/>
        <a:font script="Grek" typeface="Times New Roman"/>
        <a:font script="Hebr" typeface="Times New Roman"/>
        <a:font script="Viet" typeface="Times New Roman"/>
        <a:font script="Thai" typeface="Angsana New"/>
      </a:majorFont>
      <a:minorFont>
        <a:latin typeface="Calibri"/>
        <a:ea typeface=""/>
        <a:cs typeface=""/>
        <a:font script="Jpan" typeface="MS Gothic"/>
        <a:font script="Arab" typeface="Arial"/>
        <a:font script="Hang" typeface="Dotum"/>
        <a:font script="Hant" typeface="PMingLiu"/>
        <a:font script="Hans" typeface="SimHei"/>
        <a:font script="Cyrl" typeface="Arial"/>
        <a:font script="Grek" typeface="Arial"/>
        <a:font script="Hebr" typeface="Arial"/>
        <a:font script="Viet" typeface="Arial"/>
        <a:font script="Thai" typeface="Cordia New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0EF6C0E-C6FA-4F47-B735-BA0F105C2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7E347-49EA-40E6-8B71-66C334985F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Resume2</Template>
  <TotalTime>9</TotalTime>
  <Pages>4</Pages>
  <Words>181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Chronological resume (Blue Line design)</vt:lpstr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(Blue Line design)</dc:title>
  <dc:creator>DATOS PERSONALES</dc:creator>
  <cp:lastModifiedBy>alici</cp:lastModifiedBy>
  <cp:revision>2</cp:revision>
  <cp:lastPrinted>2015-06-10T16:47:00Z</cp:lastPrinted>
  <dcterms:created xsi:type="dcterms:W3CDTF">2023-04-19T21:41:00Z</dcterms:created>
  <dcterms:modified xsi:type="dcterms:W3CDTF">2023-04-19T21:41:00Z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TC100726639990</vt:lpwstr>
  </property>
</Properties>
</file>