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362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1"/>
      </w:tblGrid>
      <w:tr xmlns:wp14="http://schemas.microsoft.com/office/word/2010/wordml" w:rsidRPr="00B072D7" w:rsidR="000C4854" w14:paraId="716BDD20" wp14:textId="77777777">
        <w:tblPrEx>
          <w:tblCellMar>
            <w:top w:w="0" w:type="dxa"/>
            <w:bottom w:w="0" w:type="dxa"/>
          </w:tblCellMar>
        </w:tblPrEx>
        <w:tc>
          <w:tcPr>
            <w:tcW w:w="3431" w:type="dxa"/>
          </w:tcPr>
          <w:p w:rsidR="009F749C" w:rsidP="000C4854" w:rsidRDefault="009F749C" w14:paraId="1BE70E6A" wp14:textId="77777777">
            <w:pPr>
              <w:pStyle w:val="Direccin1"/>
              <w:ind w:left="667" w:right="-434"/>
              <w:rPr>
                <w:sz w:val="20"/>
              </w:rPr>
            </w:pPr>
            <w:r>
              <w:rPr>
                <w:sz w:val="20"/>
              </w:rPr>
              <w:t xml:space="preserve">Pablo </w:t>
            </w:r>
            <w:proofErr w:type="spellStart"/>
            <w:r>
              <w:rPr>
                <w:sz w:val="20"/>
              </w:rPr>
              <w:t>Crausaz</w:t>
            </w:r>
            <w:proofErr w:type="spellEnd"/>
            <w:r>
              <w:rPr>
                <w:sz w:val="20"/>
              </w:rPr>
              <w:t xml:space="preserve"> 26</w:t>
            </w:r>
          </w:p>
          <w:p w:rsidRPr="00B072D7" w:rsidR="000C4854" w:rsidP="009F749C" w:rsidRDefault="009F749C" w14:paraId="60CFB94F" wp14:textId="77777777">
            <w:pPr>
              <w:pStyle w:val="Direccin1"/>
              <w:ind w:right="-434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Pr="00B072D7" w:rsidR="000C4854">
              <w:rPr>
                <w:sz w:val="20"/>
              </w:rPr>
              <w:t xml:space="preserve"> Paraná  -  Entre Ríos</w:t>
            </w:r>
          </w:p>
          <w:p w:rsidRPr="00B072D7" w:rsidR="000C4854" w:rsidP="000C4854" w:rsidRDefault="000C4854" w14:paraId="645B9CCB" wp14:textId="77777777">
            <w:pPr>
              <w:pStyle w:val="Direccin1"/>
              <w:ind w:left="667" w:right="-434"/>
              <w:rPr>
                <w:sz w:val="20"/>
              </w:rPr>
            </w:pPr>
            <w:r w:rsidRPr="00B072D7">
              <w:rPr>
                <w:sz w:val="20"/>
              </w:rPr>
              <w:t>Teléfono: 0343-4</w:t>
            </w:r>
            <w:r w:rsidR="009F749C">
              <w:rPr>
                <w:sz w:val="20"/>
              </w:rPr>
              <w:t>350069</w:t>
            </w:r>
            <w:r w:rsidRPr="00B072D7">
              <w:rPr>
                <w:sz w:val="20"/>
              </w:rPr>
              <w:t xml:space="preserve"> </w:t>
            </w:r>
          </w:p>
          <w:p w:rsidRPr="00B072D7" w:rsidR="000C4854" w:rsidP="000C4854" w:rsidRDefault="00261DE0" w14:paraId="60433D17" wp14:textId="77777777">
            <w:pPr>
              <w:pStyle w:val="Direccin1"/>
              <w:ind w:left="667" w:right="-434"/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r w:rsidRPr="00B072D7" w:rsidR="000C4854">
              <w:rPr>
                <w:sz w:val="20"/>
              </w:rPr>
              <w:t xml:space="preserve"> 0343-15</w:t>
            </w:r>
            <w:r w:rsidR="009F749C">
              <w:rPr>
                <w:sz w:val="20"/>
              </w:rPr>
              <w:t>5</w:t>
            </w:r>
            <w:r w:rsidRPr="00B072D7" w:rsidR="000C4854">
              <w:rPr>
                <w:sz w:val="20"/>
              </w:rPr>
              <w:t>-</w:t>
            </w:r>
            <w:r w:rsidR="009F749C">
              <w:rPr>
                <w:sz w:val="20"/>
              </w:rPr>
              <w:t>186647</w:t>
            </w:r>
          </w:p>
        </w:tc>
      </w:tr>
    </w:tbl>
    <w:p xmlns:wp14="http://schemas.microsoft.com/office/word/2010/wordml" w:rsidR="00944E20" w:rsidRDefault="00944E20" w14:paraId="672A6659" wp14:textId="77777777"/>
    <w:p xmlns:wp14="http://schemas.microsoft.com/office/word/2010/wordml" w:rsidRPr="00B072D7" w:rsidR="00B072D7" w:rsidRDefault="00B072D7" w14:paraId="0A37501D" wp14:textId="77777777"/>
    <w:p xmlns:wp14="http://schemas.microsoft.com/office/word/2010/wordml" w:rsidRPr="002A0CA9" w:rsidR="002A0CA9" w:rsidP="002A0CA9" w:rsidRDefault="002A0CA9" w14:paraId="5DAB6C7B" wp14:textId="77777777">
      <w:pPr>
        <w:pStyle w:val="Nombre"/>
        <w:spacing w:line="240" w:lineRule="auto"/>
        <w:jc w:val="left"/>
        <w:rPr>
          <w:sz w:val="10"/>
          <w:szCs w:val="10"/>
        </w:rPr>
      </w:pPr>
    </w:p>
    <w:p xmlns:wp14="http://schemas.microsoft.com/office/word/2010/wordml" w:rsidRPr="00B072D7" w:rsidR="009479F8" w:rsidP="002A0CA9" w:rsidRDefault="009F749C" w14:paraId="5E71FB18" wp14:textId="77777777">
      <w:pPr>
        <w:pStyle w:val="Nombre"/>
        <w:spacing w:line="240" w:lineRule="auto"/>
        <w:jc w:val="left"/>
      </w:pPr>
      <w:r>
        <w:t>Sacks Andrea Valeria</w:t>
      </w:r>
    </w:p>
    <w:tbl>
      <w:tblPr>
        <w:tblW w:w="10000" w:type="dxa"/>
        <w:tblInd w:w="-6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0"/>
        <w:gridCol w:w="8500"/>
      </w:tblGrid>
      <w:tr xmlns:wp14="http://schemas.microsoft.com/office/word/2010/wordml" w:rsidRPr="00B072D7" w:rsidR="009479F8" w:rsidTr="57A6C482" w14:paraId="611F8F0D" wp14:textId="77777777">
        <w:tblPrEx>
          <w:tblCellMar>
            <w:top w:w="0" w:type="dxa"/>
            <w:bottom w:w="0" w:type="dxa"/>
          </w:tblCellMar>
        </w:tblPrEx>
        <w:trPr>
          <w:trHeight w:val="1785"/>
        </w:trPr>
        <w:tc>
          <w:tcPr>
            <w:tcW w:w="1500" w:type="dxa"/>
            <w:tcMar/>
          </w:tcPr>
          <w:p w:rsidRPr="00E950C2" w:rsidR="009479F8" w:rsidRDefault="009479F8" w14:paraId="027C4AE2" wp14:textId="77777777">
            <w:pPr>
              <w:pStyle w:val="Ttulodeseccin"/>
              <w:rPr>
                <w:sz w:val="24"/>
                <w:szCs w:val="24"/>
              </w:rPr>
            </w:pPr>
            <w:r w:rsidRPr="00E950C2">
              <w:rPr>
                <w:sz w:val="24"/>
                <w:szCs w:val="24"/>
              </w:rPr>
              <w:t>Información personal</w:t>
            </w:r>
          </w:p>
          <w:p w:rsidRPr="00E950C2" w:rsidR="009479F8" w:rsidRDefault="009479F8" w14:paraId="02EB378F" wp14:textId="77777777">
            <w:pPr>
              <w:pStyle w:val="Ttulodeseccin"/>
              <w:rPr>
                <w:sz w:val="24"/>
                <w:szCs w:val="24"/>
              </w:rPr>
            </w:pPr>
          </w:p>
        </w:tc>
        <w:tc>
          <w:tcPr>
            <w:tcW w:w="8500" w:type="dxa"/>
            <w:tcMar/>
          </w:tcPr>
          <w:p w:rsidR="009479F8" w:rsidP="002A0CA9" w:rsidRDefault="009479F8" w14:paraId="22B7F45D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 w:rsidRPr="00E950C2">
              <w:rPr>
                <w:sz w:val="24"/>
                <w:szCs w:val="24"/>
              </w:rPr>
              <w:t>Estado civil: Soltera</w:t>
            </w:r>
          </w:p>
          <w:p w:rsidR="009D72F3" w:rsidP="002A0CA9" w:rsidRDefault="009D72F3" w14:paraId="3367A98E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Pablo </w:t>
            </w:r>
            <w:proofErr w:type="spellStart"/>
            <w:r>
              <w:rPr>
                <w:sz w:val="24"/>
                <w:szCs w:val="24"/>
              </w:rPr>
              <w:t>Crausas</w:t>
            </w:r>
            <w:proofErr w:type="spellEnd"/>
            <w:r>
              <w:rPr>
                <w:sz w:val="24"/>
                <w:szCs w:val="24"/>
              </w:rPr>
              <w:t xml:space="preserve"> 26</w:t>
            </w:r>
          </w:p>
          <w:p w:rsidR="009F749C" w:rsidP="002A0CA9" w:rsidRDefault="009F749C" w14:paraId="61CD93D5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 26.802.923</w:t>
            </w:r>
          </w:p>
          <w:p w:rsidRPr="00E950C2" w:rsidR="00AF3A61" w:rsidP="002A0CA9" w:rsidRDefault="00AF3A61" w14:paraId="4C7657FB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CUIL: 27-26802923-6</w:t>
            </w:r>
          </w:p>
          <w:p w:rsidRPr="00E950C2" w:rsidR="009479F8" w:rsidP="002A0CA9" w:rsidRDefault="009479F8" w14:paraId="456377F2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 w:rsidRPr="00E950C2">
              <w:rPr>
                <w:sz w:val="24"/>
                <w:szCs w:val="24"/>
              </w:rPr>
              <w:t>Nacionalidad: Argentina</w:t>
            </w:r>
          </w:p>
          <w:p w:rsidR="009479F8" w:rsidP="002A0CA9" w:rsidRDefault="009F749C" w14:paraId="2011F677" wp14:textId="5C1B270F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>Edad: 43 años</w:t>
            </w:r>
          </w:p>
          <w:p w:rsidR="009F749C" w:rsidP="002A0CA9" w:rsidRDefault="009F749C" w14:paraId="585E94F6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 de nacimiento: Paraná –Entre Ríos</w:t>
            </w:r>
          </w:p>
          <w:p w:rsidRPr="00E950C2" w:rsidR="009F749C" w:rsidP="002A0CA9" w:rsidRDefault="009F749C" w14:paraId="34377F51" wp14:textId="77777777">
            <w:pPr>
              <w:pStyle w:val="Informacinpersonal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de familia: una hija</w:t>
            </w:r>
          </w:p>
          <w:p w:rsidRPr="00E950C2" w:rsidR="009479F8" w:rsidP="002A0CA9" w:rsidRDefault="009479F8" w14:paraId="6A05A809" wp14:textId="77777777">
            <w:pPr>
              <w:pStyle w:val="Informacinpersonal"/>
              <w:numPr>
                <w:ilvl w:val="0"/>
                <w:numId w:val="0"/>
              </w:numPr>
              <w:spacing w:line="240" w:lineRule="auto"/>
              <w:ind w:left="36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B072D7" w:rsidR="00261DE0" w:rsidTr="57A6C482" w14:paraId="354FE9F0" wp14:textId="77777777">
        <w:tblPrEx>
          <w:tblCellMar>
            <w:top w:w="0" w:type="dxa"/>
            <w:bottom w:w="0" w:type="dxa"/>
          </w:tblCellMar>
        </w:tblPrEx>
        <w:trPr>
          <w:trHeight w:val="3034"/>
        </w:trPr>
        <w:tc>
          <w:tcPr>
            <w:tcW w:w="1500" w:type="dxa"/>
            <w:tcMar/>
          </w:tcPr>
          <w:p w:rsidRPr="00E950C2" w:rsidR="00261DE0" w:rsidRDefault="00261DE0" w14:paraId="6D711D7B" wp14:textId="77777777">
            <w:pPr>
              <w:pStyle w:val="Ttulodeseccin"/>
              <w:rPr>
                <w:sz w:val="24"/>
                <w:szCs w:val="24"/>
              </w:rPr>
            </w:pPr>
            <w:r w:rsidRPr="00E950C2">
              <w:rPr>
                <w:sz w:val="24"/>
                <w:szCs w:val="24"/>
              </w:rPr>
              <w:t>Experiencia laboral</w:t>
            </w:r>
          </w:p>
        </w:tc>
        <w:tc>
          <w:tcPr>
            <w:tcW w:w="8500" w:type="dxa"/>
            <w:tcMar/>
          </w:tcPr>
          <w:p w:rsidRPr="00E950C2" w:rsidR="00261DE0" w:rsidP="00A8576A" w:rsidRDefault="00261DE0" w14:paraId="5A39BBE3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/>
              <w:rPr>
                <w:sz w:val="24"/>
                <w:szCs w:val="24"/>
              </w:rPr>
            </w:pPr>
          </w:p>
          <w:p w:rsidRPr="00E950C2" w:rsidR="00261DE0" w:rsidP="00A8576A" w:rsidRDefault="009F749C" w14:paraId="2769C018" wp14:textId="77777777">
            <w:pPr>
              <w:pStyle w:val="Logro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Farmacias Villegas de </w:t>
            </w:r>
            <w:proofErr w:type="spellStart"/>
            <w:r>
              <w:rPr>
                <w:sz w:val="24"/>
                <w:szCs w:val="24"/>
              </w:rPr>
              <w:t>Livil</w:t>
            </w:r>
            <w:proofErr w:type="spellEnd"/>
            <w:r>
              <w:rPr>
                <w:sz w:val="24"/>
                <w:szCs w:val="24"/>
              </w:rPr>
              <w:t xml:space="preserve"> S.A.</w:t>
            </w:r>
            <w:r w:rsidRPr="00E950C2" w:rsidR="00261DE0">
              <w:rPr>
                <w:sz w:val="24"/>
                <w:szCs w:val="24"/>
              </w:rPr>
              <w:t>-</w:t>
            </w:r>
          </w:p>
          <w:p w:rsidR="009F749C" w:rsidP="00A8576A" w:rsidRDefault="009F749C" w14:paraId="77B2ED9A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 w:firstLine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Periodo: 01/2000 – 03/2006</w:t>
            </w:r>
          </w:p>
          <w:p w:rsidRPr="00E950C2" w:rsidR="00261DE0" w:rsidP="00A8576A" w:rsidRDefault="009F749C" w14:paraId="6C3CF6B1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 w:firstLine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Cargo: </w:t>
            </w:r>
            <w:r w:rsidR="00AF3A61">
              <w:rPr>
                <w:sz w:val="24"/>
                <w:szCs w:val="24"/>
              </w:rPr>
              <w:t xml:space="preserve">Administración - </w:t>
            </w:r>
            <w:r>
              <w:rPr>
                <w:sz w:val="24"/>
                <w:szCs w:val="24"/>
              </w:rPr>
              <w:t>Encargada de Sucursal – Atención al público - Cajera</w:t>
            </w:r>
          </w:p>
          <w:p w:rsidR="00261DE0" w:rsidP="00A8576A" w:rsidRDefault="00261DE0" w14:paraId="41C8F396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/>
              <w:rPr>
                <w:sz w:val="24"/>
                <w:szCs w:val="24"/>
              </w:rPr>
            </w:pPr>
          </w:p>
          <w:p w:rsidRPr="00E950C2" w:rsidR="009F749C" w:rsidP="00A8576A" w:rsidRDefault="009F749C" w14:paraId="7BCE5D36" wp14:textId="77777777">
            <w:pPr>
              <w:pStyle w:val="Logro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Farmacias Moderna  S.A.</w:t>
            </w:r>
            <w:r w:rsidRPr="00E950C2">
              <w:rPr>
                <w:sz w:val="24"/>
                <w:szCs w:val="24"/>
              </w:rPr>
              <w:t>-</w:t>
            </w:r>
          </w:p>
          <w:p w:rsidR="009F749C" w:rsidP="00A8576A" w:rsidRDefault="009F749C" w14:paraId="2D0BC540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 w:firstLine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Periodo: 2007– 2012</w:t>
            </w:r>
          </w:p>
          <w:p w:rsidR="00261DE0" w:rsidP="00A8576A" w:rsidRDefault="00AF3A61" w14:paraId="2AE01520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360" w:firstLine="3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Cargo: Administrativa - </w:t>
            </w:r>
            <w:r w:rsidR="009F749C">
              <w:rPr>
                <w:sz w:val="24"/>
                <w:szCs w:val="24"/>
              </w:rPr>
              <w:t>Atención al público - Cajera</w:t>
            </w:r>
            <w:r w:rsidRPr="00E950C2" w:rsidR="009F749C">
              <w:rPr>
                <w:sz w:val="24"/>
                <w:szCs w:val="24"/>
              </w:rPr>
              <w:t xml:space="preserve"> </w:t>
            </w:r>
          </w:p>
          <w:p w:rsidR="00584F06" w:rsidP="00584F06" w:rsidRDefault="00584F06" w14:paraId="72A3D3EC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</w:p>
          <w:p w:rsidR="00584F06" w:rsidP="00584F06" w:rsidRDefault="00584F06" w14:paraId="37447AB3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Farmacia Cortes</w:t>
            </w:r>
          </w:p>
          <w:p w:rsidR="00584F06" w:rsidP="00584F06" w:rsidRDefault="00584F06" w14:paraId="6E2C1C5A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Periodo:(enero 2016 y diciembre2016) </w:t>
            </w:r>
          </w:p>
          <w:p w:rsidR="00584F06" w:rsidP="00584F06" w:rsidRDefault="00584F06" w14:paraId="37191BEF" wp14:textId="77777777">
            <w:pPr>
              <w:pStyle w:val="Logro"/>
              <w:numPr>
                <w:numId w:val="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 xml:space="preserve">      </w:t>
            </w:r>
            <w:proofErr w:type="spellStart"/>
            <w:r w:rsidRPr="5E2ECE1C" w:rsidR="5E2ECE1C">
              <w:rPr>
                <w:sz w:val="24"/>
                <w:szCs w:val="24"/>
              </w:rPr>
              <w:t>Cargo:Atencion</w:t>
            </w:r>
            <w:proofErr w:type="spellEnd"/>
            <w:r w:rsidRPr="5E2ECE1C" w:rsidR="5E2ECE1C">
              <w:rPr>
                <w:sz w:val="24"/>
                <w:szCs w:val="24"/>
              </w:rPr>
              <w:t xml:space="preserve"> al </w:t>
            </w:r>
            <w:proofErr w:type="gramStart"/>
            <w:r w:rsidRPr="5E2ECE1C" w:rsidR="5E2ECE1C">
              <w:rPr>
                <w:sz w:val="24"/>
                <w:szCs w:val="24"/>
              </w:rPr>
              <w:t>publico</w:t>
            </w:r>
            <w:proofErr w:type="gramEnd"/>
            <w:r w:rsidRPr="5E2ECE1C" w:rsidR="5E2ECE1C">
              <w:rPr>
                <w:sz w:val="24"/>
                <w:szCs w:val="24"/>
              </w:rPr>
              <w:t>.</w:t>
            </w:r>
          </w:p>
          <w:p w:rsidRPr="00E950C2" w:rsidR="009D72F3" w:rsidP="5E2ECE1C" w:rsidRDefault="009D72F3" w14:paraId="58CE2C8D" wp14:textId="57E9B19A">
            <w:pPr>
              <w:pStyle w:val="Logro"/>
              <w:numPr>
                <w:numId w:val="0"/>
              </w:numPr>
              <w:spacing w:line="240" w:lineRule="auto"/>
              <w:ind w:left="0"/>
              <w:rPr>
                <w:sz w:val="24"/>
                <w:szCs w:val="24"/>
              </w:rPr>
            </w:pPr>
          </w:p>
          <w:p w:rsidRPr="00E950C2" w:rsidR="009D72F3" w:rsidP="5E2ECE1C" w:rsidRDefault="009D72F3" w14:paraId="47392900" wp14:textId="4329D9D5">
            <w:pPr>
              <w:pStyle w:val="Logro"/>
              <w:spacing w:line="240" w:lineRule="auto"/>
              <w:ind w:hanging="360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>Secretaria en Consultorio D’agostino</w:t>
            </w:r>
          </w:p>
          <w:p w:rsidRPr="00E950C2" w:rsidR="009D72F3" w:rsidP="5E2ECE1C" w:rsidRDefault="009D72F3" w14:paraId="0CB86FF6" wp14:textId="37716FB7">
            <w:pPr>
              <w:pStyle w:val="Logro"/>
              <w:numPr>
                <w:numId w:val="0"/>
              </w:numPr>
              <w:spacing w:line="240" w:lineRule="auto"/>
              <w:ind w:left="0"/>
              <w:rPr>
                <w:sz w:val="24"/>
                <w:szCs w:val="24"/>
              </w:rPr>
            </w:pPr>
            <w:r w:rsidRPr="57A6C482" w:rsidR="57A6C482">
              <w:rPr>
                <w:sz w:val="24"/>
                <w:szCs w:val="24"/>
              </w:rPr>
              <w:t xml:space="preserve">             Periodo 03/2015 - 09/2022               </w:t>
            </w:r>
          </w:p>
          <w:p w:rsidRPr="00E950C2" w:rsidR="009D72F3" w:rsidP="5E2ECE1C" w:rsidRDefault="009D72F3" w14:paraId="5A3A8DCE" wp14:textId="4D8FB8A1">
            <w:pPr>
              <w:pStyle w:val="Logro"/>
              <w:numPr>
                <w:numId w:val="0"/>
              </w:numPr>
              <w:spacing w:line="240" w:lineRule="auto"/>
              <w:ind w:left="0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 xml:space="preserve">             Cargo: secretaria administrativa </w:t>
            </w:r>
          </w:p>
          <w:p w:rsidRPr="00E950C2" w:rsidR="009D72F3" w:rsidP="5E2ECE1C" w:rsidRDefault="009D72F3" w14:paraId="089D4A7E" wp14:textId="18D6F4A0">
            <w:pPr>
              <w:pStyle w:val="Logro"/>
              <w:numPr>
                <w:numId w:val="0"/>
              </w:numPr>
              <w:spacing w:line="240" w:lineRule="auto"/>
              <w:ind w:left="0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 xml:space="preserve">                         Facturacion al circulo </w:t>
            </w:r>
            <w:proofErr w:type="gramStart"/>
            <w:r w:rsidRPr="5E2ECE1C" w:rsidR="5E2ECE1C">
              <w:rPr>
                <w:sz w:val="24"/>
                <w:szCs w:val="24"/>
              </w:rPr>
              <w:t>medico</w:t>
            </w:r>
            <w:proofErr w:type="gramEnd"/>
            <w:r w:rsidRPr="5E2ECE1C" w:rsidR="5E2ECE1C">
              <w:rPr>
                <w:sz w:val="24"/>
                <w:szCs w:val="24"/>
              </w:rPr>
              <w:t xml:space="preserve"> , circulo </w:t>
            </w:r>
            <w:proofErr w:type="spellStart"/>
            <w:r w:rsidRPr="5E2ECE1C" w:rsidR="5E2ECE1C">
              <w:rPr>
                <w:sz w:val="24"/>
                <w:szCs w:val="24"/>
              </w:rPr>
              <w:t>odontologico</w:t>
            </w:r>
            <w:proofErr w:type="spellEnd"/>
            <w:r w:rsidRPr="5E2ECE1C" w:rsidR="5E2ECE1C">
              <w:rPr>
                <w:sz w:val="24"/>
                <w:szCs w:val="24"/>
              </w:rPr>
              <w:t xml:space="preserve"> , </w:t>
            </w:r>
          </w:p>
          <w:p w:rsidRPr="00E950C2" w:rsidR="009D72F3" w:rsidP="5E2ECE1C" w:rsidRDefault="009D72F3" w14:paraId="0D0B940D" wp14:textId="4E7A6EFD">
            <w:pPr>
              <w:pStyle w:val="Logro"/>
              <w:numPr>
                <w:numId w:val="0"/>
              </w:numPr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B072D7" w:rsidR="00261DE0" w:rsidTr="57A6C482" w14:paraId="5B85B40B" wp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/>
          </w:tcPr>
          <w:p w:rsidRPr="00E950C2" w:rsidR="00261DE0" w:rsidRDefault="00261DE0" w14:paraId="4A0F419B" wp14:textId="77777777">
            <w:pPr>
              <w:pStyle w:val="Ttulodeseccin"/>
              <w:rPr>
                <w:sz w:val="24"/>
                <w:szCs w:val="24"/>
              </w:rPr>
            </w:pPr>
            <w:r w:rsidRPr="00E950C2">
              <w:rPr>
                <w:sz w:val="24"/>
                <w:szCs w:val="24"/>
              </w:rPr>
              <w:t>Educación</w:t>
            </w:r>
          </w:p>
        </w:tc>
        <w:tc>
          <w:tcPr>
            <w:tcW w:w="8500" w:type="dxa"/>
            <w:tcMar/>
          </w:tcPr>
          <w:p w:rsidRPr="00E950C2" w:rsidR="00261DE0" w:rsidP="00A8576A" w:rsidRDefault="009F749C" w14:paraId="71BCD36E" wp14:textId="77777777">
            <w:pPr>
              <w:pStyle w:val="Organizacin"/>
              <w:numPr>
                <w:ilvl w:val="0"/>
                <w:numId w:val="16"/>
              </w:numPr>
              <w:tabs>
                <w:tab w:val="clear" w:pos="1108"/>
                <w:tab w:val="num" w:pos="812"/>
              </w:tabs>
              <w:spacing w:line="240" w:lineRule="auto"/>
              <w:ind w:hanging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Estudios Primarios: Escuela Nº 11 Provincia de Santa Fe – Paraná (Entre Ríos)</w:t>
            </w:r>
          </w:p>
          <w:p w:rsidR="009F749C" w:rsidP="00A8576A" w:rsidRDefault="009F749C" w14:paraId="7379B5CB" wp14:textId="77777777">
            <w:pPr>
              <w:pStyle w:val="Organizacin"/>
              <w:numPr>
                <w:ilvl w:val="0"/>
                <w:numId w:val="16"/>
              </w:numPr>
              <w:tabs>
                <w:tab w:val="clear" w:pos="1108"/>
                <w:tab w:val="num" w:pos="812"/>
              </w:tabs>
              <w:spacing w:line="240" w:lineRule="auto"/>
              <w:ind w:hanging="696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>Estudios Secundarios: Nacional Nº 1 Domingo F. Sarmiento – Paraná (Entre</w:t>
            </w:r>
          </w:p>
          <w:p w:rsidRPr="00E950C2" w:rsidR="00261DE0" w:rsidP="5E2ECE1C" w:rsidRDefault="009F749C" w14:paraId="3E566882" wp14:textId="31A34516">
            <w:pPr>
              <w:pStyle w:val="Normal"/>
              <w:tabs>
                <w:tab w:val="clear" w:leader="none" w:pos="1108"/>
                <w:tab w:val="num" w:leader="none" w:pos="812"/>
              </w:tabs>
            </w:pPr>
            <w:r w:rsidR="5E2ECE1C">
              <w:rPr/>
              <w:t xml:space="preserve">                       Rios)</w:t>
            </w:r>
          </w:p>
          <w:p w:rsidR="009F749C" w:rsidP="00A8576A" w:rsidRDefault="009F749C" w14:paraId="6678B7A9" wp14:textId="77777777">
            <w:pPr>
              <w:pStyle w:val="Organizacin"/>
              <w:numPr>
                <w:ilvl w:val="0"/>
                <w:numId w:val="16"/>
              </w:numPr>
              <w:tabs>
                <w:tab w:val="clear" w:pos="1108"/>
                <w:tab w:val="num" w:pos="812"/>
              </w:tabs>
              <w:spacing w:line="240" w:lineRule="auto"/>
              <w:ind w:hanging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Estudios Terciarios: Oficial Mayor de Contaduría, realizado en el Estudio</w:t>
            </w:r>
          </w:p>
          <w:p w:rsidR="00C511DA" w:rsidP="00A8576A" w:rsidRDefault="009F749C" w14:paraId="2EE4CBEC" wp14:textId="1ADE5C96">
            <w:pPr>
              <w:pStyle w:val="Organizacin"/>
              <w:spacing w:line="240" w:lineRule="auto"/>
              <w:ind w:left="748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 xml:space="preserve">                                       Contable Calabrese – Paraná (Entre Ríos)</w:t>
            </w:r>
          </w:p>
          <w:p w:rsidR="00261DE0" w:rsidP="00A8576A" w:rsidRDefault="00C511DA" w14:paraId="5101BCC5" wp14:textId="77777777">
            <w:pPr>
              <w:pStyle w:val="Organizacin"/>
              <w:numPr>
                <w:ilvl w:val="0"/>
                <w:numId w:val="16"/>
              </w:numPr>
              <w:tabs>
                <w:tab w:val="clear" w:pos="1108"/>
                <w:tab w:val="num" w:pos="812"/>
              </w:tabs>
              <w:spacing w:line="240" w:lineRule="auto"/>
              <w:ind w:hanging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Manejo de Word, Excel, Internet.-</w:t>
            </w:r>
          </w:p>
          <w:p w:rsidRPr="00E950C2" w:rsidR="00261DE0" w:rsidP="00A8576A" w:rsidRDefault="00261DE0" w14:paraId="0E27B00A" wp14:textId="77777777">
            <w:pPr>
              <w:pStyle w:val="Puesto"/>
              <w:spacing w:line="240" w:lineRule="auto"/>
              <w:ind w:left="72"/>
              <w:rPr>
                <w:sz w:val="24"/>
                <w:szCs w:val="24"/>
              </w:rPr>
            </w:pPr>
          </w:p>
          <w:p w:rsidRPr="00E950C2" w:rsidR="00261DE0" w:rsidP="00A8576A" w:rsidRDefault="00261DE0" w14:paraId="20BA6F98" wp14:textId="77777777">
            <w:pPr>
              <w:pStyle w:val="Logro"/>
              <w:numPr>
                <w:ilvl w:val="0"/>
                <w:numId w:val="16"/>
              </w:numPr>
              <w:tabs>
                <w:tab w:val="clear" w:pos="1108"/>
                <w:tab w:val="num" w:pos="812"/>
              </w:tabs>
              <w:spacing w:line="240" w:lineRule="auto"/>
              <w:ind w:hanging="696"/>
              <w:rPr>
                <w:sz w:val="24"/>
                <w:szCs w:val="24"/>
              </w:rPr>
            </w:pPr>
            <w:r w:rsidRPr="5E2ECE1C" w:rsidR="5E2ECE1C">
              <w:rPr>
                <w:sz w:val="24"/>
                <w:szCs w:val="24"/>
              </w:rPr>
              <w:t>Participación en varias charlas sobre marketing.-</w:t>
            </w:r>
          </w:p>
          <w:p w:rsidR="5E2ECE1C" w:rsidP="5E2ECE1C" w:rsidRDefault="5E2ECE1C" w14:paraId="6079FC61" w14:textId="14E44DE9">
            <w:pPr>
              <w:pStyle w:val="Logro"/>
              <w:numPr>
                <w:numId w:val="0"/>
              </w:numPr>
              <w:tabs>
                <w:tab w:val="clear" w:leader="none" w:pos="1108"/>
                <w:tab w:val="num" w:leader="none" w:pos="812"/>
              </w:tabs>
              <w:spacing w:line="240" w:lineRule="auto"/>
              <w:ind w:left="52"/>
              <w:rPr>
                <w:sz w:val="24"/>
                <w:szCs w:val="24"/>
              </w:rPr>
            </w:pPr>
          </w:p>
          <w:p w:rsidRPr="00E950C2" w:rsidR="00261DE0" w:rsidP="00A8576A" w:rsidRDefault="00261DE0" w14:paraId="60061E4C" wp14:textId="77777777">
            <w:pPr>
              <w:pStyle w:val="Logro"/>
              <w:numPr>
                <w:ilvl w:val="0"/>
                <w:numId w:val="0"/>
              </w:numPr>
              <w:spacing w:line="240" w:lineRule="auto"/>
              <w:ind w:left="72"/>
              <w:rPr>
                <w:sz w:val="24"/>
                <w:szCs w:val="24"/>
              </w:rPr>
            </w:pPr>
          </w:p>
          <w:p w:rsidRPr="00E950C2" w:rsidR="00CA6CB2" w:rsidP="5E2ECE1C" w:rsidRDefault="00CA6CB2" w14:paraId="44EAFD9C" wp14:textId="77777777" wp14:noSpellErr="1">
            <w:pPr>
              <w:pStyle w:val="Logro"/>
              <w:numPr>
                <w:numId w:val="0"/>
              </w:numPr>
              <w:spacing w:line="240" w:lineRule="auto"/>
              <w:ind w:left="388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B072D7" w:rsidR="00C511DA" w:rsidTr="57A6C482" w14:paraId="4F1D9879" wp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Mar/>
          </w:tcPr>
          <w:p w:rsidRPr="00E950C2" w:rsidR="00C511DA" w:rsidRDefault="00C511DA" w14:paraId="4E1F9A16" wp14:textId="77777777">
            <w:pPr>
              <w:pStyle w:val="Ttulodesecci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Referencias</w:t>
            </w:r>
          </w:p>
        </w:tc>
        <w:tc>
          <w:tcPr>
            <w:tcW w:w="8500" w:type="dxa"/>
            <w:tcMar/>
          </w:tcPr>
          <w:p w:rsidRPr="009D72F3" w:rsidR="009D72F3" w:rsidP="5E2ECE1C" w:rsidRDefault="009D72F3" w14:paraId="3DEEC669" wp14:textId="145D1189">
            <w:pPr>
              <w:pStyle w:val="Organizacin"/>
              <w:numPr>
                <w:ilvl w:val="0"/>
                <w:numId w:val="16"/>
              </w:numPr>
              <w:tabs>
                <w:tab w:val="clear" w:leader="none" w:pos="1108"/>
                <w:tab w:val="num" w:leader="none" w:pos="812"/>
              </w:tabs>
              <w:ind w:hanging="696"/>
              <w:rPr>
                <w:sz w:val="24"/>
                <w:szCs w:val="24"/>
                <w:lang w:val="es-ES"/>
              </w:rPr>
            </w:pPr>
            <w:r w:rsidRPr="5E2ECE1C" w:rsidR="5E2ECE1C">
              <w:rPr>
                <w:sz w:val="24"/>
                <w:szCs w:val="24"/>
              </w:rPr>
              <w:t>Sindicato de sanidad  343-4467703</w:t>
            </w:r>
          </w:p>
          <w:p w:rsidR="5E2ECE1C" w:rsidP="5E2ECE1C" w:rsidRDefault="5E2ECE1C" w14:paraId="67A6842C" w14:textId="04153B3E">
            <w:pPr>
              <w:pStyle w:val="Normal"/>
              <w:tabs>
                <w:tab w:val="clear" w:leader="none" w:pos="1108"/>
                <w:tab w:val="num" w:leader="none" w:pos="812"/>
              </w:tabs>
            </w:pPr>
          </w:p>
          <w:p w:rsidR="5E2ECE1C" w:rsidP="5E2ECE1C" w:rsidRDefault="5E2ECE1C" w14:paraId="769AE0B5" w14:textId="1C155FCB">
            <w:pPr>
              <w:pStyle w:val="Normal"/>
              <w:tabs>
                <w:tab w:val="clear" w:leader="none" w:pos="1108"/>
                <w:tab w:val="num" w:leader="none" w:pos="812"/>
              </w:tabs>
            </w:pPr>
            <w:r w:rsidR="5E2ECE1C">
              <w:rPr/>
              <w:t xml:space="preserve">                      </w:t>
            </w:r>
          </w:p>
          <w:p w:rsidR="5E2ECE1C" w:rsidP="5E2ECE1C" w:rsidRDefault="5E2ECE1C" w14:paraId="3E8ECE5F" w14:textId="3CD7D17D">
            <w:pPr>
              <w:pStyle w:val="Normal"/>
              <w:tabs>
                <w:tab w:val="clear" w:leader="none" w:pos="1108"/>
                <w:tab w:val="num" w:leader="none" w:pos="812"/>
              </w:tabs>
            </w:pPr>
            <w:r w:rsidR="5E2ECE1C">
              <w:rPr/>
              <w:t xml:space="preserve">             </w:t>
            </w:r>
          </w:p>
          <w:p w:rsidRPr="00584F06" w:rsidR="00584F06" w:rsidP="00584F06" w:rsidRDefault="00584F06" w14:paraId="3656B9AB" wp14:textId="77777777">
            <w:pPr>
              <w:rPr>
                <w:lang w:val="es-ES"/>
              </w:rPr>
            </w:pPr>
          </w:p>
        </w:tc>
      </w:tr>
    </w:tbl>
    <w:p xmlns:wp14="http://schemas.microsoft.com/office/word/2010/wordml" w:rsidRPr="009D72F3" w:rsidR="009479F8" w:rsidP="009263C1" w:rsidRDefault="009D72F3" w14:paraId="010061AB" wp14:textId="43F4DB46">
      <w:pPr>
        <w:rPr>
          <w:sz w:val="24"/>
          <w:szCs w:val="24"/>
        </w:rPr>
      </w:pPr>
    </w:p>
    <w:sectPr w:rsidRPr="009D72F3" w:rsidR="009479F8" w:rsidSect="002A0CA9">
      <w:pgSz w:w="11907" w:h="16839" w:orient="portrait"/>
      <w:pgMar w:top="360" w:right="1627" w:bottom="360" w:left="1642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00375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FA3B1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41C2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DA6B5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D803E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BEAEC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0568D6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19E578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85244F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FCC0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9AE7B04"/>
    <w:multiLevelType w:val="hybridMultilevel"/>
    <w:tmpl w:val="E5C8AE02"/>
    <w:lvl w:ilvl="0" w:tplc="12521110">
      <w:start w:val="1"/>
      <w:numFmt w:val="bullet"/>
      <w:pStyle w:val="Logro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C2A4F71"/>
    <w:multiLevelType w:val="hybridMultilevel"/>
    <w:tmpl w:val="E07E017A"/>
    <w:lvl w:ilvl="0" w:tplc="0C0A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hint="default" w:ascii="Wingdings" w:hAnsi="Wingdings"/>
      </w:rPr>
    </w:lvl>
  </w:abstractNum>
  <w:abstractNum w:abstractNumId="13" w15:restartNumberingAfterBreak="0">
    <w:nsid w:val="16531364"/>
    <w:multiLevelType w:val="hybridMultilevel"/>
    <w:tmpl w:val="170CA0A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5C17A15"/>
    <w:multiLevelType w:val="hybridMultilevel"/>
    <w:tmpl w:val="BADE504A"/>
    <w:lvl w:ilvl="0" w:tplc="2C0A0001">
      <w:start w:val="1"/>
      <w:numFmt w:val="bullet"/>
      <w:lvlText w:val=""/>
      <w:lvlJc w:val="left"/>
      <w:pPr>
        <w:ind w:left="146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9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5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20" w:hanging="360"/>
      </w:pPr>
      <w:rPr>
        <w:rFonts w:hint="default" w:ascii="Wingdings" w:hAnsi="Wingdings"/>
      </w:rPr>
    </w:lvl>
  </w:abstractNum>
  <w:abstractNum w:abstractNumId="15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hint="default" w:ascii="Symbol" w:hAnsi="Symbol"/>
        <w:sz w:val="22"/>
        <w:effect w:val="none"/>
      </w:rPr>
    </w:lvl>
  </w:abstractNum>
  <w:abstractNum w:abstractNumId="16" w15:restartNumberingAfterBreak="0">
    <w:nsid w:val="70320DD2"/>
    <w:multiLevelType w:val="hybridMultilevel"/>
    <w:tmpl w:val="A7CEF8E2"/>
    <w:lvl w:ilvl="0" w:tplc="2C0A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num w:numId="1" w16cid:durableId="953825857">
    <w:abstractNumId w:val="8"/>
  </w:num>
  <w:num w:numId="2" w16cid:durableId="155417753">
    <w:abstractNumId w:val="3"/>
  </w:num>
  <w:num w:numId="3" w16cid:durableId="1518883840">
    <w:abstractNumId w:val="2"/>
  </w:num>
  <w:num w:numId="4" w16cid:durableId="1462923137">
    <w:abstractNumId w:val="1"/>
  </w:num>
  <w:num w:numId="5" w16cid:durableId="159010797">
    <w:abstractNumId w:val="0"/>
  </w:num>
  <w:num w:numId="6" w16cid:durableId="1911574358">
    <w:abstractNumId w:val="9"/>
  </w:num>
  <w:num w:numId="7" w16cid:durableId="1743331252">
    <w:abstractNumId w:val="7"/>
  </w:num>
  <w:num w:numId="8" w16cid:durableId="1712420484">
    <w:abstractNumId w:val="6"/>
  </w:num>
  <w:num w:numId="9" w16cid:durableId="1765571797">
    <w:abstractNumId w:val="5"/>
  </w:num>
  <w:num w:numId="10" w16cid:durableId="955060562">
    <w:abstractNumId w:val="4"/>
  </w:num>
  <w:num w:numId="11" w16cid:durableId="102421063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 w16cid:durableId="690645455">
    <w:abstractNumId w:val="15"/>
  </w:num>
  <w:num w:numId="13" w16cid:durableId="1719938113">
    <w:abstractNumId w:val="11"/>
  </w:num>
  <w:num w:numId="14" w16cid:durableId="2061323866">
    <w:abstractNumId w:val="14"/>
  </w:num>
  <w:num w:numId="15" w16cid:durableId="636254595">
    <w:abstractNumId w:val="16"/>
  </w:num>
  <w:num w:numId="16" w16cid:durableId="1712263095">
    <w:abstractNumId w:val="12"/>
  </w:num>
  <w:num w:numId="17" w16cid:durableId="20919523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1"/>
    <w:docVar w:name="Resume Post Wizard Balloon" w:val="0"/>
  </w:docVars>
  <w:rsids>
    <w:rsidRoot w:val="002F0689"/>
    <w:rsid w:val="000C4854"/>
    <w:rsid w:val="000D50DD"/>
    <w:rsid w:val="001227E4"/>
    <w:rsid w:val="001305A3"/>
    <w:rsid w:val="001801C3"/>
    <w:rsid w:val="00261DE0"/>
    <w:rsid w:val="002A0CA9"/>
    <w:rsid w:val="002B78AA"/>
    <w:rsid w:val="002F0689"/>
    <w:rsid w:val="002F7D49"/>
    <w:rsid w:val="003B7523"/>
    <w:rsid w:val="004C0168"/>
    <w:rsid w:val="00542A66"/>
    <w:rsid w:val="00546EAB"/>
    <w:rsid w:val="00547418"/>
    <w:rsid w:val="00584F06"/>
    <w:rsid w:val="00645E40"/>
    <w:rsid w:val="00753D63"/>
    <w:rsid w:val="007850C8"/>
    <w:rsid w:val="007C78DB"/>
    <w:rsid w:val="007F16C1"/>
    <w:rsid w:val="008553C9"/>
    <w:rsid w:val="009263C1"/>
    <w:rsid w:val="00944E20"/>
    <w:rsid w:val="009479F8"/>
    <w:rsid w:val="009B139B"/>
    <w:rsid w:val="009D72F3"/>
    <w:rsid w:val="009F749C"/>
    <w:rsid w:val="00A8576A"/>
    <w:rsid w:val="00A92D68"/>
    <w:rsid w:val="00AF3A61"/>
    <w:rsid w:val="00B00473"/>
    <w:rsid w:val="00B072D7"/>
    <w:rsid w:val="00B9666A"/>
    <w:rsid w:val="00C06B05"/>
    <w:rsid w:val="00C12707"/>
    <w:rsid w:val="00C511DA"/>
    <w:rsid w:val="00C53D01"/>
    <w:rsid w:val="00CA6CB2"/>
    <w:rsid w:val="00CC44C6"/>
    <w:rsid w:val="00D83FED"/>
    <w:rsid w:val="00E93F4C"/>
    <w:rsid w:val="00E950C2"/>
    <w:rsid w:val="57A6C482"/>
    <w:rsid w:val="5E2EC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EF68F2F"/>
  <w15:chartTrackingRefBased/>
  <w15:docId w15:val="{35DA9AE0-1BD1-4CDB-BE36-D04B8DFA9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="Times New Roman"/>
      <w:lang w:val="es-419" w:eastAsia="en-US"/>
    </w:rPr>
  </w:style>
  <w:style w:type="paragraph" w:styleId="Ttulo1">
    <w:name w:val="heading 1"/>
    <w:basedOn w:val="Ttulo-base"/>
    <w:next w:val="Textoindependiente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Ttulo2">
    <w:name w:val="heading 2"/>
    <w:basedOn w:val="Ttulo-base"/>
    <w:next w:val="Textoindependiente"/>
    <w:qFormat/>
    <w:pPr>
      <w:spacing w:before="220"/>
      <w:outlineLvl w:val="1"/>
    </w:pPr>
    <w:rPr>
      <w:b/>
    </w:rPr>
  </w:style>
  <w:style w:type="paragraph" w:styleId="Ttulo3">
    <w:name w:val="heading 3"/>
    <w:basedOn w:val="Ttulo-base"/>
    <w:next w:val="Textoindependiente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220"/>
      <w:outlineLvl w:val="3"/>
    </w:pPr>
    <w:rPr>
      <w:sz w:val="20"/>
    </w:rPr>
  </w:style>
  <w:style w:type="paragraph" w:styleId="Ttulo5">
    <w:name w:val="heading 5"/>
    <w:basedOn w:val="Ttulo-base"/>
    <w:next w:val="Textoindependiente"/>
    <w:qFormat/>
    <w:pPr>
      <w:outlineLvl w:val="4"/>
    </w:pPr>
  </w:style>
  <w:style w:type="paragraph" w:styleId="Ttulo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uentedeprrafopredeter" w:default="1">
    <w:name w:val="Default Paragraph Font"/>
    <w:semiHidden/>
    <w:rPr>
      <w:lang w:val="es-ES" w:bidi="ar-SA"/>
    </w:rPr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crnimoHTML">
    <w:name w:val="HTML Acronym"/>
    <w:basedOn w:val="Fuentedeprrafopredeter"/>
    <w:semiHidden/>
    <w:rPr>
      <w:lang w:val="es-ES" w:bidi="ar-SA"/>
    </w:rPr>
  </w:style>
  <w:style w:type="paragraph" w:styleId="Cierre">
    <w:name w:val="Closing"/>
    <w:basedOn w:val="Normal"/>
    <w:semiHidden/>
    <w:pPr>
      <w:ind w:left="4252"/>
    </w:pPr>
  </w:style>
  <w:style w:type="character" w:styleId="CitaHTML">
    <w:name w:val="HTML Cite"/>
    <w:semiHidden/>
    <w:rPr>
      <w:i/>
      <w:iCs/>
      <w:lang w:val="es-ES" w:bidi="ar-SA"/>
    </w:rPr>
  </w:style>
  <w:style w:type="character" w:styleId="CdigoHTML">
    <w:name w:val="HTML Code"/>
    <w:semiHidden/>
    <w:rPr>
      <w:rFonts w:ascii="Courier New" w:hAnsi="Courier New"/>
      <w:sz w:val="20"/>
      <w:szCs w:val="20"/>
      <w:lang w:val="es-ES" w:bidi="ar-SA"/>
    </w:rPr>
  </w:style>
  <w:style w:type="paragraph" w:styleId="Continuarlista">
    <w:name w:val="List Continue"/>
    <w:basedOn w:val="Normal"/>
    <w:semiHidden/>
    <w:pPr>
      <w:spacing w:after="120"/>
      <w:ind w:left="283"/>
    </w:pPr>
  </w:style>
  <w:style w:type="paragraph" w:styleId="Continuarlista2">
    <w:name w:val="List Continue 2"/>
    <w:basedOn w:val="Normal"/>
    <w:semiHidden/>
    <w:pPr>
      <w:spacing w:after="120"/>
      <w:ind w:left="566"/>
    </w:pPr>
  </w:style>
  <w:style w:type="paragraph" w:styleId="Continuarlista3">
    <w:name w:val="List Continue 3"/>
    <w:basedOn w:val="Normal"/>
    <w:semiHidden/>
    <w:pPr>
      <w:spacing w:after="120"/>
      <w:ind w:left="849"/>
    </w:pPr>
  </w:style>
  <w:style w:type="paragraph" w:styleId="Continuarlista4">
    <w:name w:val="List Continue 4"/>
    <w:basedOn w:val="Normal"/>
    <w:semiHidden/>
    <w:pPr>
      <w:spacing w:after="120"/>
      <w:ind w:left="1132"/>
    </w:pPr>
  </w:style>
  <w:style w:type="paragraph" w:styleId="Continuarlista5">
    <w:name w:val="List Continue 5"/>
    <w:basedOn w:val="Normal"/>
    <w:semiHidden/>
    <w:pPr>
      <w:spacing w:after="120"/>
      <w:ind w:left="1415"/>
    </w:pPr>
  </w:style>
  <w:style w:type="character" w:styleId="DefinicinHTML">
    <w:name w:val="HTML Definition"/>
    <w:semiHidden/>
    <w:rPr>
      <w:i/>
      <w:iCs/>
      <w:lang w:val="es-ES" w:bidi="ar-SA"/>
    </w:rPr>
  </w:style>
  <w:style w:type="paragraph" w:styleId="DireccinHTML">
    <w:name w:val="HTML Address"/>
    <w:basedOn w:val="Normal"/>
    <w:semiHidden/>
    <w:rPr>
      <w:i/>
      <w:iCs/>
    </w:rPr>
  </w:style>
  <w:style w:type="paragraph" w:styleId="Direccinsobre">
    <w:name w:val="envelope address"/>
    <w:basedOn w:val="Normal"/>
    <w:semiHidden/>
    <w:pPr>
      <w:framePr w:w="7920" w:h="1980" w:hSpace="141" w:wrap="auto" w:hAnchor="page" w:xAlign="center" w:yAlign="bottom" w:hRule="exact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Pr>
      <w:rFonts w:ascii="Courier New" w:hAnsi="Courier New"/>
      <w:lang w:val="es-ES" w:bidi="ar-SA"/>
    </w:rPr>
  </w:style>
  <w:style w:type="paragraph" w:styleId="Encabezado">
    <w:name w:val="header"/>
    <w:basedOn w:val="Encabezado-base"/>
    <w:semiHidden/>
    <w:pPr>
      <w:spacing w:line="220" w:lineRule="atLeast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semiHidden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</w:style>
  <w:style w:type="character" w:styleId="nfasis">
    <w:name w:val="Emphasis"/>
    <w:qFormat/>
    <w:rPr>
      <w:rFonts w:ascii="Arial" w:hAnsi="Arial"/>
      <w:b/>
      <w:spacing w:val="-8"/>
      <w:sz w:val="18"/>
      <w:lang w:bidi="ar-SA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</w:rPr>
  </w:style>
  <w:style w:type="paragraph" w:styleId="Fecha">
    <w:name w:val="Date"/>
    <w:basedOn w:val="Textoindependiente"/>
    <w:semiHidden/>
    <w:pPr>
      <w:keepNext/>
    </w:pPr>
  </w:style>
  <w:style w:type="paragraph" w:styleId="Firma">
    <w:name w:val="Signature"/>
    <w:basedOn w:val="Normal"/>
    <w:semiHidden/>
    <w:pPr>
      <w:ind w:left="4252"/>
    </w:pPr>
  </w:style>
  <w:style w:type="paragraph" w:styleId="Firmadecorreoelectrnico">
    <w:name w:val="E-mail Signature"/>
    <w:basedOn w:val="Normal"/>
    <w:semiHidden/>
  </w:style>
  <w:style w:type="character" w:styleId="Hipervnculo">
    <w:name w:val="Hyperlink"/>
    <w:semiHidden/>
    <w:rPr>
      <w:color w:val="0000FF"/>
      <w:u w:val="single"/>
      <w:lang w:val="es-ES" w:bidi="ar-SA"/>
    </w:rPr>
  </w:style>
  <w:style w:type="character" w:styleId="Hipervnculovisitado">
    <w:name w:val="FollowedHyperlink"/>
    <w:semiHidden/>
    <w:rPr>
      <w:color w:val="800080"/>
      <w:u w:val="single"/>
      <w:lang w:val="es-ES" w:bidi="ar-SA"/>
    </w:rPr>
  </w:style>
  <w:style w:type="paragraph" w:styleId="HTMLconformatoprevio">
    <w:name w:val="HTML Preformatted"/>
    <w:basedOn w:val="Normal"/>
    <w:semiHidden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connmeros">
    <w:name w:val="List Number"/>
    <w:basedOn w:val="Normal"/>
    <w:semiHidden/>
    <w:pPr>
      <w:numPr>
        <w:numId w:val="1"/>
      </w:numPr>
    </w:pPr>
  </w:style>
  <w:style w:type="paragraph" w:styleId="Listaconnmeros2">
    <w:name w:val="List Number 2"/>
    <w:basedOn w:val="Normal"/>
    <w:semiHidden/>
    <w:pPr>
      <w:numPr>
        <w:numId w:val="2"/>
      </w:numPr>
    </w:pPr>
  </w:style>
  <w:style w:type="paragraph" w:styleId="Listaconnmeros3">
    <w:name w:val="List Number 3"/>
    <w:basedOn w:val="Normal"/>
    <w:semiHidden/>
    <w:pPr>
      <w:numPr>
        <w:numId w:val="3"/>
      </w:numPr>
    </w:pPr>
  </w:style>
  <w:style w:type="paragraph" w:styleId="Listaconnmeros4">
    <w:name w:val="List Number 4"/>
    <w:basedOn w:val="Normal"/>
    <w:semiHidden/>
    <w:pPr>
      <w:numPr>
        <w:numId w:val="4"/>
      </w:numPr>
    </w:pPr>
  </w:style>
  <w:style w:type="paragraph" w:styleId="Listaconnmeros5">
    <w:name w:val="List Number 5"/>
    <w:basedOn w:val="Normal"/>
    <w:semiHidden/>
    <w:pPr>
      <w:numPr>
        <w:numId w:val="5"/>
      </w:numPr>
    </w:pPr>
  </w:style>
  <w:style w:type="paragraph" w:styleId="Listaconvietas">
    <w:name w:val="List Bullet"/>
    <w:basedOn w:val="Normal"/>
    <w:autoRedefine/>
    <w:semiHidden/>
    <w:pPr>
      <w:numPr>
        <w:numId w:val="6"/>
      </w:numPr>
    </w:pPr>
  </w:style>
  <w:style w:type="paragraph" w:styleId="Listaconvietas2">
    <w:name w:val="List Bullet 2"/>
    <w:basedOn w:val="Normal"/>
    <w:autoRedefine/>
    <w:semiHidden/>
    <w:pPr>
      <w:numPr>
        <w:numId w:val="7"/>
      </w:numPr>
    </w:pPr>
  </w:style>
  <w:style w:type="paragraph" w:styleId="Listaconvietas3">
    <w:name w:val="List Bullet 3"/>
    <w:basedOn w:val="Normal"/>
    <w:autoRedefine/>
    <w:semiHidden/>
    <w:pPr>
      <w:numPr>
        <w:numId w:val="8"/>
      </w:numPr>
    </w:pPr>
  </w:style>
  <w:style w:type="paragraph" w:styleId="Listaconvietas4">
    <w:name w:val="List Bullet 4"/>
    <w:basedOn w:val="Normal"/>
    <w:autoRedefine/>
    <w:semiHidden/>
    <w:pPr>
      <w:numPr>
        <w:numId w:val="9"/>
      </w:numPr>
    </w:pPr>
  </w:style>
  <w:style w:type="paragraph" w:styleId="Listaconvietas5">
    <w:name w:val="List Bullet 5"/>
    <w:basedOn w:val="Normal"/>
    <w:autoRedefine/>
    <w:semiHidden/>
    <w:pPr>
      <w:numPr>
        <w:numId w:val="10"/>
      </w:numPr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semiHidden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Nmerodelnea">
    <w:name w:val="line number"/>
    <w:basedOn w:val="Fuentedeprrafopredeter"/>
    <w:semiHidden/>
    <w:rPr>
      <w:lang w:val="es-ES" w:bidi="ar-SA"/>
    </w:rPr>
  </w:style>
  <w:style w:type="character" w:styleId="Nmerodepgina">
    <w:name w:val="page number"/>
    <w:semiHidden/>
    <w:rPr>
      <w:rFonts w:ascii="Arial" w:hAnsi="Arial"/>
      <w:b/>
      <w:sz w:val="18"/>
      <w:lang w:bidi="ar-SA"/>
    </w:rPr>
  </w:style>
  <w:style w:type="paragraph" w:styleId="Piedepgina">
    <w:name w:val="footer"/>
    <w:basedOn w:val="Encabezado-base"/>
    <w:semiHidden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character" w:styleId="Refdecomentario">
    <w:name w:val="annotation reference"/>
    <w:semiHidden/>
    <w:rPr>
      <w:sz w:val="16"/>
      <w:szCs w:val="16"/>
      <w:lang w:val="es-ES" w:bidi="ar-SA"/>
    </w:rPr>
  </w:style>
  <w:style w:type="character" w:styleId="Refdenotaalfinal">
    <w:name w:val="endnote reference"/>
    <w:semiHidden/>
    <w:rPr>
      <w:vertAlign w:val="superscript"/>
      <w:lang w:val="es-ES" w:bidi="ar-SA"/>
    </w:rPr>
  </w:style>
  <w:style w:type="character" w:styleId="Refdenotaalpie">
    <w:name w:val="footnote reference"/>
    <w:semiHidden/>
    <w:rPr>
      <w:vertAlign w:val="superscript"/>
      <w:lang w:val="es-ES" w:bidi="ar-SA"/>
    </w:rPr>
  </w:style>
  <w:style w:type="paragraph" w:styleId="Remitedesobre">
    <w:name w:val="envelope return"/>
    <w:basedOn w:val="Normal"/>
    <w:semiHidden/>
    <w:rPr>
      <w:rFonts w:ascii="Arial" w:hAnsi="Arial" w:cs="Arial"/>
    </w:rPr>
  </w:style>
  <w:style w:type="paragraph" w:styleId="Saludo">
    <w:name w:val="Salutation"/>
    <w:basedOn w:val="Normal"/>
    <w:next w:val="Normal"/>
    <w:semiHidden/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semiHidden/>
    <w:pPr>
      <w:ind w:left="720"/>
    </w:pPr>
  </w:style>
  <w:style w:type="paragraph" w:styleId="Sangranormal">
    <w:name w:val="Normal Indent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character" w:styleId="TecladoHTML">
    <w:name w:val="HTML Keyboard"/>
    <w:semiHidden/>
    <w:rPr>
      <w:rFonts w:ascii="Courier New" w:hAnsi="Courier New"/>
      <w:sz w:val="20"/>
      <w:szCs w:val="20"/>
      <w:lang w:val="es-ES" w:bidi="ar-SA"/>
    </w:rPr>
  </w:style>
  <w:style w:type="paragraph" w:styleId="Textocomentario">
    <w:name w:val="annotation text"/>
    <w:basedOn w:val="Normal"/>
    <w:semiHidden/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extodebloque">
    <w:name w:val="Block Text"/>
    <w:basedOn w:val="Normal"/>
    <w:semiHidden/>
    <w:pPr>
      <w:spacing w:after="120"/>
      <w:ind w:left="1440" w:right="1440"/>
    </w:pPr>
  </w:style>
  <w:style w:type="character" w:styleId="Textoennegrita">
    <w:name w:val="Strong"/>
    <w:qFormat/>
    <w:rPr>
      <w:b/>
      <w:bCs/>
      <w:lang w:val="es-ES" w:bidi="ar-SA"/>
    </w:rPr>
  </w:style>
  <w:style w:type="paragraph" w:styleId="Textoindependiente">
    <w:name w:val="Body Text"/>
    <w:basedOn w:val="Normal"/>
    <w:semiHidden/>
    <w:pPr>
      <w:spacing w:after="220" w:line="220" w:lineRule="atLeast"/>
      <w:ind w:right="-360"/>
    </w:pPr>
  </w:style>
  <w:style w:type="paragraph" w:styleId="Textoindependiente2">
    <w:name w:val="Body Text 2"/>
    <w:basedOn w:val="Normal"/>
    <w:semiHidden/>
    <w:pPr>
      <w:spacing w:after="120" w:line="480" w:lineRule="auto"/>
    </w:pPr>
  </w:style>
  <w:style w:type="paragraph" w:styleId="Textoindependiente3">
    <w:name w:val="Body Text 3"/>
    <w:basedOn w:val="Normal"/>
    <w:semiHidden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pPr>
      <w:spacing w:after="120" w:line="240" w:lineRule="auto"/>
      <w:ind w:right="0" w:firstLine="210"/>
    </w:pPr>
  </w:style>
  <w:style w:type="paragraph" w:styleId="Textoindependienteprimerasangra2">
    <w:name w:val="Body Text First Indent 2"/>
    <w:basedOn w:val="Sangradetextonormal"/>
    <w:semiHidden/>
    <w:pPr>
      <w:spacing w:after="120" w:line="240" w:lineRule="auto"/>
      <w:ind w:left="283" w:right="0"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eastAsia="en-US"/>
    </w:rPr>
  </w:style>
  <w:style w:type="paragraph" w:styleId="Textonotaalfinal">
    <w:name w:val="endnote text"/>
    <w:basedOn w:val="Normal"/>
    <w:semiHidden/>
  </w:style>
  <w:style w:type="paragraph" w:styleId="Textonotapie">
    <w:name w:val="footnote text"/>
    <w:basedOn w:val="Normal"/>
    <w:semiHidden/>
  </w:style>
  <w:style w:type="paragraph" w:styleId="Textosinformato">
    <w:name w:val="Plain Text"/>
    <w:basedOn w:val="Normal"/>
    <w:semiHidden/>
    <w:rPr>
      <w:rFonts w:ascii="Courier New" w:hAnsi="Courier New" w:cs="Courier New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character" w:styleId="VariableHTML">
    <w:name w:val="HTML Variable"/>
    <w:semiHidden/>
    <w:rPr>
      <w:i/>
      <w:iCs/>
      <w:lang w:val="es-ES" w:bidi="ar-SA"/>
    </w:rPr>
  </w:style>
  <w:style w:type="paragraph" w:styleId="Logro" w:customStyle="1">
    <w:name w:val="Logro"/>
    <w:basedOn w:val="Textoindependiente"/>
    <w:autoRedefine/>
    <w:pPr>
      <w:numPr>
        <w:numId w:val="13"/>
      </w:numPr>
      <w:spacing w:after="60"/>
    </w:pPr>
  </w:style>
  <w:style w:type="paragraph" w:styleId="Direccin1" w:customStyle="1">
    <w:name w:val="Dirección 1"/>
    <w:basedOn w:val="Normal"/>
    <w:pPr>
      <w:spacing w:line="200" w:lineRule="atLeast"/>
    </w:pPr>
    <w:rPr>
      <w:sz w:val="16"/>
    </w:rPr>
  </w:style>
  <w:style w:type="paragraph" w:styleId="Direccin2" w:customStyle="1">
    <w:name w:val="Dirección 2"/>
    <w:basedOn w:val="Normal"/>
    <w:pPr>
      <w:spacing w:line="200" w:lineRule="atLeast"/>
    </w:pPr>
    <w:rPr>
      <w:sz w:val="16"/>
    </w:rPr>
  </w:style>
  <w:style w:type="paragraph" w:styleId="Ciudadyprovincia" w:customStyle="1">
    <w:name w:val="Ciudad y provincia"/>
    <w:basedOn w:val="Textoindependiente"/>
    <w:next w:val="Textoindependiente"/>
    <w:pPr>
      <w:keepNext/>
    </w:pPr>
  </w:style>
  <w:style w:type="paragraph" w:styleId="Organizacin" w:customStyle="1">
    <w:name w:val="Organización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OrganizacinUno" w:customStyle="1">
    <w:name w:val="Organización Uno"/>
    <w:basedOn w:val="Organizacin"/>
    <w:next w:val="Normal"/>
  </w:style>
  <w:style w:type="paragraph" w:styleId="Ttulodeldocumento" w:customStyle="1">
    <w:name w:val="Título del documento"/>
    <w:basedOn w:val="Normal"/>
    <w:next w:val="Normal"/>
    <w:pPr>
      <w:spacing w:after="220"/>
      <w:ind w:right="-360"/>
    </w:pPr>
    <w:rPr>
      <w:spacing w:val="-20"/>
      <w:sz w:val="48"/>
    </w:rPr>
  </w:style>
  <w:style w:type="paragraph" w:styleId="Encabezado-base" w:customStyle="1">
    <w:name w:val="Encabezado - base"/>
    <w:basedOn w:val="Normal"/>
    <w:pPr>
      <w:ind w:right="-360"/>
    </w:pPr>
  </w:style>
  <w:style w:type="paragraph" w:styleId="Ttulo-base" w:customStyle="1">
    <w:name w:val="Título - base"/>
    <w:basedOn w:val="Textoindependiente"/>
    <w:next w:val="Textoindependiente"/>
    <w:pPr>
      <w:keepNext/>
      <w:keepLines/>
      <w:spacing w:after="0"/>
    </w:pPr>
    <w:rPr>
      <w:rFonts w:ascii="Arial" w:hAnsi="Arial"/>
      <w:spacing w:val="-4"/>
      <w:sz w:val="18"/>
    </w:rPr>
  </w:style>
  <w:style w:type="paragraph" w:styleId="Institucin" w:customStyle="1">
    <w:name w:val="Institución"/>
    <w:basedOn w:val="Normal"/>
    <w:next w:val="Logro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styleId="Profesin" w:customStyle="1">
    <w:name w:val="Profesión"/>
    <w:basedOn w:val="Fuentedeprrafopredeter"/>
    <w:rPr>
      <w:lang w:val="es-ES" w:bidi="ar-SA"/>
    </w:rPr>
  </w:style>
  <w:style w:type="paragraph" w:styleId="Puesto" w:customStyle="1">
    <w:name w:val="Puesto"/>
    <w:next w:val="Logro"/>
    <w:pPr>
      <w:spacing w:after="40" w:line="220" w:lineRule="atLeast"/>
    </w:pPr>
    <w:rPr>
      <w:rFonts w:ascii="Arial" w:hAnsi="Arial" w:eastAsia="Times New Roman"/>
      <w:b/>
      <w:spacing w:val="-10"/>
      <w:lang w:eastAsia="en-US"/>
    </w:rPr>
  </w:style>
  <w:style w:type="character" w:styleId="Rtuloconnfasis" w:customStyle="1">
    <w:name w:val="Rótulo con énfasis"/>
    <w:rPr>
      <w:rFonts w:ascii="Arial" w:hAnsi="Arial"/>
      <w:b/>
      <w:spacing w:val="-8"/>
      <w:sz w:val="18"/>
      <w:lang w:bidi="ar-SA"/>
    </w:rPr>
  </w:style>
  <w:style w:type="paragraph" w:styleId="Nombre" w:customStyle="1">
    <w:name w:val="Nombre"/>
    <w:basedOn w:val="Normal"/>
    <w:next w:val="Normal"/>
    <w:autoRedefine/>
    <w:rsid w:val="00546EAB"/>
    <w:pPr>
      <w:spacing w:before="360" w:after="440" w:line="240" w:lineRule="atLeast"/>
      <w:ind w:left="2160"/>
      <w:jc w:val="center"/>
    </w:pPr>
    <w:rPr>
      <w:b/>
      <w:bCs/>
      <w:i/>
      <w:iCs/>
      <w:spacing w:val="-20"/>
      <w:sz w:val="44"/>
      <w:u w:val="single"/>
    </w:rPr>
  </w:style>
  <w:style w:type="paragraph" w:styleId="Sinttulo" w:customStyle="1">
    <w:name w:val="Sin título"/>
    <w:basedOn w:val="Normal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styleId="Objetivo" w:customStyle="1">
    <w:name w:val="Objetivo"/>
    <w:basedOn w:val="Normal"/>
    <w:next w:val="Textoindependiente"/>
    <w:pPr>
      <w:spacing w:before="220" w:after="220" w:line="220" w:lineRule="atLeast"/>
    </w:pPr>
  </w:style>
  <w:style w:type="paragraph" w:styleId="Ttulodeseccin" w:customStyle="1">
    <w:name w:val="Título de sección"/>
    <w:basedOn w:val="Normal"/>
    <w:next w:val="Normal"/>
    <w:autoRedefine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styleId="Subttulodeseccin" w:customStyle="1">
    <w:name w:val="Subtítulo de sección"/>
    <w:basedOn w:val="Ttulodeseccin"/>
    <w:next w:val="Normal"/>
    <w:pPr>
      <w:pBdr>
        <w:top w:val="none" w:color="auto" w:sz="0" w:space="0"/>
      </w:pBdr>
    </w:pPr>
    <w:rPr>
      <w:b w:val="0"/>
      <w:spacing w:val="0"/>
      <w:position w:val="6"/>
    </w:rPr>
  </w:style>
  <w:style w:type="paragraph" w:styleId="Informacinpersonal" w:customStyle="1">
    <w:name w:val="Información personal"/>
    <w:basedOn w:val="Logro"/>
    <w:pPr>
      <w:spacing w:before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72D7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B072D7"/>
    <w:rPr>
      <w:rFonts w:ascii="Tahoma" w:hAnsi="Tahoma" w:eastAsia="Times New Roman" w:cs="Tahoma"/>
      <w:sz w:val="16"/>
      <w:szCs w:val="16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Asistente para currículos.wiz</ap:Template>
  <ap:Application>Microsoft Word for the web</ap:Application>
  <ap:DocSecurity>0</ap:DocSecurity>
  <ap:PresentationFormat/>
  <ap:Slides>0</ap:Slides>
  <ap:Notes>0</ap:Notes>
  <ap:HiddenSlides>0</ap:HiddenSlides>
  <ap:MMClips>0</ap:MMClips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Asistente para currículos</dc:title>
  <dc:subject/>
  <dc:creator>x</dc:creator>
  <keywords/>
  <dc:description/>
  <lastModifiedBy>VALERIA SACKS</lastModifiedBy>
  <revision>6</revision>
  <lastPrinted>2018-04-10T17:13:00.0000000Z</lastPrinted>
  <dcterms:created xsi:type="dcterms:W3CDTF">2022-12-06T12:33:00.0000000Z</dcterms:created>
  <dcterms:modified xsi:type="dcterms:W3CDTF">2023-01-09T14:51:59.9332878Z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