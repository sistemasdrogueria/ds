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7B" w:rsidRDefault="00D6527B">
      <w:pPr>
        <w:spacing w:after="0" w:line="240" w:lineRule="auto"/>
      </w:pPr>
      <w:r>
        <w:separator/>
      </w:r>
    </w:p>
  </w:endnote>
  <w:endnote w:type="continuationSeparator" w:id="0">
    <w:p w:rsidR="00D6527B" w:rsidRDefault="00D6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2E6D5D" w:rsidRPr="002E6D5D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4ED" w:rsidRDefault="005774ED" w:rsidP="005774ED">
    <w:pPr>
      <w:pStyle w:val="Piedepgina"/>
      <w:tabs>
        <w:tab w:val="left" w:pos="495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7B" w:rsidRDefault="00D6527B">
      <w:pPr>
        <w:spacing w:after="0" w:line="240" w:lineRule="auto"/>
      </w:pPr>
      <w:r>
        <w:separator/>
      </w:r>
    </w:p>
  </w:footnote>
  <w:footnote w:type="continuationSeparator" w:id="0">
    <w:p w:rsidR="00D6527B" w:rsidRDefault="00D65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alias w:val="Su nombre:"/>
      <w:tag w:val="Su nombre:"/>
      <w:id w:val="1339115612"/>
      <w:placeholder>
        <w:docPart w:val="303CFE6A0293489A8E71958F36CDA0AC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6352BF" w:rsidRDefault="00945686" w:rsidP="00E11730">
        <w:pPr>
          <w:pStyle w:val="Encabezado"/>
          <w:rPr>
            <w:lang w:val="es-ES_tradnl"/>
          </w:rPr>
        </w:pPr>
        <w:r>
          <w:rPr>
            <w:lang w:val="es-AR"/>
          </w:rPr>
          <w:t xml:space="preserve">Maira </w:t>
        </w:r>
        <w:proofErr w:type="spellStart"/>
        <w:r>
          <w:rPr>
            <w:lang w:val="es-AR"/>
          </w:rPr>
          <w:t>Maidana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CaB3p+jOzYjryDGQbNhT5ED6PEIWemsKEuG3eCHLkhL43MRRJPnPe4envS2KmWxuhEvTaPF1ZCYJvCFG2mNxzg==" w:salt="U7hlIksGjnLzFFac2wXcHQ==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86"/>
    <w:rsid w:val="00033E38"/>
    <w:rsid w:val="00052794"/>
    <w:rsid w:val="00053AE8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2E6D5D"/>
    <w:rsid w:val="003028A6"/>
    <w:rsid w:val="00335F2B"/>
    <w:rsid w:val="00390589"/>
    <w:rsid w:val="003A6AD2"/>
    <w:rsid w:val="003C79E0"/>
    <w:rsid w:val="00475B77"/>
    <w:rsid w:val="00495414"/>
    <w:rsid w:val="004A103E"/>
    <w:rsid w:val="004B0843"/>
    <w:rsid w:val="004C1199"/>
    <w:rsid w:val="004D30A3"/>
    <w:rsid w:val="00537486"/>
    <w:rsid w:val="00544074"/>
    <w:rsid w:val="005774ED"/>
    <w:rsid w:val="005A369E"/>
    <w:rsid w:val="005B1E2E"/>
    <w:rsid w:val="005B40B5"/>
    <w:rsid w:val="005B7CDC"/>
    <w:rsid w:val="005D41CA"/>
    <w:rsid w:val="005E61ED"/>
    <w:rsid w:val="006352BF"/>
    <w:rsid w:val="006579E9"/>
    <w:rsid w:val="00663EC0"/>
    <w:rsid w:val="006A419E"/>
    <w:rsid w:val="006B3EEA"/>
    <w:rsid w:val="00817BEE"/>
    <w:rsid w:val="00857CFF"/>
    <w:rsid w:val="00860837"/>
    <w:rsid w:val="00864797"/>
    <w:rsid w:val="008A6093"/>
    <w:rsid w:val="009150A5"/>
    <w:rsid w:val="0094211A"/>
    <w:rsid w:val="00945686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03E0D"/>
    <w:rsid w:val="00A16CC2"/>
    <w:rsid w:val="00A26567"/>
    <w:rsid w:val="00A83E92"/>
    <w:rsid w:val="00B045A6"/>
    <w:rsid w:val="00B04B3F"/>
    <w:rsid w:val="00B062E8"/>
    <w:rsid w:val="00B248E7"/>
    <w:rsid w:val="00B6326A"/>
    <w:rsid w:val="00BB0EFE"/>
    <w:rsid w:val="00BB2499"/>
    <w:rsid w:val="00BF0808"/>
    <w:rsid w:val="00C06412"/>
    <w:rsid w:val="00C104FC"/>
    <w:rsid w:val="00C16D37"/>
    <w:rsid w:val="00C6084A"/>
    <w:rsid w:val="00CA0016"/>
    <w:rsid w:val="00CA369B"/>
    <w:rsid w:val="00CC6725"/>
    <w:rsid w:val="00CF6DEE"/>
    <w:rsid w:val="00D07BED"/>
    <w:rsid w:val="00D40BA1"/>
    <w:rsid w:val="00D6527B"/>
    <w:rsid w:val="00DC3462"/>
    <w:rsid w:val="00DD2EBC"/>
    <w:rsid w:val="00E0071A"/>
    <w:rsid w:val="00E11730"/>
    <w:rsid w:val="00E17EE6"/>
    <w:rsid w:val="00E225B6"/>
    <w:rsid w:val="00E97C27"/>
    <w:rsid w:val="00ED756E"/>
    <w:rsid w:val="00F45CD1"/>
    <w:rsid w:val="00F56F51"/>
    <w:rsid w:val="00F633BC"/>
    <w:rsid w:val="00F9224A"/>
    <w:rsid w:val="00F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D273918F-E520-47B1-927F-FE4C57A8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Cuadrculadetablaclara1">
    <w:name w:val="Cuadrícula de tabla clara1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Tabladecuadrcula1clara1">
    <w:name w:val="Tabla de cuadrícula 1 clara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Tabladelista1clara1">
    <w:name w:val="Tabla de lista 1 clara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Tablanormal11">
    <w:name w:val="Tabla normal 1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H2\AppData\Roaming\Microsoft\Plantillas\Currculum_con_foto_tema_Intermed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8C629E17E241359E0D7A4052EBB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7B1D7-379F-48C1-8EC0-C0B5B9DEEA01}"/>
      </w:docPartPr>
      <w:docPartBody>
        <w:p w:rsidR="00126C59" w:rsidRDefault="00D5091F">
          <w:pPr>
            <w:pStyle w:val="A38C629E17E241359E0D7A4052EBBA3A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6CE4B9A5274E4D4AAD23EF9D7F4C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C4F0-DC47-4CCD-99F8-478CBD30FE36}"/>
      </w:docPartPr>
      <w:docPartBody>
        <w:p w:rsidR="00126C59" w:rsidRDefault="00D5091F">
          <w:pPr>
            <w:pStyle w:val="6CE4B9A5274E4D4AAD23EF9D7F4C173D"/>
          </w:pPr>
          <w:r w:rsidRPr="006352BF">
            <w:rPr>
              <w:lang w:val="es-ES_tradnl" w:bidi="es-ES"/>
            </w:rPr>
            <w:t>Fecha</w:t>
          </w:r>
        </w:p>
      </w:docPartBody>
    </w:docPart>
    <w:docPart>
      <w:docPartPr>
        <w:name w:val="303CFE6A0293489A8E71958F36CD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D0941-9434-4095-961F-6C8E4CA0D4DD}"/>
      </w:docPartPr>
      <w:docPartBody>
        <w:p w:rsidR="00126C59" w:rsidRDefault="00D5091F">
          <w:pPr>
            <w:pStyle w:val="303CFE6A0293489A8E71958F36CDA0AC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2D6B8AC587DB464A959C643B87ED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BF2B4-1280-4B27-8A43-1AE53D0C4746}"/>
      </w:docPartPr>
      <w:docPartBody>
        <w:p w:rsidR="00126C59" w:rsidRDefault="00D5091F">
          <w:pPr>
            <w:pStyle w:val="2D6B8AC587DB464A959C643B87EDC38A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AF92DF91170E469E86B54E563EA6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887DE-CF4E-4E93-B304-E3D22CF738FA}"/>
      </w:docPartPr>
      <w:docPartBody>
        <w:p w:rsidR="00126C59" w:rsidRDefault="00140906" w:rsidP="00140906">
          <w:pPr>
            <w:pStyle w:val="AF92DF91170E469E86B54E563EA6A089"/>
          </w:pPr>
          <w:r w:rsidRPr="006352BF">
            <w:rPr>
              <w:lang w:val="es-ES_tradnl"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06"/>
    <w:rsid w:val="00126C59"/>
    <w:rsid w:val="00140906"/>
    <w:rsid w:val="00A67FEF"/>
    <w:rsid w:val="00D5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8894-F98E-493A-A20F-AE6A057B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</Template>
  <TotalTime>192</TotalTime>
  <Pages>2</Pages>
  <Words>246</Words>
  <Characters>1357</Characters>
  <Application>Microsoft Office Word</Application>
  <DocSecurity>8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EAH2</dc:creator>
  <dc:description>Maira Maidana</dc:description>
  <cp:lastModifiedBy>alumno</cp:lastModifiedBy>
  <cp:revision>11</cp:revision>
  <dcterms:created xsi:type="dcterms:W3CDTF">2021-06-13T22:44:00Z</dcterms:created>
  <dcterms:modified xsi:type="dcterms:W3CDTF">2023-04-18T16:11:00Z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