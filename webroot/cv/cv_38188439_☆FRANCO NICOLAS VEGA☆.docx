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FD7C80" w:rsidRDefault="008E22E1" w:rsidP="00913946">
            <w:pPr>
              <w:pStyle w:val="Ttulo"/>
            </w:pPr>
            <w:r>
              <w:t>FRANCO NICOLAS VEGA</w:t>
            </w:r>
          </w:p>
          <w:p w:rsidR="00692703" w:rsidRPr="00941D17" w:rsidRDefault="008E22E1" w:rsidP="00913946">
            <w:pPr>
              <w:pStyle w:val="Informacindecontacto"/>
              <w:contextualSpacing w:val="0"/>
              <w:rPr>
                <w:sz w:val="24"/>
                <w:lang w:bidi="es-ES"/>
              </w:rPr>
            </w:pPr>
            <w:r w:rsidRPr="00941D17">
              <w:rPr>
                <w:sz w:val="24"/>
              </w:rPr>
              <w:t>Calle: Santo Domingo 527-Castelar Sur</w:t>
            </w:r>
            <w:r w:rsidR="00692703" w:rsidRPr="00941D17">
              <w:rPr>
                <w:sz w:val="24"/>
                <w:lang w:bidi="es-ES"/>
              </w:rPr>
              <w:t xml:space="preserve"> </w:t>
            </w:r>
            <w:r w:rsidRPr="00941D17">
              <w:rPr>
                <w:sz w:val="24"/>
                <w:lang w:bidi="es-ES"/>
              </w:rPr>
              <w:t xml:space="preserve">– </w:t>
            </w:r>
            <w:proofErr w:type="spellStart"/>
            <w:r w:rsidRPr="00941D17">
              <w:rPr>
                <w:sz w:val="24"/>
                <w:lang w:bidi="es-ES"/>
              </w:rPr>
              <w:t>Cel</w:t>
            </w:r>
            <w:proofErr w:type="spellEnd"/>
            <w:r w:rsidRPr="00941D17">
              <w:rPr>
                <w:sz w:val="24"/>
                <w:lang w:bidi="es-ES"/>
              </w:rPr>
              <w:t>: 1162304791/ 1166803292</w:t>
            </w:r>
          </w:p>
          <w:p w:rsidR="002A7922" w:rsidRPr="00941D17" w:rsidRDefault="00FA2F38" w:rsidP="00913946">
            <w:pPr>
              <w:pStyle w:val="Informacindecontacto"/>
              <w:contextualSpacing w:val="0"/>
              <w:rPr>
                <w:sz w:val="24"/>
              </w:rPr>
            </w:pPr>
            <w:r>
              <w:rPr>
                <w:sz w:val="24"/>
              </w:rPr>
              <w:t>29</w:t>
            </w:r>
            <w:r w:rsidR="002A7922" w:rsidRPr="00941D17">
              <w:rPr>
                <w:sz w:val="24"/>
              </w:rPr>
              <w:t xml:space="preserve"> años- soltero -  </w:t>
            </w:r>
          </w:p>
          <w:p w:rsidR="00692703" w:rsidRPr="00FD7C80" w:rsidRDefault="008E22E1" w:rsidP="002A7922">
            <w:pPr>
              <w:pStyle w:val="nfasisenlainformacindecontacto"/>
            </w:pPr>
            <w:r w:rsidRPr="00941D17">
              <w:rPr>
                <w:sz w:val="24"/>
              </w:rPr>
              <w:t>Vegafrancon@gmail.com</w:t>
            </w:r>
            <w:r w:rsidR="00692703" w:rsidRPr="00941D17">
              <w:rPr>
                <w:sz w:val="24"/>
                <w:lang w:bidi="es-ES"/>
              </w:rPr>
              <w:t xml:space="preserve"> </w:t>
            </w:r>
          </w:p>
        </w:tc>
      </w:tr>
      <w:tr w:rsidR="009571D8" w:rsidRPr="00941D17" w:rsidTr="00692703">
        <w:tc>
          <w:tcPr>
            <w:tcW w:w="9360" w:type="dxa"/>
            <w:tcMar>
              <w:top w:w="432" w:type="dxa"/>
            </w:tcMar>
          </w:tcPr>
          <w:p w:rsidR="001755A8" w:rsidRPr="00941D17" w:rsidRDefault="008E22E1" w:rsidP="008E22E1">
            <w:pPr>
              <w:contextualSpacing w:val="0"/>
              <w:rPr>
                <w:sz w:val="24"/>
              </w:rPr>
            </w:pPr>
            <w:r w:rsidRPr="00941D17">
              <w:rPr>
                <w:sz w:val="24"/>
              </w:rPr>
              <w:t xml:space="preserve">Objetivo: Adquirir nuevos conocimientos, ya sea en el ámbito laboral como a nivel </w:t>
            </w:r>
            <w:r w:rsidR="00941D17" w:rsidRPr="00941D17">
              <w:rPr>
                <w:sz w:val="24"/>
              </w:rPr>
              <w:t>personal y</w:t>
            </w:r>
            <w:r w:rsidR="00CE6E06" w:rsidRPr="00941D17">
              <w:rPr>
                <w:sz w:val="24"/>
              </w:rPr>
              <w:t xml:space="preserve"> poder aplicarlos respondiendo con eficacia para afrontar cada responsabilidad que se me asigne.</w:t>
            </w:r>
          </w:p>
          <w:p w:rsidR="00941D17" w:rsidRPr="00941D17" w:rsidRDefault="00941D17" w:rsidP="008E22E1">
            <w:pPr>
              <w:contextualSpacing w:val="0"/>
              <w:rPr>
                <w:sz w:val="24"/>
              </w:rPr>
            </w:pPr>
          </w:p>
        </w:tc>
      </w:tr>
    </w:tbl>
    <w:p w:rsidR="004E01EB" w:rsidRPr="00FD7C80" w:rsidRDefault="00A449DB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1BB7A4DBD9A84C3B87B2D06046AC7589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FA2F38" w:rsidRPr="00FD7C80" w:rsidTr="00FA2F38">
        <w:tc>
          <w:tcPr>
            <w:tcW w:w="8958" w:type="dxa"/>
          </w:tcPr>
          <w:p w:rsidR="00FA2F38" w:rsidRPr="00FD7C80" w:rsidRDefault="00D5697C" w:rsidP="00FA2F38">
            <w:pPr>
              <w:pStyle w:val="Ttulo3"/>
              <w:contextualSpacing w:val="0"/>
            </w:pPr>
            <w:r>
              <w:t>04</w:t>
            </w:r>
            <w:r w:rsidR="00FA2F38">
              <w:t xml:space="preserve">/2023 </w:t>
            </w:r>
            <w:r>
              <w:t>–</w:t>
            </w:r>
            <w:r w:rsidR="00FA2F38">
              <w:t xml:space="preserve"> </w:t>
            </w:r>
            <w:r>
              <w:t xml:space="preserve">Actualidad </w:t>
            </w:r>
          </w:p>
          <w:p w:rsidR="00FA2F38" w:rsidRPr="00FD7C80" w:rsidRDefault="00FA2F38" w:rsidP="00FA2F38">
            <w:pPr>
              <w:pStyle w:val="Ttulo2"/>
              <w:contextualSpacing w:val="0"/>
            </w:pPr>
            <w:r>
              <w:t xml:space="preserve">CHOFER, </w:t>
            </w:r>
            <w:r>
              <w:rPr>
                <w:color w:val="auto"/>
              </w:rPr>
              <w:t>Transporte Ortiz.</w:t>
            </w:r>
          </w:p>
          <w:p w:rsidR="00FA2F38" w:rsidRDefault="00FA2F38" w:rsidP="00FA2F38">
            <w:r>
              <w:t xml:space="preserve">  Chofer de reparto, manejo de zorra eléctrica, control de mercadería (remitos), atención al cliente, carga y descarga de mercadería</w:t>
            </w:r>
            <w:r w:rsidR="00D5697C">
              <w:t>.</w:t>
            </w:r>
          </w:p>
          <w:p w:rsidR="00FA2F38" w:rsidRDefault="00FA2F38" w:rsidP="00FA2F38">
            <w:pPr>
              <w:pStyle w:val="Ttulo3"/>
              <w:contextualSpacing w:val="0"/>
            </w:pPr>
          </w:p>
          <w:p w:rsidR="00FA2F38" w:rsidRPr="00FD7C80" w:rsidRDefault="00FA2F38" w:rsidP="00FA2F38">
            <w:pPr>
              <w:pStyle w:val="Ttulo3"/>
              <w:contextualSpacing w:val="0"/>
            </w:pPr>
            <w:r>
              <w:t xml:space="preserve">10/2020 – </w:t>
            </w:r>
            <w:r w:rsidR="00D5697C">
              <w:t>04</w:t>
            </w:r>
            <w:r>
              <w:t>/2023</w:t>
            </w:r>
          </w:p>
          <w:p w:rsidR="00FA2F38" w:rsidRPr="00FD7C80" w:rsidRDefault="00FA2F38" w:rsidP="00FA2F38">
            <w:pPr>
              <w:pStyle w:val="Ttulo2"/>
              <w:contextualSpacing w:val="0"/>
            </w:pPr>
            <w:r>
              <w:t xml:space="preserve">MAQUINISTA, </w:t>
            </w:r>
            <w:r w:rsidRPr="00D577CA">
              <w:rPr>
                <w:color w:val="auto"/>
              </w:rPr>
              <w:t>HISAN</w:t>
            </w:r>
            <w:r w:rsidRPr="00D577CA">
              <w:rPr>
                <w:rStyle w:val="Referenciasutil"/>
                <w:color w:val="auto"/>
              </w:rPr>
              <w:t xml:space="preserve"> </w:t>
            </w:r>
            <w:r w:rsidRPr="00D577CA">
              <w:rPr>
                <w:color w:val="auto"/>
              </w:rPr>
              <w:t>S.A</w:t>
            </w:r>
          </w:p>
          <w:p w:rsidR="00FA2F38" w:rsidRPr="00FD7C80" w:rsidRDefault="00FA2F38" w:rsidP="00FA2F38">
            <w:pPr>
              <w:contextualSpacing w:val="0"/>
            </w:pPr>
            <w:r>
              <w:t xml:space="preserve">Manejo de máquina, mantenimiento preventivo, control de calidad, carga de registros productivos.    </w:t>
            </w:r>
          </w:p>
        </w:tc>
      </w:tr>
      <w:tr w:rsidR="00FA2F38" w:rsidRPr="00FD7C80" w:rsidTr="00FA2F38">
        <w:tc>
          <w:tcPr>
            <w:tcW w:w="8958" w:type="dxa"/>
          </w:tcPr>
          <w:p w:rsidR="00FA2F38" w:rsidRDefault="00FA2F38" w:rsidP="00FA2F38">
            <w:pPr>
              <w:pStyle w:val="Ttulo3"/>
            </w:pPr>
          </w:p>
        </w:tc>
      </w:tr>
      <w:tr w:rsidR="00FA2F38" w:rsidRPr="00FD7C80" w:rsidTr="00FA2F38">
        <w:tc>
          <w:tcPr>
            <w:tcW w:w="8958" w:type="dxa"/>
            <w:tcMar>
              <w:top w:w="216" w:type="dxa"/>
            </w:tcMar>
          </w:tcPr>
          <w:p w:rsidR="00FA2F38" w:rsidRDefault="00FA2F38" w:rsidP="00FA2F38">
            <w:pPr>
              <w:pStyle w:val="Ttulo3"/>
              <w:contextualSpacing w:val="0"/>
            </w:pPr>
          </w:p>
          <w:p w:rsidR="00FA2F38" w:rsidRPr="00FD7C80" w:rsidRDefault="00FA2F38" w:rsidP="00FA2F38">
            <w:pPr>
              <w:pStyle w:val="Ttulo3"/>
              <w:contextualSpacing w:val="0"/>
            </w:pPr>
            <w:r>
              <w:t>07/2019</w:t>
            </w:r>
            <w:r w:rsidRPr="00FD7C80">
              <w:rPr>
                <w:lang w:bidi="es-ES"/>
              </w:rPr>
              <w:t xml:space="preserve"> – </w:t>
            </w:r>
            <w:r>
              <w:t>10/2020</w:t>
            </w:r>
          </w:p>
          <w:p w:rsidR="00FA2F38" w:rsidRPr="00FD7C80" w:rsidRDefault="00FA2F38" w:rsidP="00FA2F38">
            <w:pPr>
              <w:pStyle w:val="Ttulo2"/>
              <w:contextualSpacing w:val="0"/>
            </w:pPr>
            <w:r>
              <w:t>Ayudante de maquina</w:t>
            </w:r>
            <w:r w:rsidRPr="00FD7C80">
              <w:rPr>
                <w:lang w:bidi="es-ES"/>
              </w:rPr>
              <w:t xml:space="preserve">, </w:t>
            </w:r>
            <w:r w:rsidRPr="00D577CA">
              <w:rPr>
                <w:color w:val="auto"/>
              </w:rPr>
              <w:t>HISAN S.A</w:t>
            </w:r>
          </w:p>
          <w:p w:rsidR="00FA2F38" w:rsidRDefault="00FA2F38" w:rsidP="00FA2F38">
            <w:r>
              <w:t>Reposición de materia prima en máquina, control de insumos, carga de registros de materiales utilizados, relevo de maquinista.</w:t>
            </w:r>
          </w:p>
          <w:p w:rsidR="00FA2F38" w:rsidRDefault="00FA2F38" w:rsidP="00FA2F38"/>
          <w:p w:rsidR="00FA2F38" w:rsidRDefault="00FA2F38" w:rsidP="00FA2F38"/>
          <w:p w:rsidR="00FA2F38" w:rsidRPr="00FD7C80" w:rsidRDefault="00FA2F38" w:rsidP="00FA2F38">
            <w:pPr>
              <w:pStyle w:val="Ttulo3"/>
              <w:contextualSpacing w:val="0"/>
            </w:pPr>
            <w:r>
              <w:t>03/2019</w:t>
            </w:r>
            <w:r w:rsidRPr="00FD7C80">
              <w:rPr>
                <w:lang w:bidi="es-ES"/>
              </w:rPr>
              <w:t xml:space="preserve"> – </w:t>
            </w:r>
            <w:r>
              <w:t>07/2019</w:t>
            </w:r>
          </w:p>
          <w:p w:rsidR="00FA2F38" w:rsidRPr="00FD7C80" w:rsidRDefault="00FA2F38" w:rsidP="00FA2F38">
            <w:pPr>
              <w:pStyle w:val="Ttulo2"/>
              <w:contextualSpacing w:val="0"/>
            </w:pPr>
            <w:r>
              <w:t>Operario,</w:t>
            </w:r>
            <w:r w:rsidRPr="00FD7C80">
              <w:rPr>
                <w:lang w:bidi="es-ES"/>
              </w:rPr>
              <w:t xml:space="preserve"> </w:t>
            </w:r>
            <w:r w:rsidRPr="00D577CA">
              <w:rPr>
                <w:color w:val="auto"/>
              </w:rPr>
              <w:t>HISAN S.A</w:t>
            </w:r>
          </w:p>
          <w:p w:rsidR="00FA2F38" w:rsidRDefault="00FA2F38" w:rsidP="00FA2F38">
            <w:r>
              <w:t xml:space="preserve">Empaque de producto terminado, armado de pallet, transporte de materiales con zorra eléctrica/manual, limpieza </w:t>
            </w:r>
          </w:p>
          <w:p w:rsidR="00FA2F38" w:rsidRDefault="00FA2F38" w:rsidP="00FA2F38"/>
          <w:p w:rsidR="00FA2F38" w:rsidRDefault="00FA2F38" w:rsidP="00FA2F38"/>
          <w:p w:rsidR="00FA2F38" w:rsidRPr="00FD7C80" w:rsidRDefault="00FA2F38" w:rsidP="00FA2F38">
            <w:pPr>
              <w:pStyle w:val="Ttulo3"/>
              <w:contextualSpacing w:val="0"/>
            </w:pPr>
            <w:r>
              <w:t>07/2015</w:t>
            </w:r>
            <w:r w:rsidRPr="00FD7C80">
              <w:rPr>
                <w:lang w:bidi="es-ES"/>
              </w:rPr>
              <w:t xml:space="preserve"> – </w:t>
            </w:r>
            <w:r>
              <w:t>05/2017</w:t>
            </w:r>
          </w:p>
          <w:p w:rsidR="00FA2F38" w:rsidRPr="00FD7C80" w:rsidRDefault="00FA2F38" w:rsidP="00FA2F38">
            <w:pPr>
              <w:pStyle w:val="Ttulo2"/>
              <w:contextualSpacing w:val="0"/>
            </w:pPr>
            <w:r>
              <w:t>soldador</w:t>
            </w:r>
            <w:r w:rsidRPr="00FD7C80">
              <w:rPr>
                <w:lang w:bidi="es-ES"/>
              </w:rPr>
              <w:t>,</w:t>
            </w:r>
            <w:r w:rsidRPr="003C2E26">
              <w:t xml:space="preserve"> </w:t>
            </w:r>
            <w:r>
              <w:rPr>
                <w:color w:val="auto"/>
              </w:rPr>
              <w:t>METALURGICA technical FITNESS S.A</w:t>
            </w:r>
          </w:p>
          <w:p w:rsidR="00FA2F38" w:rsidRPr="00FD7C80" w:rsidRDefault="00FA2F38" w:rsidP="00FA2F38">
            <w:r>
              <w:t>Manejo de soldadora “</w:t>
            </w:r>
            <w:proofErr w:type="spellStart"/>
            <w:r>
              <w:t>Mig-Mag</w:t>
            </w:r>
            <w:proofErr w:type="spellEnd"/>
            <w:r>
              <w:t xml:space="preserve"> y Eléctrica”, manejo de herramientas manuales y de banco, fraccionamientos de materiales, armado de piezas metálicas.</w:t>
            </w:r>
          </w:p>
        </w:tc>
      </w:tr>
    </w:tbl>
    <w:sdt>
      <w:sdtPr>
        <w:alias w:val="Educación:"/>
        <w:tag w:val="Formación:"/>
        <w:id w:val="-1908763273"/>
        <w:placeholder>
          <w:docPart w:val="859AB56CB2074AA0B9968DDA61D55CE5"/>
        </w:placeholder>
        <w:temporary/>
        <w:showingPlcHdr/>
        <w15:appearance w15:val="hidden"/>
      </w:sdtPr>
      <w:sdtEndPr/>
      <w:sdtContent>
        <w:p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:rsidTr="00D66A52">
        <w:tc>
          <w:tcPr>
            <w:tcW w:w="9355" w:type="dxa"/>
          </w:tcPr>
          <w:p w:rsidR="001D0BF1" w:rsidRPr="00FD7C80" w:rsidRDefault="00B02659" w:rsidP="001D0BF1">
            <w:pPr>
              <w:pStyle w:val="Ttulo3"/>
              <w:contextualSpacing w:val="0"/>
            </w:pPr>
            <w:r>
              <w:t>dICIEMBRE 2011</w:t>
            </w:r>
          </w:p>
          <w:p w:rsidR="001D0BF1" w:rsidRPr="00B02659" w:rsidRDefault="002A7922" w:rsidP="00B02659">
            <w:pPr>
              <w:pStyle w:val="Ttulo2"/>
              <w:rPr>
                <w:color w:val="auto"/>
              </w:rPr>
            </w:pPr>
            <w:r>
              <w:t xml:space="preserve">bACHILLERATO: </w:t>
            </w:r>
            <w:r w:rsidR="00B02659">
              <w:t>orientacion en informatica</w:t>
            </w:r>
            <w:r>
              <w:rPr>
                <w:lang w:bidi="es-ES"/>
              </w:rPr>
              <w:t xml:space="preserve">, </w:t>
            </w:r>
            <w:r>
              <w:rPr>
                <w:color w:val="auto"/>
                <w:lang w:bidi="es-ES"/>
              </w:rPr>
              <w:t xml:space="preserve">INST. EDUC. </w:t>
            </w:r>
            <w:r w:rsidR="00B02659">
              <w:rPr>
                <w:color w:val="auto"/>
                <w:lang w:bidi="es-ES"/>
              </w:rPr>
              <w:t>SAN MIGUEL</w:t>
            </w:r>
          </w:p>
          <w:p w:rsidR="007538DC" w:rsidRPr="00FD7C80" w:rsidRDefault="007538DC" w:rsidP="002A7922">
            <w:pPr>
              <w:contextualSpacing w:val="0"/>
            </w:pPr>
          </w:p>
        </w:tc>
      </w:tr>
      <w:tr w:rsidR="00F61DF9" w:rsidRPr="00FD7C80" w:rsidTr="00F61DF9">
        <w:tc>
          <w:tcPr>
            <w:tcW w:w="9355" w:type="dxa"/>
            <w:tcMar>
              <w:top w:w="216" w:type="dxa"/>
            </w:tcMar>
          </w:tcPr>
          <w:p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781DC060E2544233A10B71253B4517CE"/>
        </w:placeholder>
        <w:temporary/>
        <w:showingPlcHdr/>
        <w15:appearance w15:val="hidden"/>
      </w:sdtPr>
      <w:sdtEndPr/>
      <w:sdtContent>
        <w:p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:rsidTr="00DE2EA9">
        <w:tc>
          <w:tcPr>
            <w:tcW w:w="4410" w:type="dxa"/>
          </w:tcPr>
          <w:p w:rsidR="001E3120" w:rsidRPr="00FD7C80" w:rsidRDefault="00D03444" w:rsidP="00D03444">
            <w:pPr>
              <w:pStyle w:val="Listaconvietas"/>
            </w:pPr>
            <w:r>
              <w:t>C</w:t>
            </w:r>
            <w:r w:rsidRPr="00D03444">
              <w:t>onciliador</w:t>
            </w:r>
          </w:p>
          <w:p w:rsidR="001F4E6D" w:rsidRPr="00FD7C80" w:rsidRDefault="002A7922" w:rsidP="002A7922">
            <w:pPr>
              <w:pStyle w:val="Listaconvietas"/>
              <w:contextualSpacing w:val="0"/>
            </w:pPr>
            <w:r>
              <w:t>Trabajo en equipo</w:t>
            </w:r>
          </w:p>
        </w:tc>
        <w:tc>
          <w:tcPr>
            <w:tcW w:w="4616" w:type="dxa"/>
            <w:tcMar>
              <w:left w:w="360" w:type="dxa"/>
            </w:tcMar>
          </w:tcPr>
          <w:p w:rsidR="003A0632" w:rsidRPr="00FD7C80" w:rsidRDefault="002A7922" w:rsidP="006E1507">
            <w:pPr>
              <w:pStyle w:val="Listaconvietas"/>
              <w:contextualSpacing w:val="0"/>
            </w:pPr>
            <w:r>
              <w:t>Responsabilidad</w:t>
            </w:r>
          </w:p>
          <w:p w:rsidR="001E3120" w:rsidRPr="00FD7C80" w:rsidRDefault="00D03444" w:rsidP="006E1507">
            <w:pPr>
              <w:pStyle w:val="Listaconvietas"/>
              <w:contextualSpacing w:val="0"/>
            </w:pPr>
            <w:r>
              <w:t>iniciativa</w:t>
            </w:r>
          </w:p>
          <w:p w:rsidR="001E3120" w:rsidRPr="00FD7C80" w:rsidRDefault="00D03444" w:rsidP="00D03444">
            <w:pPr>
              <w:pStyle w:val="Listaconvietas"/>
              <w:contextualSpacing w:val="0"/>
            </w:pPr>
            <w:r>
              <w:t>paciencia</w:t>
            </w:r>
          </w:p>
        </w:tc>
      </w:tr>
    </w:tbl>
    <w:p w:rsidR="00D03444" w:rsidRPr="002426FC" w:rsidRDefault="00D03444" w:rsidP="002426FC">
      <w:pPr>
        <w:pStyle w:val="Ttulo1"/>
      </w:pPr>
      <w:r>
        <w:t>CONOCIMIENTOS ADICIONALE</w:t>
      </w:r>
    </w:p>
    <w:p w:rsidR="0073158D" w:rsidRPr="008E7C12" w:rsidRDefault="0073158D" w:rsidP="002426FC">
      <w:pPr>
        <w:pStyle w:val="Ttulo1"/>
        <w:rPr>
          <w:sz w:val="20"/>
          <w:szCs w:val="20"/>
        </w:rPr>
      </w:pPr>
    </w:p>
    <w:p w:rsidR="008E7C12" w:rsidRDefault="008E7C12" w:rsidP="00D03444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manejo de autoelevador </w:t>
      </w:r>
    </w:p>
    <w:p w:rsidR="008E7C12" w:rsidRDefault="008E7C12" w:rsidP="00D03444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gestion de inventario</w:t>
      </w:r>
    </w:p>
    <w:p w:rsidR="008E7C12" w:rsidRDefault="008E7C12" w:rsidP="00D03444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sistema operativo capataz</w:t>
      </w:r>
    </w:p>
    <w:p w:rsidR="008E7C12" w:rsidRDefault="008E7C12" w:rsidP="00D03444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5s kaizen</w:t>
      </w:r>
    </w:p>
    <w:p w:rsidR="00D5697C" w:rsidRPr="00D5697C" w:rsidRDefault="00D5697C" w:rsidP="00D5697C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Licencia de CONDUCIR: a1.3, B1, c2 (REGISTRO LINTI, PSICOFISICO APTO) </w:t>
      </w:r>
    </w:p>
    <w:p w:rsidR="008E7C12" w:rsidRPr="00941D17" w:rsidRDefault="00941D17" w:rsidP="00941D17">
      <w:pPr>
        <w:pStyle w:val="Ttulo1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rC</w:t>
      </w:r>
      <w:r w:rsidR="008E7C12">
        <w:rPr>
          <w:sz w:val="20"/>
          <w:szCs w:val="20"/>
        </w:rPr>
        <w:t>p</w:t>
      </w:r>
    </w:p>
    <w:p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016" w:rsidRDefault="00744016" w:rsidP="0068194B">
      <w:r>
        <w:separator/>
      </w:r>
    </w:p>
    <w:p w:rsidR="00744016" w:rsidRDefault="00744016"/>
    <w:p w:rsidR="00744016" w:rsidRDefault="00744016"/>
  </w:endnote>
  <w:endnote w:type="continuationSeparator" w:id="0">
    <w:p w:rsidR="00744016" w:rsidRDefault="00744016" w:rsidP="0068194B">
      <w:r>
        <w:continuationSeparator/>
      </w:r>
    </w:p>
    <w:p w:rsidR="00744016" w:rsidRDefault="00744016"/>
    <w:p w:rsidR="00744016" w:rsidRDefault="00744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5697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016" w:rsidRDefault="00744016" w:rsidP="0068194B">
      <w:r>
        <w:separator/>
      </w:r>
    </w:p>
    <w:p w:rsidR="00744016" w:rsidRDefault="00744016"/>
    <w:p w:rsidR="00744016" w:rsidRDefault="00744016"/>
  </w:footnote>
  <w:footnote w:type="continuationSeparator" w:id="0">
    <w:p w:rsidR="00744016" w:rsidRDefault="00744016" w:rsidP="0068194B">
      <w:r>
        <w:continuationSeparator/>
      </w:r>
    </w:p>
    <w:p w:rsidR="00744016" w:rsidRDefault="00744016"/>
    <w:p w:rsidR="00744016" w:rsidRDefault="007440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Encabezado"/>
    </w:pPr>
    <w:r w:rsidRPr="004E01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C0BEA0" wp14:editId="785DC5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362246B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96666A"/>
    <w:multiLevelType w:val="hybridMultilevel"/>
    <w:tmpl w:val="66C038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4118575">
    <w:abstractNumId w:val="9"/>
  </w:num>
  <w:num w:numId="2" w16cid:durableId="801046764">
    <w:abstractNumId w:val="8"/>
  </w:num>
  <w:num w:numId="3" w16cid:durableId="678504194">
    <w:abstractNumId w:val="7"/>
  </w:num>
  <w:num w:numId="4" w16cid:durableId="1863661432">
    <w:abstractNumId w:val="6"/>
  </w:num>
  <w:num w:numId="5" w16cid:durableId="54477055">
    <w:abstractNumId w:val="11"/>
  </w:num>
  <w:num w:numId="6" w16cid:durableId="567110708">
    <w:abstractNumId w:val="3"/>
  </w:num>
  <w:num w:numId="7" w16cid:durableId="679817863">
    <w:abstractNumId w:val="13"/>
  </w:num>
  <w:num w:numId="8" w16cid:durableId="1936160424">
    <w:abstractNumId w:val="2"/>
  </w:num>
  <w:num w:numId="9" w16cid:durableId="1593007412">
    <w:abstractNumId w:val="15"/>
  </w:num>
  <w:num w:numId="10" w16cid:durableId="1013065946">
    <w:abstractNumId w:val="5"/>
  </w:num>
  <w:num w:numId="11" w16cid:durableId="1844395922">
    <w:abstractNumId w:val="4"/>
  </w:num>
  <w:num w:numId="12" w16cid:durableId="1000616957">
    <w:abstractNumId w:val="1"/>
  </w:num>
  <w:num w:numId="13" w16cid:durableId="940070720">
    <w:abstractNumId w:val="0"/>
  </w:num>
  <w:num w:numId="14" w16cid:durableId="297272153">
    <w:abstractNumId w:val="16"/>
  </w:num>
  <w:num w:numId="15" w16cid:durableId="1331762499">
    <w:abstractNumId w:val="10"/>
  </w:num>
  <w:num w:numId="16" w16cid:durableId="941104475">
    <w:abstractNumId w:val="12"/>
  </w:num>
  <w:num w:numId="17" w16cid:durableId="5478385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E1"/>
    <w:rsid w:val="000001EF"/>
    <w:rsid w:val="00007322"/>
    <w:rsid w:val="00007728"/>
    <w:rsid w:val="0002418F"/>
    <w:rsid w:val="00024584"/>
    <w:rsid w:val="00024730"/>
    <w:rsid w:val="00055E95"/>
    <w:rsid w:val="0007021F"/>
    <w:rsid w:val="000A2DA2"/>
    <w:rsid w:val="000B2BA5"/>
    <w:rsid w:val="000F2F8C"/>
    <w:rsid w:val="000F7E76"/>
    <w:rsid w:val="0010006E"/>
    <w:rsid w:val="001045A8"/>
    <w:rsid w:val="00114A91"/>
    <w:rsid w:val="001427E1"/>
    <w:rsid w:val="001518C4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6FC"/>
    <w:rsid w:val="0024720C"/>
    <w:rsid w:val="002617AE"/>
    <w:rsid w:val="002638D0"/>
    <w:rsid w:val="002647D3"/>
    <w:rsid w:val="00275EAE"/>
    <w:rsid w:val="00294998"/>
    <w:rsid w:val="00297F18"/>
    <w:rsid w:val="002A1945"/>
    <w:rsid w:val="002A7922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E26"/>
    <w:rsid w:val="003C750E"/>
    <w:rsid w:val="003D380F"/>
    <w:rsid w:val="003E160D"/>
    <w:rsid w:val="003E6F18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3FB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35FD"/>
    <w:rsid w:val="00510392"/>
    <w:rsid w:val="00513E2A"/>
    <w:rsid w:val="0052414E"/>
    <w:rsid w:val="005634F7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158D"/>
    <w:rsid w:val="00733E0A"/>
    <w:rsid w:val="00744016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15E"/>
    <w:rsid w:val="008C7056"/>
    <w:rsid w:val="008C7F97"/>
    <w:rsid w:val="008D24BC"/>
    <w:rsid w:val="008E22E1"/>
    <w:rsid w:val="008E7C12"/>
    <w:rsid w:val="008F3B14"/>
    <w:rsid w:val="00901899"/>
    <w:rsid w:val="0090344B"/>
    <w:rsid w:val="00905715"/>
    <w:rsid w:val="0091321E"/>
    <w:rsid w:val="00913946"/>
    <w:rsid w:val="00926505"/>
    <w:rsid w:val="0092726B"/>
    <w:rsid w:val="009361BA"/>
    <w:rsid w:val="00941D17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49DB"/>
    <w:rsid w:val="00A46E63"/>
    <w:rsid w:val="00A51DC5"/>
    <w:rsid w:val="00A53DE1"/>
    <w:rsid w:val="00A615E1"/>
    <w:rsid w:val="00A755E8"/>
    <w:rsid w:val="00A924A0"/>
    <w:rsid w:val="00A93A5D"/>
    <w:rsid w:val="00AA38E3"/>
    <w:rsid w:val="00AB32F8"/>
    <w:rsid w:val="00AB610B"/>
    <w:rsid w:val="00AD360E"/>
    <w:rsid w:val="00AD40FB"/>
    <w:rsid w:val="00AD782D"/>
    <w:rsid w:val="00AE7650"/>
    <w:rsid w:val="00B02659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5939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6E06"/>
    <w:rsid w:val="00CF1A49"/>
    <w:rsid w:val="00D03444"/>
    <w:rsid w:val="00D0630C"/>
    <w:rsid w:val="00D12FCF"/>
    <w:rsid w:val="00D243A9"/>
    <w:rsid w:val="00D305E5"/>
    <w:rsid w:val="00D37CD3"/>
    <w:rsid w:val="00D5697C"/>
    <w:rsid w:val="00D577CA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218"/>
    <w:rsid w:val="00EC1351"/>
    <w:rsid w:val="00EC4CBF"/>
    <w:rsid w:val="00EC6CA9"/>
    <w:rsid w:val="00ED3560"/>
    <w:rsid w:val="00EE2CA8"/>
    <w:rsid w:val="00EF17E8"/>
    <w:rsid w:val="00EF51D9"/>
    <w:rsid w:val="00F130DD"/>
    <w:rsid w:val="00F14DD3"/>
    <w:rsid w:val="00F24884"/>
    <w:rsid w:val="00F476C4"/>
    <w:rsid w:val="00F61DF9"/>
    <w:rsid w:val="00F81960"/>
    <w:rsid w:val="00F8769D"/>
    <w:rsid w:val="00F87C4E"/>
    <w:rsid w:val="00F9350C"/>
    <w:rsid w:val="00F94EB5"/>
    <w:rsid w:val="00F9624D"/>
    <w:rsid w:val="00FA2F38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D917FC"/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AppData\Roaming\Microsoft\Plantillas\Curr&#237;culum%20v&#237;tae%20cronol&#243;gico%20modern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B7A4DBD9A84C3B87B2D06046AC7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9F821-A070-44CE-AFCC-2380AAE6A6C7}"/>
      </w:docPartPr>
      <w:docPartBody>
        <w:p w:rsidR="00734C51" w:rsidRDefault="006C6785">
          <w:pPr>
            <w:pStyle w:val="1BB7A4DBD9A84C3B87B2D06046AC7589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859AB56CB2074AA0B9968DDA61D5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B6BBB-6ECA-42BF-832D-EA23D2843B7E}"/>
      </w:docPartPr>
      <w:docPartBody>
        <w:p w:rsidR="00734C51" w:rsidRDefault="006C6785">
          <w:pPr>
            <w:pStyle w:val="859AB56CB2074AA0B9968DDA61D55CE5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781DC060E2544233A10B71253B45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9070-4648-48F2-AEC3-921ECFBBC7BF}"/>
      </w:docPartPr>
      <w:docPartBody>
        <w:p w:rsidR="00734C51" w:rsidRDefault="006C6785">
          <w:pPr>
            <w:pStyle w:val="781DC060E2544233A10B71253B4517CE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785"/>
    <w:rsid w:val="002E5834"/>
    <w:rsid w:val="006C6785"/>
    <w:rsid w:val="00734C51"/>
    <w:rsid w:val="00C6193B"/>
    <w:rsid w:val="00CA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1BB7A4DBD9A84C3B87B2D06046AC7589">
    <w:name w:val="1BB7A4DBD9A84C3B87B2D06046AC7589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59AB56CB2074AA0B9968DDA61D55CE5">
    <w:name w:val="859AB56CB2074AA0B9968DDA61D55CE5"/>
  </w:style>
  <w:style w:type="paragraph" w:customStyle="1" w:styleId="781DC060E2544233A10B71253B4517CE">
    <w:name w:val="781DC060E2544233A10B71253B451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Currículum%20vítae%20cronológico%20moderno.dotx</Template>
  <TotalTime>0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2023-09-01T08:06:00Z</dcterms:created>
  <dcterms:modified xsi:type="dcterms:W3CDTF">2023-09-01T08:06:00Z</dcterms:modified>
  <cp:category/>
</cp:coreProperties>
</file>